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8BA" w:rsidRDefault="00A358BA" w:rsidP="000C1C63"/>
    <w:p w:rsidR="00142063" w:rsidRPr="000C1C63" w:rsidRDefault="003534AF" w:rsidP="008E5BEB">
      <w:pPr>
        <w:pStyle w:val="ad"/>
      </w:pPr>
      <w:r>
        <w:rPr>
          <w:rFonts w:hint="eastAsia"/>
        </w:rPr>
        <w:t>프로젝트 계획서</w:t>
      </w:r>
    </w:p>
    <w:p w:rsidR="00BF2488" w:rsidRPr="00137DCF" w:rsidRDefault="007A7D2D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3175" t="0" r="0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58DB04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djptA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Pr="00137DCF" w:rsidRDefault="005A0F5A" w:rsidP="00BF2488"/>
    <w:p w:rsidR="004921E5" w:rsidRPr="002C1DC5" w:rsidRDefault="004921E5" w:rsidP="008A302C">
      <w:pPr>
        <w:pStyle w:val="af1"/>
      </w:pPr>
      <w:r w:rsidRPr="002C1DC5">
        <w:rPr>
          <w:rFonts w:hint="eastAsia"/>
        </w:rPr>
        <w:t>&lt;</w:t>
      </w:r>
      <w:proofErr w:type="spellStart"/>
      <w:r w:rsidR="00067219">
        <w:rPr>
          <w:rFonts w:hint="eastAsia"/>
        </w:rPr>
        <w:t>난쏘공</w:t>
      </w:r>
      <w:proofErr w:type="spellEnd"/>
      <w:r w:rsidRPr="002C1DC5">
        <w:rPr>
          <w:rFonts w:hint="eastAsia"/>
        </w:rPr>
        <w:t>&gt;</w:t>
      </w:r>
    </w:p>
    <w:p w:rsidR="00BF2488" w:rsidRPr="00137DCF" w:rsidRDefault="00BF2488" w:rsidP="00BF2488"/>
    <w:p w:rsidR="00BF2488" w:rsidRPr="00137DCF" w:rsidRDefault="00BF2488" w:rsidP="00BF2488"/>
    <w:p w:rsidR="00E26985" w:rsidRDefault="00616F3A" w:rsidP="00D668F3">
      <w:r w:rsidRPr="00936487">
        <w:br w:type="page"/>
      </w:r>
      <w:bookmarkStart w:id="0" w:name="[문서의_처음]"/>
      <w:bookmarkEnd w:id="0"/>
    </w:p>
    <w:p w:rsidR="0051769F" w:rsidRDefault="0051769F" w:rsidP="00D668F3"/>
    <w:p w:rsidR="000F729C" w:rsidRDefault="000F729C" w:rsidP="00D668F3"/>
    <w:p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67219" w:rsidP="00067219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2018.04.14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67219" w:rsidP="00067219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 xml:space="preserve">er </w:t>
            </w:r>
            <w:r>
              <w:rPr>
                <w:kern w:val="0"/>
              </w:rPr>
              <w:t>1.0.0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67219" w:rsidP="00067219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초안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4D74F0" w:rsidRDefault="00067219" w:rsidP="00067219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모두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C27E74" w:rsidP="00067219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018.05.26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C27E74" w:rsidP="00067219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V</w:t>
            </w:r>
            <w:r>
              <w:rPr>
                <w:kern w:val="0"/>
              </w:rPr>
              <w:t>er 1.0.1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C27E74" w:rsidP="00067219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도구</w:t>
            </w:r>
            <w:r>
              <w:rPr>
                <w:rFonts w:hint="eastAsia"/>
                <w:kern w:val="0"/>
              </w:rPr>
              <w:t>(</w:t>
            </w:r>
            <w:r>
              <w:rPr>
                <w:rFonts w:hint="eastAsia"/>
                <w:kern w:val="0"/>
              </w:rPr>
              <w:t>문서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관리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도구</w:t>
            </w:r>
            <w:r>
              <w:rPr>
                <w:rFonts w:hint="eastAsia"/>
                <w:kern w:val="0"/>
              </w:rPr>
              <w:t>)</w:t>
            </w:r>
            <w:r>
              <w:rPr>
                <w:kern w:val="0"/>
              </w:rPr>
              <w:t xml:space="preserve">, </w:t>
            </w:r>
            <w:r>
              <w:rPr>
                <w:rFonts w:hint="eastAsia"/>
                <w:kern w:val="0"/>
              </w:rPr>
              <w:t>산출물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관리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4D74F0" w:rsidRDefault="00C27E74" w:rsidP="00067219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문새연</w:t>
            </w:r>
            <w:proofErr w:type="spellEnd"/>
          </w:p>
        </w:tc>
      </w:tr>
      <w:tr w:rsidR="000F729C" w:rsidRPr="00BA2195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1D4DA6" w:rsidP="00067219">
            <w:pPr>
              <w:jc w:val="center"/>
            </w:pPr>
            <w:r>
              <w:rPr>
                <w:rFonts w:hint="eastAsia"/>
              </w:rPr>
              <w:t>2018.06.10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1D4DA6" w:rsidP="00067219">
            <w:pPr>
              <w:jc w:val="center"/>
            </w:pPr>
            <w:r>
              <w:rPr>
                <w:rFonts w:hint="eastAsia"/>
              </w:rPr>
              <w:t>Ver 1.1.0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1D4DA6" w:rsidP="00067219">
            <w:pPr>
              <w:jc w:val="center"/>
            </w:pPr>
            <w:r>
              <w:rPr>
                <w:rFonts w:hint="eastAsia"/>
              </w:rPr>
              <w:t>조직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1D4DA6" w:rsidP="00067219">
            <w:pPr>
              <w:jc w:val="center"/>
            </w:pPr>
            <w:r>
              <w:rPr>
                <w:rFonts w:hint="eastAsia"/>
              </w:rPr>
              <w:t>정우인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067219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067219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067219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067219">
            <w:pPr>
              <w:jc w:val="center"/>
            </w:pP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067219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067219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067219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067219">
            <w:pPr>
              <w:jc w:val="center"/>
            </w:pP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067219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067219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067219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067219">
            <w:pPr>
              <w:jc w:val="center"/>
            </w:pPr>
          </w:p>
        </w:tc>
      </w:tr>
      <w:tr w:rsidR="000F729C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067219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067219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067219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067219">
            <w:pPr>
              <w:jc w:val="center"/>
            </w:pPr>
          </w:p>
        </w:tc>
      </w:tr>
    </w:tbl>
    <w:p w:rsidR="00D668F3" w:rsidRDefault="000F729C" w:rsidP="00D668F3">
      <w:r>
        <w:br w:type="page"/>
      </w:r>
    </w:p>
    <w:p w:rsidR="006A1701" w:rsidRDefault="006A1701" w:rsidP="00D668F3">
      <w:pPr>
        <w:pStyle w:val="a4"/>
      </w:pPr>
      <w:r>
        <w:rPr>
          <w:rFonts w:hint="eastAsia"/>
        </w:rPr>
        <w:lastRenderedPageBreak/>
        <w:t>- 목 차 -</w:t>
      </w:r>
    </w:p>
    <w:p w:rsidR="00B5446C" w:rsidRPr="00FC66FB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537505" w:history="1">
        <w:r w:rsidR="00B5446C" w:rsidRPr="00491146">
          <w:rPr>
            <w:rStyle w:val="af4"/>
            <w:noProof/>
          </w:rPr>
          <w:t>1.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4"/>
            <w:noProof/>
          </w:rPr>
          <w:t>프로젝트</w:t>
        </w:r>
        <w:r w:rsidR="00B5446C" w:rsidRPr="00491146">
          <w:rPr>
            <w:rStyle w:val="af4"/>
            <w:noProof/>
          </w:rPr>
          <w:t xml:space="preserve"> </w:t>
        </w:r>
        <w:r w:rsidR="00B5446C" w:rsidRPr="00491146">
          <w:rPr>
            <w:rStyle w:val="af4"/>
            <w:noProof/>
          </w:rPr>
          <w:t>개요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_Toc447537505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E868BE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6" w:history="1">
        <w:r w:rsidR="00B5446C" w:rsidRPr="00491146">
          <w:rPr>
            <w:rStyle w:val="af4"/>
            <w:noProof/>
          </w:rPr>
          <w:t>1.1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4"/>
            <w:noProof/>
          </w:rPr>
          <w:t>목적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_Toc447537506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E868BE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7" w:history="1">
        <w:r w:rsidR="00B5446C" w:rsidRPr="00491146">
          <w:rPr>
            <w:rStyle w:val="af4"/>
            <w:noProof/>
          </w:rPr>
          <w:t>1.2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4"/>
            <w:noProof/>
          </w:rPr>
          <w:t>주요</w:t>
        </w:r>
        <w:r w:rsidR="00B5446C" w:rsidRPr="00491146">
          <w:rPr>
            <w:rStyle w:val="af4"/>
            <w:noProof/>
          </w:rPr>
          <w:t xml:space="preserve"> </w:t>
        </w:r>
        <w:r w:rsidR="00B5446C" w:rsidRPr="00491146">
          <w:rPr>
            <w:rStyle w:val="af4"/>
            <w:noProof/>
          </w:rPr>
          <w:t>일정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_Toc447537507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E868BE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8" w:history="1">
        <w:r w:rsidR="00B5446C" w:rsidRPr="00491146">
          <w:rPr>
            <w:rStyle w:val="af4"/>
            <w:noProof/>
          </w:rPr>
          <w:t>1.3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4"/>
            <w:noProof/>
          </w:rPr>
          <w:t>조직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_Toc447537508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- 4 -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E868BE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537509" w:history="1">
        <w:r w:rsidR="00B5446C" w:rsidRPr="00491146">
          <w:rPr>
            <w:rStyle w:val="af4"/>
            <w:noProof/>
          </w:rPr>
          <w:t>1.3.1</w:t>
        </w:r>
        <w:r w:rsidR="00B5446C" w:rsidRPr="00FC66FB">
          <w:rPr>
            <w:rFonts w:ascii="맑은 고딕" w:hAnsi="맑은 고딕"/>
            <w:iCs w:val="0"/>
            <w:noProof/>
            <w:szCs w:val="22"/>
          </w:rPr>
          <w:tab/>
        </w:r>
        <w:r w:rsidR="00B5446C" w:rsidRPr="00491146">
          <w:rPr>
            <w:rStyle w:val="af4"/>
            <w:noProof/>
          </w:rPr>
          <w:t>조직도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_Toc447537509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- 4 -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E868BE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537510" w:history="1">
        <w:r w:rsidR="00B5446C" w:rsidRPr="00491146">
          <w:rPr>
            <w:rStyle w:val="af4"/>
            <w:noProof/>
          </w:rPr>
          <w:t>1.3.2</w:t>
        </w:r>
        <w:r w:rsidR="00B5446C" w:rsidRPr="00FC66FB">
          <w:rPr>
            <w:rFonts w:ascii="맑은 고딕" w:hAnsi="맑은 고딕"/>
            <w:iCs w:val="0"/>
            <w:noProof/>
            <w:szCs w:val="22"/>
          </w:rPr>
          <w:tab/>
        </w:r>
        <w:r w:rsidR="00B5446C" w:rsidRPr="00491146">
          <w:rPr>
            <w:rStyle w:val="af4"/>
            <w:noProof/>
          </w:rPr>
          <w:t>역할</w:t>
        </w:r>
        <w:r w:rsidR="00B5446C" w:rsidRPr="00491146">
          <w:rPr>
            <w:rStyle w:val="af4"/>
            <w:noProof/>
          </w:rPr>
          <w:t xml:space="preserve"> </w:t>
        </w:r>
        <w:r w:rsidR="00B5446C" w:rsidRPr="00491146">
          <w:rPr>
            <w:rStyle w:val="af4"/>
            <w:noProof/>
          </w:rPr>
          <w:t>및</w:t>
        </w:r>
        <w:r w:rsidR="00B5446C" w:rsidRPr="00491146">
          <w:rPr>
            <w:rStyle w:val="af4"/>
            <w:noProof/>
          </w:rPr>
          <w:t xml:space="preserve"> </w:t>
        </w:r>
        <w:r w:rsidR="00B5446C" w:rsidRPr="00491146">
          <w:rPr>
            <w:rStyle w:val="af4"/>
            <w:noProof/>
          </w:rPr>
          <w:t>책임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_Toc447537510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- 4 -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E868BE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1" w:history="1">
        <w:r w:rsidR="00B5446C" w:rsidRPr="00491146">
          <w:rPr>
            <w:rStyle w:val="af4"/>
            <w:noProof/>
          </w:rPr>
          <w:t>1.4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4"/>
            <w:noProof/>
          </w:rPr>
          <w:t>생명주기</w:t>
        </w:r>
        <w:r w:rsidR="00B5446C" w:rsidRPr="00491146">
          <w:rPr>
            <w:rStyle w:val="af4"/>
            <w:noProof/>
          </w:rPr>
          <w:t xml:space="preserve"> </w:t>
        </w:r>
        <w:r w:rsidR="00B5446C" w:rsidRPr="00491146">
          <w:rPr>
            <w:rStyle w:val="af4"/>
            <w:noProof/>
          </w:rPr>
          <w:t>모델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_Toc447537511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- 5 -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E868BE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2" w:history="1">
        <w:r w:rsidR="00B5446C" w:rsidRPr="00491146">
          <w:rPr>
            <w:rStyle w:val="af4"/>
            <w:noProof/>
          </w:rPr>
          <w:t>1.5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4"/>
            <w:noProof/>
          </w:rPr>
          <w:t>도구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_Toc447537512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- 5 -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E868BE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3" w:history="1">
        <w:r w:rsidR="00B5446C" w:rsidRPr="00491146">
          <w:rPr>
            <w:rStyle w:val="af4"/>
            <w:noProof/>
          </w:rPr>
          <w:t>2.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4"/>
            <w:noProof/>
          </w:rPr>
          <w:t>규모</w:t>
        </w:r>
        <w:r w:rsidR="00B5446C" w:rsidRPr="00491146">
          <w:rPr>
            <w:rStyle w:val="af4"/>
            <w:noProof/>
          </w:rPr>
          <w:t xml:space="preserve"> </w:t>
        </w:r>
        <w:r w:rsidR="00B5446C" w:rsidRPr="00491146">
          <w:rPr>
            <w:rStyle w:val="af4"/>
            <w:noProof/>
          </w:rPr>
          <w:t>산정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_Toc447537513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- 6 -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E868BE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4" w:history="1">
        <w:r w:rsidR="00B5446C" w:rsidRPr="00491146">
          <w:rPr>
            <w:rStyle w:val="af4"/>
            <w:noProof/>
          </w:rPr>
          <w:t>2.1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4"/>
            <w:noProof/>
          </w:rPr>
          <w:t>WBS(Work Breakdown Structure)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_Toc447537514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- 6 -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E868BE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5" w:history="1">
        <w:r w:rsidR="00B5446C" w:rsidRPr="00491146">
          <w:rPr>
            <w:rStyle w:val="af4"/>
            <w:noProof/>
          </w:rPr>
          <w:t>3.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4"/>
            <w:noProof/>
          </w:rPr>
          <w:t>일정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_Toc447537515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- 7 -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E868BE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6" w:history="1">
        <w:r w:rsidR="00B5446C" w:rsidRPr="00491146">
          <w:rPr>
            <w:rStyle w:val="af4"/>
            <w:noProof/>
          </w:rPr>
          <w:t>4.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4"/>
            <w:noProof/>
          </w:rPr>
          <w:t>산출물</w:t>
        </w:r>
        <w:r w:rsidR="00B5446C" w:rsidRPr="00491146">
          <w:rPr>
            <w:rStyle w:val="af4"/>
            <w:noProof/>
          </w:rPr>
          <w:t xml:space="preserve"> </w:t>
        </w:r>
        <w:r w:rsidR="00B5446C" w:rsidRPr="00491146">
          <w:rPr>
            <w:rStyle w:val="af4"/>
            <w:noProof/>
          </w:rPr>
          <w:t>관리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_Toc447537516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- 8 -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E868BE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7" w:history="1">
        <w:r w:rsidR="00B5446C" w:rsidRPr="00491146">
          <w:rPr>
            <w:rStyle w:val="af4"/>
            <w:noProof/>
          </w:rPr>
          <w:t>5.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4"/>
            <w:noProof/>
          </w:rPr>
          <w:t>위험</w:t>
        </w:r>
        <w:r w:rsidR="00B5446C" w:rsidRPr="00491146">
          <w:rPr>
            <w:rStyle w:val="af4"/>
            <w:noProof/>
          </w:rPr>
          <w:t xml:space="preserve"> </w:t>
        </w:r>
        <w:r w:rsidR="00B5446C" w:rsidRPr="00491146">
          <w:rPr>
            <w:rStyle w:val="af4"/>
            <w:noProof/>
          </w:rPr>
          <w:t>관리</w:t>
        </w:r>
        <w:r w:rsidR="00B5446C" w:rsidRPr="00491146">
          <w:rPr>
            <w:rStyle w:val="af4"/>
            <w:noProof/>
          </w:rPr>
          <w:t xml:space="preserve"> </w:t>
        </w:r>
        <w:r w:rsidR="00B5446C" w:rsidRPr="00491146">
          <w:rPr>
            <w:rStyle w:val="af4"/>
            <w:noProof/>
          </w:rPr>
          <w:t>계획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_Toc447537517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- 9 -</w:t>
        </w:r>
        <w:r w:rsidR="00B5446C">
          <w:rPr>
            <w:noProof/>
            <w:webHidden/>
          </w:rPr>
          <w:fldChar w:fldCharType="end"/>
        </w:r>
      </w:hyperlink>
    </w:p>
    <w:p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:rsidR="00121136" w:rsidRDefault="006B3567" w:rsidP="004221DF">
      <w:pPr>
        <w:pStyle w:val="1"/>
      </w:pPr>
      <w:bookmarkStart w:id="4" w:name="_Toc447537505"/>
      <w:r>
        <w:rPr>
          <w:rFonts w:hint="eastAsia"/>
        </w:rPr>
        <w:lastRenderedPageBreak/>
        <w:t>프로젝트 개요</w:t>
      </w:r>
      <w:bookmarkEnd w:id="4"/>
    </w:p>
    <w:p w:rsidR="00402B53" w:rsidRDefault="00402B53" w:rsidP="00402B53">
      <w:pPr>
        <w:pStyle w:val="2"/>
      </w:pPr>
      <w:bookmarkStart w:id="5" w:name="_Toc447537506"/>
      <w:r>
        <w:rPr>
          <w:rFonts w:hint="eastAsia"/>
        </w:rPr>
        <w:t>목적</w:t>
      </w:r>
      <w:bookmarkEnd w:id="5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C223C" w:rsidRPr="00BA2195" w:rsidTr="00EC223C">
        <w:tc>
          <w:tcPr>
            <w:tcW w:w="8538" w:type="dxa"/>
          </w:tcPr>
          <w:p w:rsidR="00EC223C" w:rsidRPr="00BA2195" w:rsidRDefault="00EC223C" w:rsidP="00EC223C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간단한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소개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및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수행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목적을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402B53" w:rsidRDefault="00402B53" w:rsidP="00402B53"/>
    <w:p w:rsidR="000454D0" w:rsidRDefault="000454D0" w:rsidP="000454D0">
      <w:pPr>
        <w:numPr>
          <w:ilvl w:val="0"/>
          <w:numId w:val="21"/>
        </w:numPr>
      </w:pPr>
      <w:r>
        <w:rPr>
          <w:rFonts w:hint="eastAsia"/>
        </w:rPr>
        <w:t>제안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목적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헬스장</w:t>
      </w:r>
      <w:r>
        <w:rPr>
          <w:rFonts w:hint="eastAsia"/>
        </w:rPr>
        <w:t xml:space="preserve"> </w:t>
      </w:r>
      <w:r>
        <w:t>PT</w:t>
      </w:r>
      <w:r>
        <w:rPr>
          <w:rFonts w:hint="eastAsia"/>
        </w:rPr>
        <w:t xml:space="preserve"> </w:t>
      </w:r>
      <w:r>
        <w:rPr>
          <w:rFonts w:hint="eastAsia"/>
        </w:rPr>
        <w:t>수요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트레이너들과</w:t>
      </w:r>
      <w:r>
        <w:rPr>
          <w:rFonts w:hint="eastAsia"/>
        </w:rPr>
        <w:t xml:space="preserve"> </w:t>
      </w:r>
      <w:r>
        <w:rPr>
          <w:rFonts w:hint="eastAsia"/>
        </w:rPr>
        <w:t>헬스장</w:t>
      </w:r>
      <w:r>
        <w:rPr>
          <w:rFonts w:hint="eastAsia"/>
        </w:rPr>
        <w:t xml:space="preserve"> </w:t>
      </w:r>
      <w:r>
        <w:rPr>
          <w:rFonts w:hint="eastAsia"/>
        </w:rPr>
        <w:t>이용자들이</w:t>
      </w:r>
      <w:r>
        <w:rPr>
          <w:rFonts w:hint="eastAsia"/>
        </w:rPr>
        <w:t xml:space="preserve"> </w:t>
      </w:r>
      <w:r>
        <w:rPr>
          <w:rFonts w:hint="eastAsia"/>
        </w:rPr>
        <w:t>일정을</w:t>
      </w:r>
      <w:r>
        <w:rPr>
          <w:rFonts w:hint="eastAsia"/>
        </w:rPr>
        <w:t xml:space="preserve"> </w:t>
      </w:r>
      <w:r>
        <w:rPr>
          <w:rFonts w:hint="eastAsia"/>
        </w:rPr>
        <w:t>수립하기가</w:t>
      </w:r>
      <w:r>
        <w:rPr>
          <w:rFonts w:hint="eastAsia"/>
        </w:rPr>
        <w:t xml:space="preserve"> </w:t>
      </w:r>
      <w:r>
        <w:rPr>
          <w:rFonts w:hint="eastAsia"/>
        </w:rPr>
        <w:t>번거로워졌다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전산</w:t>
      </w:r>
      <w:r>
        <w:rPr>
          <w:rFonts w:hint="eastAsia"/>
        </w:rPr>
        <w:t xml:space="preserve"> </w:t>
      </w:r>
      <w:r>
        <w:rPr>
          <w:rFonts w:hint="eastAsia"/>
        </w:rPr>
        <w:t>상으로</w:t>
      </w:r>
      <w:r>
        <w:rPr>
          <w:rFonts w:hint="eastAsia"/>
        </w:rPr>
        <w:t xml:space="preserve"> </w:t>
      </w:r>
      <w:r>
        <w:rPr>
          <w:rFonts w:hint="eastAsia"/>
        </w:rPr>
        <w:t>예약을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 xml:space="preserve"> </w:t>
      </w:r>
      <w:r>
        <w:rPr>
          <w:rFonts w:hint="eastAsia"/>
        </w:rPr>
        <w:t>일정을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웹사이트를</w:t>
      </w:r>
      <w:r>
        <w:rPr>
          <w:rFonts w:hint="eastAsia"/>
        </w:rPr>
        <w:t xml:space="preserve"> </w:t>
      </w:r>
      <w:r>
        <w:rPr>
          <w:rFonts w:hint="eastAsia"/>
        </w:rPr>
        <w:t>개발해</w:t>
      </w:r>
      <w:r>
        <w:rPr>
          <w:rFonts w:hint="eastAsia"/>
        </w:rPr>
        <w:t xml:space="preserve"> </w:t>
      </w:r>
      <w:r>
        <w:rPr>
          <w:rFonts w:hint="eastAsia"/>
        </w:rPr>
        <w:t>트레이너와</w:t>
      </w:r>
      <w:r>
        <w:rPr>
          <w:rFonts w:hint="eastAsia"/>
        </w:rPr>
        <w:t xml:space="preserve"> </w:t>
      </w:r>
      <w:r>
        <w:rPr>
          <w:rFonts w:hint="eastAsia"/>
        </w:rPr>
        <w:t>헬스장</w:t>
      </w:r>
      <w:r>
        <w:rPr>
          <w:rFonts w:hint="eastAsia"/>
        </w:rPr>
        <w:t xml:space="preserve"> </w:t>
      </w:r>
      <w:r>
        <w:rPr>
          <w:rFonts w:hint="eastAsia"/>
        </w:rPr>
        <w:t>고객의</w:t>
      </w:r>
      <w:r>
        <w:rPr>
          <w:rFonts w:hint="eastAsia"/>
        </w:rPr>
        <w:t xml:space="preserve"> </w:t>
      </w:r>
      <w:r>
        <w:rPr>
          <w:rFonts w:hint="eastAsia"/>
        </w:rPr>
        <w:t>불편함을</w:t>
      </w:r>
      <w:r>
        <w:rPr>
          <w:rFonts w:hint="eastAsia"/>
        </w:rPr>
        <w:t xml:space="preserve"> </w:t>
      </w:r>
      <w:r>
        <w:rPr>
          <w:rFonts w:hint="eastAsia"/>
        </w:rPr>
        <w:t>최소화</w:t>
      </w:r>
      <w:r>
        <w:rPr>
          <w:rFonts w:hint="eastAsia"/>
        </w:rPr>
        <w:t xml:space="preserve"> </w:t>
      </w:r>
      <w:r>
        <w:rPr>
          <w:rFonts w:hint="eastAsia"/>
        </w:rPr>
        <w:t>하기로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454D0" w:rsidRDefault="000454D0" w:rsidP="000454D0">
      <w:pPr>
        <w:numPr>
          <w:ilvl w:val="0"/>
          <w:numId w:val="21"/>
        </w:numPr>
      </w:pPr>
      <w:r>
        <w:rPr>
          <w:rFonts w:hint="eastAsia"/>
        </w:rPr>
        <w:t>사용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대상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헬스장</w:t>
      </w:r>
      <w:r>
        <w:rPr>
          <w:rFonts w:hint="eastAsia"/>
        </w:rPr>
        <w:t xml:space="preserve"> </w:t>
      </w:r>
      <w:r>
        <w:rPr>
          <w:rFonts w:hint="eastAsia"/>
        </w:rPr>
        <w:t>트레이너</w:t>
      </w:r>
      <w:r>
        <w:rPr>
          <w:rFonts w:hint="eastAsia"/>
        </w:rPr>
        <w:t xml:space="preserve">, </w:t>
      </w:r>
      <w:r>
        <w:rPr>
          <w:rFonts w:hint="eastAsia"/>
        </w:rPr>
        <w:t>헬스장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고객</w:t>
      </w:r>
    </w:p>
    <w:p w:rsidR="000454D0" w:rsidRDefault="000454D0" w:rsidP="000454D0">
      <w:pPr>
        <w:numPr>
          <w:ilvl w:val="0"/>
          <w:numId w:val="21"/>
        </w:numPr>
      </w:pPr>
      <w:r>
        <w:rPr>
          <w:rFonts w:hint="eastAsia"/>
        </w:rPr>
        <w:t>구현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환경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Windows 8.1, Windows 10</w:t>
      </w:r>
    </w:p>
    <w:p w:rsidR="000454D0" w:rsidRPr="000454D0" w:rsidRDefault="000454D0" w:rsidP="000454D0">
      <w:pPr>
        <w:ind w:left="105"/>
      </w:pPr>
    </w:p>
    <w:p w:rsidR="00402B53" w:rsidRDefault="000454D0" w:rsidP="000454D0">
      <w:pPr>
        <w:pStyle w:val="2"/>
        <w:numPr>
          <w:ilvl w:val="0"/>
          <w:numId w:val="0"/>
        </w:numPr>
        <w:ind w:left="566" w:hangingChars="236" w:hanging="566"/>
      </w:pPr>
      <w:bookmarkStart w:id="6" w:name="_Toc447537507"/>
      <w:proofErr w:type="gramStart"/>
      <w:r>
        <w:rPr>
          <w:rFonts w:hint="eastAsia"/>
        </w:rPr>
        <w:t xml:space="preserve">1.2 </w:t>
      </w:r>
      <w:r>
        <w:t xml:space="preserve"> </w:t>
      </w:r>
      <w:r w:rsidR="00402B53">
        <w:rPr>
          <w:rFonts w:hint="eastAsia"/>
        </w:rPr>
        <w:t>주요</w:t>
      </w:r>
      <w:proofErr w:type="gramEnd"/>
      <w:r w:rsidR="00402B53">
        <w:rPr>
          <w:rFonts w:hint="eastAsia"/>
        </w:rPr>
        <w:t xml:space="preserve"> 일정</w:t>
      </w:r>
      <w:bookmarkEnd w:id="6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C223C" w:rsidRPr="00BA2195" w:rsidTr="004B4701">
        <w:tc>
          <w:tcPr>
            <w:tcW w:w="8538" w:type="dxa"/>
          </w:tcPr>
          <w:p w:rsidR="00EC223C" w:rsidRPr="00BA2195" w:rsidRDefault="00EC223C" w:rsidP="00B91667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</w:t>
            </w:r>
            <w:r w:rsidR="00B91667">
              <w:rPr>
                <w:rStyle w:val="ae"/>
                <w:rFonts w:hint="eastAsia"/>
              </w:rPr>
              <w:t>에서</w:t>
            </w:r>
            <w:r w:rsidR="00B91667">
              <w:rPr>
                <w:rStyle w:val="ae"/>
                <w:rFonts w:hint="eastAsia"/>
              </w:rPr>
              <w:t xml:space="preserve"> </w:t>
            </w:r>
            <w:r w:rsidR="00B91667">
              <w:rPr>
                <w:rStyle w:val="ae"/>
                <w:rFonts w:hint="eastAsia"/>
              </w:rPr>
              <w:t>주어진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주요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단계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일정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산출물을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EC223C" w:rsidRDefault="00EC223C" w:rsidP="00402B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657"/>
        <w:gridCol w:w="2659"/>
      </w:tblGrid>
      <w:tr w:rsidR="00EC223C" w:rsidRPr="00ED3896" w:rsidTr="004B4701">
        <w:trPr>
          <w:trHeight w:val="165"/>
        </w:trPr>
        <w:tc>
          <w:tcPr>
            <w:tcW w:w="2192" w:type="dxa"/>
            <w:shd w:val="clear" w:color="auto" w:fill="C0C0C0"/>
            <w:vAlign w:val="center"/>
          </w:tcPr>
          <w:p w:rsidR="00EC223C" w:rsidRPr="00ED3896" w:rsidRDefault="00EC223C" w:rsidP="00EC223C">
            <w:pPr>
              <w:pStyle w:val="af0"/>
            </w:pPr>
            <w:bookmarkStart w:id="7" w:name="_Hlk515126108"/>
            <w:r w:rsidRPr="00ED3896">
              <w:rPr>
                <w:rFonts w:hint="eastAsia"/>
              </w:rPr>
              <w:t>단계</w:t>
            </w:r>
          </w:p>
        </w:tc>
        <w:tc>
          <w:tcPr>
            <w:tcW w:w="3667" w:type="dxa"/>
            <w:shd w:val="clear" w:color="auto" w:fill="C0C0C0"/>
            <w:vAlign w:val="center"/>
          </w:tcPr>
          <w:p w:rsidR="00EC223C" w:rsidRPr="00ED3896" w:rsidRDefault="00EC223C" w:rsidP="00EC223C">
            <w:pPr>
              <w:pStyle w:val="af0"/>
            </w:pPr>
            <w:r>
              <w:rPr>
                <w:rFonts w:hint="eastAsia"/>
              </w:rPr>
              <w:t>일정</w:t>
            </w:r>
          </w:p>
        </w:tc>
        <w:tc>
          <w:tcPr>
            <w:tcW w:w="2676" w:type="dxa"/>
            <w:shd w:val="clear" w:color="auto" w:fill="C0C0C0"/>
            <w:vAlign w:val="center"/>
          </w:tcPr>
          <w:p w:rsidR="00EC223C" w:rsidRPr="00ED3896" w:rsidRDefault="00EC223C" w:rsidP="00EC223C">
            <w:pPr>
              <w:pStyle w:val="af0"/>
            </w:pPr>
            <w:r>
              <w:rPr>
                <w:rFonts w:hint="eastAsia"/>
              </w:rPr>
              <w:t>산출물</w:t>
            </w:r>
          </w:p>
        </w:tc>
      </w:tr>
      <w:tr w:rsidR="00EC223C" w:rsidRPr="00ED3896" w:rsidTr="00EC223C">
        <w:trPr>
          <w:trHeight w:val="72"/>
        </w:trPr>
        <w:tc>
          <w:tcPr>
            <w:tcW w:w="2192" w:type="dxa"/>
            <w:vAlign w:val="center"/>
          </w:tcPr>
          <w:p w:rsidR="00EC223C" w:rsidRPr="009D7969" w:rsidRDefault="00E2618B" w:rsidP="00E2618B">
            <w:pPr>
              <w:jc w:val="center"/>
              <w:rPr>
                <w:rFonts w:ascii="맑은 고딕" w:hAnsi="맑은 고딕"/>
              </w:rPr>
            </w:pPr>
            <w:r w:rsidRPr="009D7969">
              <w:rPr>
                <w:rFonts w:ascii="맑은 고딕" w:hAnsi="맑은 고딕" w:hint="eastAsia"/>
              </w:rPr>
              <w:t>요구사항분석</w:t>
            </w:r>
          </w:p>
        </w:tc>
        <w:tc>
          <w:tcPr>
            <w:tcW w:w="3667" w:type="dxa"/>
            <w:vAlign w:val="center"/>
          </w:tcPr>
          <w:p w:rsidR="00EC223C" w:rsidRPr="009D7969" w:rsidRDefault="00E2618B" w:rsidP="00E2618B">
            <w:pPr>
              <w:jc w:val="center"/>
              <w:rPr>
                <w:rFonts w:ascii="맑은 고딕" w:hAnsi="맑은 고딕"/>
              </w:rPr>
            </w:pPr>
            <w:r w:rsidRPr="009D7969">
              <w:rPr>
                <w:rFonts w:ascii="맑은 고딕" w:hAnsi="맑은 고딕" w:hint="eastAsia"/>
              </w:rPr>
              <w:t>2018.0</w:t>
            </w:r>
            <w:r w:rsidRPr="009D7969">
              <w:rPr>
                <w:rFonts w:ascii="맑은 고딕" w:hAnsi="맑은 고딕"/>
              </w:rPr>
              <w:t>4</w:t>
            </w:r>
            <w:r w:rsidRPr="009D7969">
              <w:rPr>
                <w:rFonts w:ascii="맑은 고딕" w:hAnsi="맑은 고딕" w:hint="eastAsia"/>
              </w:rPr>
              <w:t>.</w:t>
            </w:r>
            <w:r w:rsidRPr="009D7969">
              <w:rPr>
                <w:rFonts w:ascii="맑은 고딕" w:hAnsi="맑은 고딕"/>
              </w:rPr>
              <w:t>02~2018.04.09</w:t>
            </w:r>
          </w:p>
        </w:tc>
        <w:tc>
          <w:tcPr>
            <w:tcW w:w="2676" w:type="dxa"/>
            <w:vAlign w:val="center"/>
          </w:tcPr>
          <w:p w:rsidR="00EC223C" w:rsidRPr="009D7969" w:rsidRDefault="00E2618B" w:rsidP="00EC223C">
            <w:pPr>
              <w:rPr>
                <w:rFonts w:ascii="맑은 고딕" w:hAnsi="맑은 고딕"/>
              </w:rPr>
            </w:pPr>
            <w:r w:rsidRPr="009D7969">
              <w:rPr>
                <w:rFonts w:ascii="맑은 고딕" w:hAnsi="맑은 고딕" w:hint="eastAsia"/>
              </w:rPr>
              <w:t>요구사항 명세서</w:t>
            </w:r>
          </w:p>
        </w:tc>
      </w:tr>
      <w:tr w:rsidR="00EC223C" w:rsidRPr="00ED3896" w:rsidTr="004B4701">
        <w:tc>
          <w:tcPr>
            <w:tcW w:w="2192" w:type="dxa"/>
            <w:vAlign w:val="center"/>
          </w:tcPr>
          <w:p w:rsidR="00EC223C" w:rsidRPr="009D7969" w:rsidRDefault="00E2618B" w:rsidP="00E2618B">
            <w:pPr>
              <w:jc w:val="center"/>
              <w:rPr>
                <w:rFonts w:ascii="맑은 고딕" w:hAnsi="맑은 고딕"/>
              </w:rPr>
            </w:pPr>
            <w:r w:rsidRPr="009D7969">
              <w:rPr>
                <w:rFonts w:ascii="맑은 고딕" w:hAnsi="맑은 고딕" w:hint="eastAsia"/>
              </w:rPr>
              <w:t>프로젝트 계획</w:t>
            </w:r>
          </w:p>
        </w:tc>
        <w:tc>
          <w:tcPr>
            <w:tcW w:w="3667" w:type="dxa"/>
            <w:vAlign w:val="center"/>
          </w:tcPr>
          <w:p w:rsidR="00EC223C" w:rsidRPr="009D7969" w:rsidRDefault="00E2618B" w:rsidP="00E2618B">
            <w:pPr>
              <w:jc w:val="center"/>
              <w:rPr>
                <w:rFonts w:ascii="맑은 고딕" w:hAnsi="맑은 고딕"/>
              </w:rPr>
            </w:pPr>
            <w:r w:rsidRPr="009D7969">
              <w:rPr>
                <w:rFonts w:ascii="맑은 고딕" w:hAnsi="맑은 고딕" w:hint="eastAsia"/>
              </w:rPr>
              <w:t>2018.04.09~2018.04.16</w:t>
            </w:r>
          </w:p>
        </w:tc>
        <w:tc>
          <w:tcPr>
            <w:tcW w:w="2676" w:type="dxa"/>
            <w:vAlign w:val="center"/>
          </w:tcPr>
          <w:p w:rsidR="00EC223C" w:rsidRPr="009D7969" w:rsidRDefault="00E2618B" w:rsidP="00EC223C">
            <w:pPr>
              <w:rPr>
                <w:rFonts w:ascii="맑은 고딕" w:hAnsi="맑은 고딕"/>
              </w:rPr>
            </w:pPr>
            <w:r w:rsidRPr="009D7969">
              <w:rPr>
                <w:rFonts w:ascii="맑은 고딕" w:hAnsi="맑은 고딕" w:hint="eastAsia"/>
              </w:rPr>
              <w:t>프로젝트 계획서</w:t>
            </w:r>
          </w:p>
        </w:tc>
      </w:tr>
      <w:tr w:rsidR="00EC223C" w:rsidRPr="00ED3896" w:rsidTr="004B4701">
        <w:tc>
          <w:tcPr>
            <w:tcW w:w="2192" w:type="dxa"/>
            <w:vAlign w:val="center"/>
          </w:tcPr>
          <w:p w:rsidR="00EC223C" w:rsidRPr="009D7969" w:rsidRDefault="00E2618B" w:rsidP="00E2618B">
            <w:pPr>
              <w:jc w:val="center"/>
              <w:rPr>
                <w:rFonts w:ascii="맑은 고딕" w:hAnsi="맑은 고딕"/>
              </w:rPr>
            </w:pPr>
            <w:r w:rsidRPr="009D7969">
              <w:rPr>
                <w:rFonts w:ascii="맑은 고딕" w:hAnsi="맑은 고딕" w:hint="eastAsia"/>
              </w:rPr>
              <w:t>설계</w:t>
            </w:r>
          </w:p>
        </w:tc>
        <w:tc>
          <w:tcPr>
            <w:tcW w:w="3667" w:type="dxa"/>
            <w:vAlign w:val="center"/>
          </w:tcPr>
          <w:p w:rsidR="00EC223C" w:rsidRPr="009D7969" w:rsidRDefault="00E2618B" w:rsidP="00E2618B">
            <w:pPr>
              <w:jc w:val="center"/>
              <w:rPr>
                <w:rFonts w:ascii="맑은 고딕" w:hAnsi="맑은 고딕"/>
              </w:rPr>
            </w:pPr>
            <w:r w:rsidRPr="009D7969">
              <w:rPr>
                <w:rFonts w:ascii="맑은 고딕" w:hAnsi="맑은 고딕" w:hint="eastAsia"/>
              </w:rPr>
              <w:t>2018.04.16~</w:t>
            </w:r>
            <w:r w:rsidRPr="009D7969">
              <w:rPr>
                <w:rFonts w:ascii="맑은 고딕" w:hAnsi="맑은 고딕"/>
              </w:rPr>
              <w:t>2018.04.30</w:t>
            </w:r>
          </w:p>
        </w:tc>
        <w:tc>
          <w:tcPr>
            <w:tcW w:w="2676" w:type="dxa"/>
            <w:vAlign w:val="center"/>
          </w:tcPr>
          <w:p w:rsidR="00EC223C" w:rsidRPr="009D7969" w:rsidRDefault="00E2618B" w:rsidP="00EC223C">
            <w:pPr>
              <w:rPr>
                <w:rFonts w:ascii="맑은 고딕" w:hAnsi="맑은 고딕"/>
              </w:rPr>
            </w:pPr>
            <w:r w:rsidRPr="009D7969">
              <w:rPr>
                <w:rFonts w:ascii="맑은 고딕" w:hAnsi="맑은 고딕" w:hint="eastAsia"/>
              </w:rPr>
              <w:t>웹 페이지 구성 및 디자인, 데이터베이스 설계서</w:t>
            </w:r>
          </w:p>
        </w:tc>
      </w:tr>
      <w:tr w:rsidR="00EC223C" w:rsidRPr="00ED3896" w:rsidTr="004B4701">
        <w:tc>
          <w:tcPr>
            <w:tcW w:w="2192" w:type="dxa"/>
            <w:vAlign w:val="center"/>
          </w:tcPr>
          <w:p w:rsidR="00EC223C" w:rsidRPr="009D7969" w:rsidRDefault="00E2618B" w:rsidP="00E2618B">
            <w:pPr>
              <w:jc w:val="center"/>
              <w:rPr>
                <w:rFonts w:ascii="맑은 고딕" w:hAnsi="맑은 고딕"/>
              </w:rPr>
            </w:pPr>
            <w:r w:rsidRPr="009D7969">
              <w:rPr>
                <w:rFonts w:ascii="맑은 고딕" w:hAnsi="맑은 고딕" w:hint="eastAsia"/>
              </w:rPr>
              <w:t>구현</w:t>
            </w:r>
          </w:p>
        </w:tc>
        <w:tc>
          <w:tcPr>
            <w:tcW w:w="3667" w:type="dxa"/>
            <w:vAlign w:val="center"/>
          </w:tcPr>
          <w:p w:rsidR="00EC223C" w:rsidRPr="009D7969" w:rsidRDefault="00E2618B" w:rsidP="0050384D">
            <w:pPr>
              <w:jc w:val="center"/>
              <w:rPr>
                <w:rFonts w:ascii="맑은 고딕" w:hAnsi="맑은 고딕"/>
              </w:rPr>
            </w:pPr>
            <w:r w:rsidRPr="009D7969">
              <w:rPr>
                <w:rFonts w:ascii="맑은 고딕" w:hAnsi="맑은 고딕" w:hint="eastAsia"/>
              </w:rPr>
              <w:t>2018.</w:t>
            </w:r>
            <w:r w:rsidR="0050384D" w:rsidRPr="009D7969">
              <w:rPr>
                <w:rFonts w:ascii="맑은 고딕" w:hAnsi="맑은 고딕"/>
              </w:rPr>
              <w:t>04.30</w:t>
            </w:r>
            <w:r w:rsidRPr="009D7969">
              <w:rPr>
                <w:rFonts w:ascii="맑은 고딕" w:hAnsi="맑은 고딕"/>
              </w:rPr>
              <w:t>~2018.05.2</w:t>
            </w:r>
            <w:r w:rsidR="0050384D" w:rsidRPr="009D7969">
              <w:rPr>
                <w:rFonts w:ascii="맑은 고딕" w:hAnsi="맑은 고딕"/>
              </w:rPr>
              <w:t>8</w:t>
            </w:r>
          </w:p>
        </w:tc>
        <w:tc>
          <w:tcPr>
            <w:tcW w:w="2676" w:type="dxa"/>
            <w:vAlign w:val="center"/>
          </w:tcPr>
          <w:p w:rsidR="00EC223C" w:rsidRPr="009D7969" w:rsidRDefault="0050384D" w:rsidP="00EC223C">
            <w:pPr>
              <w:rPr>
                <w:rFonts w:ascii="맑은 고딕" w:hAnsi="맑은 고딕"/>
              </w:rPr>
            </w:pPr>
            <w:r w:rsidRPr="009D7969">
              <w:rPr>
                <w:rFonts w:ascii="맑은 고딕" w:hAnsi="맑은 고딕" w:hint="eastAsia"/>
              </w:rPr>
              <w:t>소스코드</w:t>
            </w:r>
          </w:p>
        </w:tc>
      </w:tr>
      <w:tr w:rsidR="00E2618B" w:rsidRPr="00ED3896" w:rsidTr="004B4701">
        <w:tc>
          <w:tcPr>
            <w:tcW w:w="2192" w:type="dxa"/>
            <w:vAlign w:val="center"/>
          </w:tcPr>
          <w:p w:rsidR="00E2618B" w:rsidRPr="009D7969" w:rsidRDefault="00E2618B" w:rsidP="00E2618B">
            <w:pPr>
              <w:jc w:val="center"/>
              <w:rPr>
                <w:rFonts w:ascii="맑은 고딕" w:hAnsi="맑은 고딕"/>
              </w:rPr>
            </w:pPr>
            <w:r w:rsidRPr="009D7969">
              <w:rPr>
                <w:rFonts w:ascii="맑은 고딕" w:hAnsi="맑은 고딕" w:hint="eastAsia"/>
              </w:rPr>
              <w:t>테스팅</w:t>
            </w:r>
          </w:p>
        </w:tc>
        <w:tc>
          <w:tcPr>
            <w:tcW w:w="3667" w:type="dxa"/>
            <w:vAlign w:val="center"/>
          </w:tcPr>
          <w:p w:rsidR="00E2618B" w:rsidRPr="009D7969" w:rsidRDefault="0050384D" w:rsidP="00E2618B">
            <w:pPr>
              <w:jc w:val="center"/>
              <w:rPr>
                <w:rFonts w:ascii="맑은 고딕" w:hAnsi="맑은 고딕"/>
              </w:rPr>
            </w:pPr>
            <w:r w:rsidRPr="009D7969">
              <w:rPr>
                <w:rFonts w:ascii="맑은 고딕" w:hAnsi="맑은 고딕" w:hint="eastAsia"/>
              </w:rPr>
              <w:t>2018.05.28~</w:t>
            </w:r>
            <w:r w:rsidRPr="009D7969">
              <w:rPr>
                <w:rFonts w:ascii="맑은 고딕" w:hAnsi="맑은 고딕"/>
              </w:rPr>
              <w:t>2018.06.04</w:t>
            </w:r>
          </w:p>
        </w:tc>
        <w:tc>
          <w:tcPr>
            <w:tcW w:w="2676" w:type="dxa"/>
            <w:vAlign w:val="center"/>
          </w:tcPr>
          <w:p w:rsidR="00E2618B" w:rsidRPr="009D7969" w:rsidRDefault="0050384D" w:rsidP="00EC223C">
            <w:pPr>
              <w:rPr>
                <w:rFonts w:ascii="맑은 고딕" w:hAnsi="맑은 고딕"/>
              </w:rPr>
            </w:pPr>
            <w:r w:rsidRPr="009D7969">
              <w:rPr>
                <w:rFonts w:ascii="맑은 고딕" w:hAnsi="맑은 고딕" w:hint="eastAsia"/>
              </w:rPr>
              <w:t>테스트 결과 보고서</w:t>
            </w:r>
          </w:p>
        </w:tc>
      </w:tr>
      <w:tr w:rsidR="00E2618B" w:rsidRPr="00ED3896" w:rsidTr="004B4701">
        <w:tc>
          <w:tcPr>
            <w:tcW w:w="2192" w:type="dxa"/>
            <w:vAlign w:val="center"/>
          </w:tcPr>
          <w:p w:rsidR="00E2618B" w:rsidRPr="009D7969" w:rsidRDefault="00E2618B" w:rsidP="00E2618B">
            <w:pPr>
              <w:jc w:val="center"/>
              <w:rPr>
                <w:rFonts w:ascii="맑은 고딕" w:hAnsi="맑은 고딕"/>
              </w:rPr>
            </w:pPr>
            <w:r w:rsidRPr="009D7969">
              <w:rPr>
                <w:rFonts w:ascii="맑은 고딕" w:hAnsi="맑은 고딕" w:hint="eastAsia"/>
              </w:rPr>
              <w:t>유지보수</w:t>
            </w:r>
          </w:p>
        </w:tc>
        <w:tc>
          <w:tcPr>
            <w:tcW w:w="3667" w:type="dxa"/>
            <w:vAlign w:val="center"/>
          </w:tcPr>
          <w:p w:rsidR="00E2618B" w:rsidRPr="009D7969" w:rsidRDefault="0050384D" w:rsidP="00E2618B">
            <w:pPr>
              <w:jc w:val="center"/>
              <w:rPr>
                <w:rFonts w:ascii="맑은 고딕" w:hAnsi="맑은 고딕"/>
              </w:rPr>
            </w:pPr>
            <w:r w:rsidRPr="009D7969">
              <w:rPr>
                <w:rFonts w:ascii="맑은 고딕" w:hAnsi="맑은 고딕" w:hint="eastAsia"/>
              </w:rPr>
              <w:t>2018.06.04~</w:t>
            </w:r>
          </w:p>
        </w:tc>
        <w:tc>
          <w:tcPr>
            <w:tcW w:w="2676" w:type="dxa"/>
            <w:vAlign w:val="center"/>
          </w:tcPr>
          <w:p w:rsidR="00E2618B" w:rsidRPr="009D7969" w:rsidRDefault="00E2618B" w:rsidP="00EC223C">
            <w:pPr>
              <w:rPr>
                <w:rFonts w:ascii="맑은 고딕" w:hAnsi="맑은 고딕"/>
              </w:rPr>
            </w:pPr>
          </w:p>
        </w:tc>
      </w:tr>
      <w:bookmarkEnd w:id="7"/>
    </w:tbl>
    <w:p w:rsidR="000A76A1" w:rsidRDefault="000A76A1" w:rsidP="00402B53"/>
    <w:p w:rsidR="00EC223C" w:rsidRDefault="000A76A1" w:rsidP="00402B53">
      <w:r>
        <w:br w:type="page"/>
      </w:r>
    </w:p>
    <w:p w:rsidR="00402B53" w:rsidRPr="00402B53" w:rsidRDefault="00402B53" w:rsidP="00402B53">
      <w:pPr>
        <w:pStyle w:val="2"/>
      </w:pPr>
      <w:bookmarkStart w:id="8" w:name="_Toc447537508"/>
      <w:r>
        <w:rPr>
          <w:rFonts w:hint="eastAsia"/>
        </w:rPr>
        <w:lastRenderedPageBreak/>
        <w:t>조직</w:t>
      </w:r>
      <w:bookmarkEnd w:id="8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C223C" w:rsidRPr="00EC223C" w:rsidTr="004B4701">
        <w:tc>
          <w:tcPr>
            <w:tcW w:w="8538" w:type="dxa"/>
          </w:tcPr>
          <w:p w:rsidR="00EC223C" w:rsidRPr="00BA2195" w:rsidRDefault="00EC223C" w:rsidP="00EC223C">
            <w:pPr>
              <w:rPr>
                <w:rStyle w:val="ae"/>
              </w:rPr>
            </w:pPr>
            <w:bookmarkStart w:id="9" w:name="_Toc287096150"/>
            <w:r>
              <w:rPr>
                <w:rStyle w:val="ae"/>
                <w:rFonts w:hint="eastAsia"/>
              </w:rPr>
              <w:t>프로젝트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구성원들의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조직도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및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역할을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EC223C" w:rsidRDefault="000A76A1" w:rsidP="000A76A1">
      <w:pPr>
        <w:pStyle w:val="3"/>
      </w:pPr>
      <w:bookmarkStart w:id="10" w:name="_Toc447537509"/>
      <w:r>
        <w:rPr>
          <w:rFonts w:hint="eastAsia"/>
        </w:rPr>
        <w:t>조직도</w:t>
      </w:r>
      <w:bookmarkEnd w:id="10"/>
    </w:p>
    <w:p w:rsidR="0050384D" w:rsidRPr="0050384D" w:rsidRDefault="0050384D" w:rsidP="0050384D"/>
    <w:p w:rsidR="000A76A1" w:rsidRDefault="00663C2B" w:rsidP="0006721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400675" cy="3495675"/>
            <wp:effectExtent l="0" t="0" r="9525" b="9525"/>
            <wp:docPr id="10" name="그림 10" descr="C:\Users\WooIn\AppData\Local\Microsoft\Windows\INetCache\Content.Word\조직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oIn\AppData\Local\Microsoft\Windows\INetCache\Content.Word\조직도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6A1" w:rsidRDefault="000A76A1" w:rsidP="004221DF"/>
    <w:p w:rsidR="000A76A1" w:rsidRDefault="000A76A1" w:rsidP="000A76A1">
      <w:pPr>
        <w:pStyle w:val="3"/>
      </w:pPr>
      <w:bookmarkStart w:id="11" w:name="_Toc447537510"/>
      <w:r>
        <w:rPr>
          <w:rFonts w:hint="eastAsia"/>
        </w:rPr>
        <w:t>역할 및 책임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1"/>
        <w:gridCol w:w="2159"/>
        <w:gridCol w:w="4154"/>
      </w:tblGrid>
      <w:tr w:rsidR="00EC223C" w:rsidRPr="00ED3896" w:rsidTr="000A76A1">
        <w:trPr>
          <w:trHeight w:val="165"/>
        </w:trPr>
        <w:tc>
          <w:tcPr>
            <w:tcW w:w="2192" w:type="dxa"/>
            <w:shd w:val="clear" w:color="auto" w:fill="C0C0C0"/>
            <w:vAlign w:val="center"/>
          </w:tcPr>
          <w:p w:rsidR="00EC223C" w:rsidRPr="00ED3896" w:rsidRDefault="000A76A1" w:rsidP="004B4701">
            <w:pPr>
              <w:pStyle w:val="af0"/>
            </w:pPr>
            <w:bookmarkStart w:id="12" w:name="_Hlk515126673"/>
            <w:r>
              <w:rPr>
                <w:rFonts w:hint="eastAsia"/>
              </w:rPr>
              <w:t>팀원</w:t>
            </w:r>
          </w:p>
        </w:tc>
        <w:tc>
          <w:tcPr>
            <w:tcW w:w="2169" w:type="dxa"/>
            <w:shd w:val="clear" w:color="auto" w:fill="C0C0C0"/>
            <w:vAlign w:val="center"/>
          </w:tcPr>
          <w:p w:rsidR="00EC223C" w:rsidRPr="00ED3896" w:rsidRDefault="000A76A1" w:rsidP="004B4701">
            <w:pPr>
              <w:pStyle w:val="af0"/>
            </w:pPr>
            <w:r>
              <w:rPr>
                <w:rFonts w:hint="eastAsia"/>
              </w:rPr>
              <w:t>역할</w:t>
            </w:r>
          </w:p>
        </w:tc>
        <w:tc>
          <w:tcPr>
            <w:tcW w:w="4174" w:type="dxa"/>
            <w:shd w:val="clear" w:color="auto" w:fill="C0C0C0"/>
            <w:vAlign w:val="center"/>
          </w:tcPr>
          <w:p w:rsidR="00EC223C" w:rsidRPr="00ED3896" w:rsidRDefault="000A76A1" w:rsidP="004B4701">
            <w:pPr>
              <w:pStyle w:val="af0"/>
            </w:pPr>
            <w:r>
              <w:rPr>
                <w:rFonts w:hint="eastAsia"/>
              </w:rPr>
              <w:t>책임</w:t>
            </w:r>
          </w:p>
        </w:tc>
      </w:tr>
      <w:tr w:rsidR="00EC223C" w:rsidRPr="00B35E97" w:rsidTr="00B35E97">
        <w:trPr>
          <w:trHeight w:val="72"/>
        </w:trPr>
        <w:tc>
          <w:tcPr>
            <w:tcW w:w="2192" w:type="dxa"/>
            <w:vAlign w:val="center"/>
          </w:tcPr>
          <w:p w:rsidR="00EC223C" w:rsidRPr="009D7969" w:rsidRDefault="00780D92" w:rsidP="00A0798F">
            <w:pPr>
              <w:jc w:val="center"/>
              <w:rPr>
                <w:rFonts w:ascii="맑은 고딕" w:hAnsi="맑은 고딕"/>
              </w:rPr>
            </w:pPr>
            <w:r w:rsidRPr="009D7969">
              <w:rPr>
                <w:rFonts w:ascii="맑은 고딕" w:hAnsi="맑은 고딕" w:hint="eastAsia"/>
              </w:rPr>
              <w:t>정우인</w:t>
            </w:r>
          </w:p>
        </w:tc>
        <w:tc>
          <w:tcPr>
            <w:tcW w:w="2169" w:type="dxa"/>
            <w:vAlign w:val="center"/>
          </w:tcPr>
          <w:p w:rsidR="00EC223C" w:rsidRPr="009D7969" w:rsidRDefault="00423E97" w:rsidP="00A0798F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팀장</w:t>
            </w:r>
          </w:p>
        </w:tc>
        <w:tc>
          <w:tcPr>
            <w:tcW w:w="4174" w:type="dxa"/>
          </w:tcPr>
          <w:p w:rsidR="00EC223C" w:rsidRPr="00B35E97" w:rsidRDefault="00B35E97" w:rsidP="00B35E9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총 HTML</w:t>
            </w:r>
            <w:r w:rsidR="000639FE" w:rsidRPr="009D7969">
              <w:rPr>
                <w:rFonts w:ascii="맑은 고딕" w:hAnsi="맑은 고딕" w:hint="eastAsia"/>
              </w:rPr>
              <w:t>레이아웃</w:t>
            </w:r>
            <w:r w:rsidR="000639FE" w:rsidRPr="009D7969">
              <w:rPr>
                <w:rFonts w:ascii="맑은 고딕" w:hAnsi="맑은 고딕"/>
              </w:rPr>
              <w:t xml:space="preserve"> </w:t>
            </w:r>
            <w:r w:rsidR="000639FE" w:rsidRPr="009D7969">
              <w:rPr>
                <w:rFonts w:ascii="맑은 고딕" w:hAnsi="맑은 고딕" w:hint="eastAsia"/>
              </w:rPr>
              <w:t>개발자</w:t>
            </w:r>
            <w:r>
              <w:rPr>
                <w:rFonts w:ascii="맑은 고딕" w:hAnsi="맑은 고딕" w:hint="eastAsia"/>
              </w:rPr>
              <w:t>, 캘린더,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일정관리, 예약관리 (</w:t>
            </w:r>
            <w:proofErr w:type="spellStart"/>
            <w:r>
              <w:rPr>
                <w:rFonts w:ascii="맑은 고딕" w:hAnsi="맑은 고딕" w:hint="eastAsia"/>
              </w:rPr>
              <w:t>db</w:t>
            </w:r>
            <w:proofErr w:type="spellEnd"/>
            <w:r>
              <w:rPr>
                <w:rFonts w:ascii="맑은 고딕" w:hAnsi="맑은 고딕" w:hint="eastAsia"/>
              </w:rPr>
              <w:t>,</w:t>
            </w:r>
            <w:r>
              <w:rPr>
                <w:rFonts w:ascii="맑은 고딕" w:hAnsi="맑은 고딕"/>
              </w:rPr>
              <w:t xml:space="preserve"> </w:t>
            </w:r>
            <w:proofErr w:type="spellStart"/>
            <w:r>
              <w:rPr>
                <w:rFonts w:ascii="맑은 고딕" w:hAnsi="맑은 고딕"/>
              </w:rPr>
              <w:t>j</w:t>
            </w:r>
            <w:r>
              <w:rPr>
                <w:rFonts w:ascii="맑은 고딕" w:hAnsi="맑은 고딕" w:hint="eastAsia"/>
              </w:rPr>
              <w:t>sp</w:t>
            </w:r>
            <w:proofErr w:type="spellEnd"/>
            <w:r>
              <w:rPr>
                <w:rFonts w:ascii="맑은 고딕" w:hAnsi="맑은 고딕"/>
              </w:rPr>
              <w:t>)</w:t>
            </w:r>
            <w:r w:rsidR="00423E97">
              <w:rPr>
                <w:rFonts w:ascii="맑은 고딕" w:hAnsi="맑은 고딕"/>
              </w:rPr>
              <w:t xml:space="preserve">, </w:t>
            </w:r>
            <w:r w:rsidR="00423E97">
              <w:rPr>
                <w:rFonts w:ascii="맑은 고딕" w:hAnsi="맑은 고딕" w:hint="eastAsia"/>
              </w:rPr>
              <w:t>문서 산출물 관리, 회의 주도</w:t>
            </w:r>
          </w:p>
        </w:tc>
      </w:tr>
      <w:tr w:rsidR="00EC223C" w:rsidRPr="009D7969" w:rsidTr="00B35E97">
        <w:tc>
          <w:tcPr>
            <w:tcW w:w="2192" w:type="dxa"/>
            <w:vAlign w:val="center"/>
          </w:tcPr>
          <w:p w:rsidR="00EC223C" w:rsidRPr="009D7969" w:rsidRDefault="00780D92" w:rsidP="00A0798F">
            <w:pPr>
              <w:jc w:val="center"/>
              <w:rPr>
                <w:rFonts w:ascii="맑은 고딕" w:hAnsi="맑은 고딕"/>
              </w:rPr>
            </w:pPr>
            <w:proofErr w:type="spellStart"/>
            <w:r w:rsidRPr="009D7969">
              <w:rPr>
                <w:rFonts w:ascii="맑은 고딕" w:hAnsi="맑은 고딕" w:hint="eastAsia"/>
              </w:rPr>
              <w:t>김가령</w:t>
            </w:r>
            <w:proofErr w:type="spellEnd"/>
          </w:p>
        </w:tc>
        <w:tc>
          <w:tcPr>
            <w:tcW w:w="2169" w:type="dxa"/>
            <w:vAlign w:val="center"/>
          </w:tcPr>
          <w:p w:rsidR="00EC223C" w:rsidRPr="009D7969" w:rsidRDefault="00423E97" w:rsidP="00A0798F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팀장</w:t>
            </w:r>
          </w:p>
        </w:tc>
        <w:tc>
          <w:tcPr>
            <w:tcW w:w="4174" w:type="dxa"/>
          </w:tcPr>
          <w:p w:rsidR="00EC223C" w:rsidRPr="009D7969" w:rsidRDefault="00B35E97" w:rsidP="00B35E9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총 서버담당,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회원가입,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로그인,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아이디비밀번호 찾기,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마이페이지, 일정관리,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예약관리,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게시판,</w:t>
            </w:r>
            <w:r w:rsidR="003C3CAC"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로그아웃,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회원탈퇴 (</w:t>
            </w:r>
            <w:proofErr w:type="spellStart"/>
            <w:r>
              <w:rPr>
                <w:rFonts w:ascii="맑은 고딕" w:hAnsi="맑은 고딕" w:hint="eastAsia"/>
              </w:rPr>
              <w:t>db</w:t>
            </w:r>
            <w:proofErr w:type="spellEnd"/>
            <w:r>
              <w:rPr>
                <w:rFonts w:ascii="맑은 고딕" w:hAnsi="맑은 고딕" w:hint="eastAsia"/>
              </w:rPr>
              <w:t>,</w:t>
            </w:r>
            <w:r>
              <w:rPr>
                <w:rFonts w:ascii="맑은 고딕" w:hAnsi="맑은 고딕"/>
              </w:rPr>
              <w:t xml:space="preserve"> </w:t>
            </w:r>
            <w:proofErr w:type="spellStart"/>
            <w:r>
              <w:rPr>
                <w:rFonts w:ascii="맑은 고딕" w:hAnsi="맑은 고딕"/>
              </w:rPr>
              <w:t>j</w:t>
            </w:r>
            <w:r>
              <w:rPr>
                <w:rFonts w:ascii="맑은 고딕" w:hAnsi="맑은 고딕" w:hint="eastAsia"/>
              </w:rPr>
              <w:t>sp</w:t>
            </w:r>
            <w:proofErr w:type="spellEnd"/>
            <w:r>
              <w:rPr>
                <w:rFonts w:ascii="맑은 고딕" w:hAnsi="맑은 고딕"/>
              </w:rPr>
              <w:t>)</w:t>
            </w:r>
            <w:r w:rsidR="00423E97">
              <w:rPr>
                <w:rFonts w:ascii="맑은 고딕" w:hAnsi="맑은 고딕"/>
              </w:rPr>
              <w:t xml:space="preserve">, </w:t>
            </w:r>
            <w:r w:rsidR="00423E97">
              <w:rPr>
                <w:rFonts w:ascii="맑은 고딕" w:hAnsi="맑은 고딕" w:hint="eastAsia"/>
              </w:rPr>
              <w:t>문서 산출물 관리</w:t>
            </w:r>
          </w:p>
        </w:tc>
      </w:tr>
      <w:tr w:rsidR="00EC223C" w:rsidRPr="009D7969" w:rsidTr="00B35E97">
        <w:tc>
          <w:tcPr>
            <w:tcW w:w="2192" w:type="dxa"/>
            <w:vAlign w:val="center"/>
          </w:tcPr>
          <w:p w:rsidR="00EC223C" w:rsidRPr="009D7969" w:rsidRDefault="00780D92" w:rsidP="00A0798F">
            <w:pPr>
              <w:jc w:val="center"/>
              <w:rPr>
                <w:rFonts w:ascii="맑은 고딕" w:hAnsi="맑은 고딕"/>
              </w:rPr>
            </w:pPr>
            <w:proofErr w:type="spellStart"/>
            <w:r w:rsidRPr="009D7969">
              <w:rPr>
                <w:rFonts w:ascii="맑은 고딕" w:hAnsi="맑은 고딕" w:hint="eastAsia"/>
              </w:rPr>
              <w:t>성예진</w:t>
            </w:r>
            <w:proofErr w:type="spellEnd"/>
          </w:p>
        </w:tc>
        <w:tc>
          <w:tcPr>
            <w:tcW w:w="2169" w:type="dxa"/>
            <w:vAlign w:val="center"/>
          </w:tcPr>
          <w:p w:rsidR="00EC223C" w:rsidRPr="009D7969" w:rsidRDefault="00423E97" w:rsidP="00A0798F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팀원</w:t>
            </w:r>
          </w:p>
        </w:tc>
        <w:tc>
          <w:tcPr>
            <w:tcW w:w="4174" w:type="dxa"/>
          </w:tcPr>
          <w:p w:rsidR="00EC223C" w:rsidRPr="009D7969" w:rsidRDefault="00B35E97" w:rsidP="00B35E9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디자인 및 UI담당</w:t>
            </w:r>
            <w:r w:rsidR="00423E97">
              <w:rPr>
                <w:rFonts w:ascii="맑은 고딕" w:hAnsi="맑은 고딕" w:hint="eastAsia"/>
              </w:rPr>
              <w:t>, 문서 산출물 관리</w:t>
            </w:r>
          </w:p>
        </w:tc>
      </w:tr>
      <w:tr w:rsidR="00EC223C" w:rsidRPr="009D7969" w:rsidTr="00B35E97">
        <w:tc>
          <w:tcPr>
            <w:tcW w:w="2192" w:type="dxa"/>
            <w:vAlign w:val="center"/>
          </w:tcPr>
          <w:p w:rsidR="00EC223C" w:rsidRPr="009D7969" w:rsidRDefault="00A0798F" w:rsidP="00A0798F">
            <w:pPr>
              <w:jc w:val="center"/>
              <w:rPr>
                <w:rFonts w:ascii="맑은 고딕" w:hAnsi="맑은 고딕"/>
              </w:rPr>
            </w:pPr>
            <w:proofErr w:type="spellStart"/>
            <w:r w:rsidRPr="009D7969">
              <w:rPr>
                <w:rFonts w:ascii="맑은 고딕" w:hAnsi="맑은 고딕" w:hint="eastAsia"/>
              </w:rPr>
              <w:t>문새연</w:t>
            </w:r>
            <w:proofErr w:type="spellEnd"/>
          </w:p>
        </w:tc>
        <w:tc>
          <w:tcPr>
            <w:tcW w:w="2169" w:type="dxa"/>
            <w:vAlign w:val="center"/>
          </w:tcPr>
          <w:p w:rsidR="00EC223C" w:rsidRPr="009D7969" w:rsidRDefault="00423E97" w:rsidP="00A0798F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팀원</w:t>
            </w:r>
          </w:p>
        </w:tc>
        <w:tc>
          <w:tcPr>
            <w:tcW w:w="4174" w:type="dxa"/>
          </w:tcPr>
          <w:p w:rsidR="00EC223C" w:rsidRPr="009D7969" w:rsidRDefault="00B35E97" w:rsidP="00B35E9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게시판(</w:t>
            </w:r>
            <w:proofErr w:type="spellStart"/>
            <w:r>
              <w:rPr>
                <w:rFonts w:ascii="맑은 고딕" w:hAnsi="맑은 고딕" w:hint="eastAsia"/>
              </w:rPr>
              <w:t>db</w:t>
            </w:r>
            <w:proofErr w:type="spellEnd"/>
            <w:r>
              <w:rPr>
                <w:rFonts w:ascii="맑은 고딕" w:hAnsi="맑은 고딕" w:hint="eastAsia"/>
              </w:rPr>
              <w:t>,</w:t>
            </w:r>
            <w:r>
              <w:rPr>
                <w:rFonts w:ascii="맑은 고딕" w:hAnsi="맑은 고딕"/>
              </w:rPr>
              <w:t xml:space="preserve"> </w:t>
            </w:r>
            <w:proofErr w:type="spellStart"/>
            <w:r>
              <w:rPr>
                <w:rFonts w:ascii="맑은 고딕" w:hAnsi="맑은 고딕"/>
              </w:rPr>
              <w:t>jsp</w:t>
            </w:r>
            <w:proofErr w:type="spellEnd"/>
            <w:r>
              <w:rPr>
                <w:rFonts w:ascii="맑은 고딕" w:hAnsi="맑은 고딕"/>
              </w:rPr>
              <w:t>)</w:t>
            </w:r>
            <w:r>
              <w:rPr>
                <w:rFonts w:ascii="맑은 고딕" w:hAnsi="맑은 고딕" w:hint="eastAsia"/>
              </w:rPr>
              <w:t>,</w:t>
            </w:r>
            <w:r w:rsidR="00080B1A"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회원가입 폼 script,</w:t>
            </w:r>
            <w:r>
              <w:rPr>
                <w:rFonts w:ascii="맑은 고딕" w:hAnsi="맑은 고딕"/>
              </w:rPr>
              <w:t xml:space="preserve"> </w:t>
            </w:r>
            <w:r w:rsidR="00080B1A">
              <w:rPr>
                <w:rFonts w:ascii="맑은 고딕" w:hAnsi="맑은 고딕" w:hint="eastAsia"/>
              </w:rPr>
              <w:t>발표자</w:t>
            </w:r>
            <w:r w:rsidR="00423E97">
              <w:rPr>
                <w:rFonts w:ascii="맑은 고딕" w:hAnsi="맑은 고딕" w:hint="eastAsia"/>
              </w:rPr>
              <w:t>, 문서 산출물 관리</w:t>
            </w:r>
          </w:p>
        </w:tc>
      </w:tr>
      <w:tr w:rsidR="00780D92" w:rsidRPr="00B35E97" w:rsidTr="00B35E97">
        <w:tc>
          <w:tcPr>
            <w:tcW w:w="2192" w:type="dxa"/>
            <w:vAlign w:val="center"/>
          </w:tcPr>
          <w:p w:rsidR="00780D92" w:rsidRPr="009D7969" w:rsidRDefault="00A0798F" w:rsidP="00A0798F">
            <w:pPr>
              <w:jc w:val="center"/>
              <w:rPr>
                <w:rFonts w:ascii="맑은 고딕" w:hAnsi="맑은 고딕"/>
              </w:rPr>
            </w:pPr>
            <w:proofErr w:type="spellStart"/>
            <w:r w:rsidRPr="009D7969">
              <w:rPr>
                <w:rFonts w:ascii="맑은 고딕" w:hAnsi="맑은 고딕" w:hint="eastAsia"/>
              </w:rPr>
              <w:t>이채하</w:t>
            </w:r>
            <w:proofErr w:type="spellEnd"/>
          </w:p>
        </w:tc>
        <w:tc>
          <w:tcPr>
            <w:tcW w:w="2169" w:type="dxa"/>
            <w:vAlign w:val="center"/>
          </w:tcPr>
          <w:p w:rsidR="00780D92" w:rsidRPr="009D7969" w:rsidRDefault="00423E97" w:rsidP="00A0798F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팀원</w:t>
            </w:r>
          </w:p>
        </w:tc>
        <w:tc>
          <w:tcPr>
            <w:tcW w:w="4174" w:type="dxa"/>
          </w:tcPr>
          <w:p w:rsidR="00780D92" w:rsidRPr="00B35E97" w:rsidRDefault="00B35E97" w:rsidP="00B35E9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게시판(</w:t>
            </w:r>
            <w:proofErr w:type="spellStart"/>
            <w:r>
              <w:rPr>
                <w:rFonts w:ascii="맑은 고딕" w:hAnsi="맑은 고딕"/>
              </w:rPr>
              <w:t>db</w:t>
            </w:r>
            <w:proofErr w:type="spellEnd"/>
            <w:r>
              <w:rPr>
                <w:rFonts w:ascii="맑은 고딕" w:hAnsi="맑은 고딕" w:hint="eastAsia"/>
              </w:rPr>
              <w:t>,</w:t>
            </w:r>
            <w:r>
              <w:rPr>
                <w:rFonts w:ascii="맑은 고딕" w:hAnsi="맑은 고딕"/>
              </w:rPr>
              <w:t xml:space="preserve"> </w:t>
            </w:r>
            <w:proofErr w:type="spellStart"/>
            <w:r>
              <w:rPr>
                <w:rFonts w:ascii="맑은 고딕" w:hAnsi="맑은 고딕"/>
              </w:rPr>
              <w:t>jsp</w:t>
            </w:r>
            <w:proofErr w:type="spellEnd"/>
            <w:r>
              <w:rPr>
                <w:rFonts w:ascii="맑은 고딕" w:hAnsi="맑은 고딕"/>
              </w:rPr>
              <w:t>),</w:t>
            </w:r>
            <w:r>
              <w:rPr>
                <w:rFonts w:ascii="맑은 고딕" w:hAnsi="맑은 고딕" w:hint="eastAsia"/>
              </w:rPr>
              <w:t xml:space="preserve"> 데이터베이스 스키마 작성</w:t>
            </w:r>
          </w:p>
        </w:tc>
      </w:tr>
      <w:tr w:rsidR="00780D92" w:rsidRPr="009D7969" w:rsidTr="00B35E97">
        <w:tc>
          <w:tcPr>
            <w:tcW w:w="2192" w:type="dxa"/>
            <w:vAlign w:val="center"/>
          </w:tcPr>
          <w:p w:rsidR="00780D92" w:rsidRPr="009D7969" w:rsidRDefault="00780D92" w:rsidP="00A0798F">
            <w:pPr>
              <w:jc w:val="center"/>
              <w:rPr>
                <w:rFonts w:ascii="맑은 고딕" w:hAnsi="맑은 고딕"/>
              </w:rPr>
            </w:pPr>
            <w:r w:rsidRPr="009D7969">
              <w:rPr>
                <w:rFonts w:ascii="맑은 고딕" w:hAnsi="맑은 고딕" w:hint="eastAsia"/>
              </w:rPr>
              <w:t>조은선</w:t>
            </w:r>
          </w:p>
        </w:tc>
        <w:tc>
          <w:tcPr>
            <w:tcW w:w="2169" w:type="dxa"/>
            <w:vAlign w:val="center"/>
          </w:tcPr>
          <w:p w:rsidR="00780D92" w:rsidRPr="009D7969" w:rsidRDefault="00423E97" w:rsidP="00A0798F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팀원</w:t>
            </w:r>
          </w:p>
        </w:tc>
        <w:tc>
          <w:tcPr>
            <w:tcW w:w="4174" w:type="dxa"/>
          </w:tcPr>
          <w:p w:rsidR="00780D92" w:rsidRPr="009D7969" w:rsidRDefault="00B35E97" w:rsidP="00B35E9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게시판(</w:t>
            </w:r>
            <w:proofErr w:type="spellStart"/>
            <w:r>
              <w:rPr>
                <w:rFonts w:ascii="맑은 고딕" w:hAnsi="맑은 고딕"/>
              </w:rPr>
              <w:t>db</w:t>
            </w:r>
            <w:proofErr w:type="spellEnd"/>
            <w:r>
              <w:rPr>
                <w:rFonts w:ascii="맑은 고딕" w:hAnsi="맑은 고딕" w:hint="eastAsia"/>
              </w:rPr>
              <w:t>,</w:t>
            </w:r>
            <w:r>
              <w:rPr>
                <w:rFonts w:ascii="맑은 고딕" w:hAnsi="맑은 고딕"/>
              </w:rPr>
              <w:t xml:space="preserve"> </w:t>
            </w:r>
            <w:proofErr w:type="spellStart"/>
            <w:r>
              <w:rPr>
                <w:rFonts w:ascii="맑은 고딕" w:hAnsi="맑은 고딕"/>
              </w:rPr>
              <w:t>jsp</w:t>
            </w:r>
            <w:proofErr w:type="spellEnd"/>
            <w:r>
              <w:rPr>
                <w:rFonts w:ascii="맑은 고딕" w:hAnsi="맑은 고딕"/>
              </w:rPr>
              <w:t>),</w:t>
            </w:r>
            <w:r>
              <w:rPr>
                <w:rFonts w:ascii="맑은 고딕" w:hAnsi="맑은 고딕" w:hint="eastAsia"/>
              </w:rPr>
              <w:t xml:space="preserve"> 데이터베이스 스키마 작성</w:t>
            </w:r>
          </w:p>
        </w:tc>
      </w:tr>
      <w:bookmarkEnd w:id="12"/>
    </w:tbl>
    <w:p w:rsidR="000A76A1" w:rsidRPr="009D7969" w:rsidRDefault="000A76A1" w:rsidP="004221DF">
      <w:pPr>
        <w:rPr>
          <w:rFonts w:ascii="맑은 고딕" w:hAnsi="맑은 고딕"/>
        </w:rPr>
      </w:pPr>
    </w:p>
    <w:p w:rsidR="000A76A1" w:rsidRDefault="000A76A1" w:rsidP="004221DF"/>
    <w:p w:rsidR="00AC6F6C" w:rsidRDefault="000A76A1" w:rsidP="000A76A1">
      <w:pPr>
        <w:pStyle w:val="2"/>
      </w:pPr>
      <w:bookmarkStart w:id="13" w:name="_Toc447537511"/>
      <w:r>
        <w:rPr>
          <w:rFonts w:hint="eastAsia"/>
        </w:rPr>
        <w:t>생명주기 모델</w:t>
      </w:r>
      <w:bookmarkEnd w:id="13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A76A1" w:rsidRPr="00EC223C" w:rsidTr="004B4701">
        <w:tc>
          <w:tcPr>
            <w:tcW w:w="8538" w:type="dxa"/>
          </w:tcPr>
          <w:p w:rsidR="000A76A1" w:rsidRPr="00BA2195" w:rsidRDefault="000A76A1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적용할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생명주기에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설명을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0A76A1" w:rsidRDefault="000A76A1" w:rsidP="000A76A1"/>
    <w:p w:rsidR="00B507B4" w:rsidRDefault="00B507B4" w:rsidP="000A76A1">
      <w:r>
        <w:rPr>
          <w:rFonts w:hint="eastAsia"/>
        </w:rPr>
        <w:t>폭포수</w:t>
      </w:r>
      <w:r>
        <w:rPr>
          <w:rFonts w:hint="eastAsia"/>
        </w:rPr>
        <w:t xml:space="preserve">(Waterfall) </w:t>
      </w:r>
      <w:r>
        <w:rPr>
          <w:rFonts w:hint="eastAsia"/>
        </w:rPr>
        <w:t>모델</w:t>
      </w:r>
    </w:p>
    <w:p w:rsidR="000A76A1" w:rsidRDefault="007A7D2D" w:rsidP="000A76A1">
      <w:r>
        <w:rPr>
          <w:rFonts w:hint="eastAsia"/>
          <w:noProof/>
        </w:rPr>
        <w:drawing>
          <wp:inline distT="0" distB="0" distL="0" distR="0">
            <wp:extent cx="3733800" cy="32861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6A1" w:rsidRDefault="000A76A1" w:rsidP="000A76A1"/>
    <w:p w:rsidR="000A76A1" w:rsidRDefault="000A76A1" w:rsidP="000A76A1"/>
    <w:p w:rsidR="000A76A1" w:rsidRDefault="000A76A1" w:rsidP="000A76A1"/>
    <w:p w:rsidR="000A76A1" w:rsidRPr="000A76A1" w:rsidRDefault="000A76A1" w:rsidP="000A76A1"/>
    <w:p w:rsidR="000A76A1" w:rsidRDefault="000A76A1" w:rsidP="000A76A1">
      <w:pPr>
        <w:pStyle w:val="2"/>
      </w:pPr>
      <w:bookmarkStart w:id="14" w:name="_Toc447537512"/>
      <w:r>
        <w:rPr>
          <w:rFonts w:hint="eastAsia"/>
        </w:rPr>
        <w:t>도구</w:t>
      </w:r>
      <w:bookmarkEnd w:id="14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A76A1" w:rsidRPr="00EC223C" w:rsidTr="004B4701">
        <w:tc>
          <w:tcPr>
            <w:tcW w:w="8538" w:type="dxa"/>
          </w:tcPr>
          <w:p w:rsidR="000A76A1" w:rsidRDefault="000A76A1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적용할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설명을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  <w:r w:rsidR="00B91667">
              <w:rPr>
                <w:rStyle w:val="ae"/>
                <w:rFonts w:hint="eastAsia"/>
              </w:rPr>
              <w:t xml:space="preserve"> </w:t>
            </w:r>
          </w:p>
          <w:p w:rsidR="00B91667" w:rsidRPr="00BA2195" w:rsidRDefault="00B91667" w:rsidP="004B4701">
            <w:pPr>
              <w:rPr>
                <w:rStyle w:val="ae"/>
              </w:rPr>
            </w:pPr>
            <w:r>
              <w:rPr>
                <w:rStyle w:val="ae"/>
              </w:rPr>
              <w:t>E</w:t>
            </w:r>
            <w:r>
              <w:rPr>
                <w:rStyle w:val="ae"/>
                <w:rFonts w:hint="eastAsia"/>
              </w:rPr>
              <w:t xml:space="preserve">x) </w:t>
            </w:r>
            <w:r>
              <w:rPr>
                <w:rStyle w:val="ae"/>
                <w:rFonts w:hint="eastAsia"/>
              </w:rPr>
              <w:t>일정관리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형상관리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</w:t>
            </w:r>
            <w:proofErr w:type="gramStart"/>
            <w:r>
              <w:rPr>
                <w:rStyle w:val="ae"/>
                <w:rFonts w:hint="eastAsia"/>
              </w:rPr>
              <w:t>..</w:t>
            </w:r>
            <w:proofErr w:type="gramEnd"/>
          </w:p>
        </w:tc>
      </w:tr>
      <w:bookmarkEnd w:id="9"/>
    </w:tbl>
    <w:p w:rsidR="000A76A1" w:rsidRDefault="000A76A1" w:rsidP="000A76A1"/>
    <w:p w:rsidR="00D13E8B" w:rsidRDefault="00D13E8B" w:rsidP="00D13E8B">
      <w:pPr>
        <w:numPr>
          <w:ilvl w:val="0"/>
          <w:numId w:val="19"/>
        </w:numPr>
      </w:pP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도구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워드프로세서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한컴오피스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한글</w:t>
      </w:r>
      <w:r w:rsidR="000454D0">
        <w:rPr>
          <w:rFonts w:hint="eastAsia"/>
        </w:rPr>
        <w:t xml:space="preserve">, </w:t>
      </w:r>
      <w:r w:rsidR="000454D0">
        <w:rPr>
          <w:rFonts w:hint="eastAsia"/>
        </w:rPr>
        <w:t>파워포인트</w:t>
      </w:r>
      <w:r w:rsidR="00773A60">
        <w:rPr>
          <w:rFonts w:hint="eastAsia"/>
        </w:rPr>
        <w:t>,</w:t>
      </w:r>
      <w:r w:rsidR="00773A60">
        <w:t xml:space="preserve"> Star UML</w:t>
      </w:r>
    </w:p>
    <w:p w:rsidR="00D13E8B" w:rsidRDefault="00D13E8B" w:rsidP="00D13E8B">
      <w:pPr>
        <w:numPr>
          <w:ilvl w:val="0"/>
          <w:numId w:val="19"/>
        </w:numPr>
      </w:pP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</w:p>
    <w:p w:rsidR="00D13E8B" w:rsidRDefault="00D13E8B" w:rsidP="00D13E8B">
      <w:pPr>
        <w:numPr>
          <w:ilvl w:val="0"/>
          <w:numId w:val="20"/>
        </w:numPr>
      </w:pPr>
      <w:r>
        <w:t xml:space="preserve">Sublime </w:t>
      </w:r>
      <w:proofErr w:type="gramStart"/>
      <w:r>
        <w:t>Text2 :</w:t>
      </w:r>
      <w:proofErr w:type="gramEnd"/>
      <w:r>
        <w:t xml:space="preserve"> </w:t>
      </w:r>
      <w:r>
        <w:rPr>
          <w:rFonts w:hint="eastAsia"/>
        </w:rPr>
        <w:t>HTML, CSS, JAVASCRIPT</w:t>
      </w:r>
      <w:r>
        <w:t>,</w:t>
      </w:r>
      <w:r w:rsidRPr="00D13E8B">
        <w:rPr>
          <w:rFonts w:hint="eastAsia"/>
        </w:rPr>
        <w:t xml:space="preserve"> </w:t>
      </w:r>
      <w:r>
        <w:rPr>
          <w:rFonts w:hint="eastAsia"/>
        </w:rPr>
        <w:t>JSP</w:t>
      </w:r>
      <w:r>
        <w:t>(</w:t>
      </w:r>
      <w:r>
        <w:rPr>
          <w:rFonts w:hint="eastAsia"/>
        </w:rPr>
        <w:t>서버</w:t>
      </w:r>
      <w:r>
        <w:rPr>
          <w:rFonts w:hint="eastAsia"/>
        </w:rPr>
        <w:t>)</w:t>
      </w:r>
    </w:p>
    <w:p w:rsidR="00D13E8B" w:rsidRDefault="00D13E8B" w:rsidP="00D13E8B">
      <w:pPr>
        <w:numPr>
          <w:ilvl w:val="0"/>
          <w:numId w:val="20"/>
        </w:numPr>
      </w:pPr>
      <w:proofErr w:type="gramStart"/>
      <w:r>
        <w:rPr>
          <w:rFonts w:hint="eastAsia"/>
        </w:rPr>
        <w:t>Eclipse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JSP</w:t>
      </w:r>
      <w:r>
        <w:t>(</w:t>
      </w:r>
      <w:r>
        <w:rPr>
          <w:rFonts w:hint="eastAsia"/>
        </w:rPr>
        <w:t>서버</w:t>
      </w:r>
      <w:r>
        <w:rPr>
          <w:rFonts w:hint="eastAsia"/>
        </w:rPr>
        <w:t>)</w:t>
      </w:r>
    </w:p>
    <w:p w:rsidR="00D13E8B" w:rsidRDefault="00D13E8B" w:rsidP="00D13E8B">
      <w:pPr>
        <w:numPr>
          <w:ilvl w:val="0"/>
          <w:numId w:val="20"/>
        </w:numPr>
      </w:pPr>
      <w:r>
        <w:t>MYSQL</w:t>
      </w:r>
      <w:proofErr w:type="gramStart"/>
      <w:r>
        <w:t>, :</w:t>
      </w:r>
      <w:proofErr w:type="gramEnd"/>
      <w:r>
        <w:t xml:space="preserve"> </w:t>
      </w:r>
      <w:r>
        <w:rPr>
          <w:rFonts w:hint="eastAsia"/>
        </w:rPr>
        <w:t>데이터베이스</w:t>
      </w:r>
    </w:p>
    <w:p w:rsidR="00D13E8B" w:rsidRDefault="000454D0" w:rsidP="00D13E8B">
      <w:pPr>
        <w:numPr>
          <w:ilvl w:val="0"/>
          <w:numId w:val="19"/>
        </w:numPr>
      </w:pPr>
      <w:r>
        <w:rPr>
          <w:rFonts w:hint="eastAsia"/>
        </w:rPr>
        <w:t>형상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도구</w:t>
      </w:r>
      <w:r w:rsidR="00D13E8B">
        <w:rPr>
          <w:rFonts w:hint="eastAsia"/>
        </w:rPr>
        <w:t xml:space="preserve"> </w:t>
      </w:r>
      <w:r w:rsidR="00D13E8B">
        <w:t>:</w:t>
      </w:r>
      <w:proofErr w:type="gramEnd"/>
      <w:r w:rsidR="00D13E8B">
        <w:t xml:space="preserve"> </w:t>
      </w:r>
      <w:r>
        <w:rPr>
          <w:rFonts w:hint="eastAsia"/>
        </w:rPr>
        <w:t>카카오톡</w:t>
      </w:r>
      <w:r w:rsidR="00773A60">
        <w:rPr>
          <w:rFonts w:hint="eastAsia"/>
        </w:rPr>
        <w:t>,</w:t>
      </w:r>
      <w:r w:rsidR="00773A60">
        <w:t xml:space="preserve">  </w:t>
      </w:r>
      <w:proofErr w:type="spellStart"/>
      <w:r w:rsidR="00773A60">
        <w:rPr>
          <w:rFonts w:hint="eastAsia"/>
        </w:rPr>
        <w:t>e</w:t>
      </w:r>
      <w:r w:rsidR="00773A60">
        <w:t>campus</w:t>
      </w:r>
      <w:proofErr w:type="spellEnd"/>
      <w:r w:rsidR="00773A60">
        <w:t xml:space="preserve"> </w:t>
      </w:r>
      <w:r w:rsidR="00773A60">
        <w:rPr>
          <w:rFonts w:hint="eastAsia"/>
        </w:rPr>
        <w:t>조별게시판</w:t>
      </w:r>
    </w:p>
    <w:p w:rsidR="000A76A1" w:rsidRDefault="000A76A1" w:rsidP="00D13E8B">
      <w:r>
        <w:br w:type="page"/>
      </w:r>
    </w:p>
    <w:p w:rsidR="000A76A1" w:rsidRDefault="00F80E85" w:rsidP="000A76A1">
      <w:pPr>
        <w:pStyle w:val="1"/>
      </w:pPr>
      <w:bookmarkStart w:id="15" w:name="_Toc447537513"/>
      <w:r>
        <w:rPr>
          <w:rFonts w:hint="eastAsia"/>
        </w:rPr>
        <w:lastRenderedPageBreak/>
        <w:t>규모</w:t>
      </w:r>
      <w:r w:rsidR="00B12CC1">
        <w:rPr>
          <w:rFonts w:hint="eastAsia"/>
        </w:rPr>
        <w:t xml:space="preserve"> 산정</w:t>
      </w:r>
      <w:bookmarkEnd w:id="15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80E85" w:rsidRPr="00EC223C" w:rsidTr="004B4701">
        <w:tc>
          <w:tcPr>
            <w:tcW w:w="8538" w:type="dxa"/>
          </w:tcPr>
          <w:p w:rsidR="00F80E85" w:rsidRPr="00BA2195" w:rsidRDefault="00F80E85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WBS</w:t>
            </w:r>
            <w:r>
              <w:rPr>
                <w:rStyle w:val="ae"/>
                <w:rFonts w:hint="eastAsia"/>
              </w:rPr>
              <w:t>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작성하고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작업에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소요되는</w:t>
            </w:r>
            <w:r>
              <w:rPr>
                <w:rStyle w:val="ae"/>
                <w:rFonts w:hint="eastAsia"/>
              </w:rPr>
              <w:t xml:space="preserve"> </w:t>
            </w:r>
            <w:r w:rsidR="00B12CC1">
              <w:rPr>
                <w:rStyle w:val="ae"/>
                <w:rFonts w:hint="eastAsia"/>
              </w:rPr>
              <w:t>기</w:t>
            </w:r>
            <w:r>
              <w:rPr>
                <w:rStyle w:val="ae"/>
                <w:rFonts w:hint="eastAsia"/>
              </w:rPr>
              <w:t>간을</w:t>
            </w:r>
            <w:r>
              <w:rPr>
                <w:rStyle w:val="ae"/>
                <w:rFonts w:hint="eastAsia"/>
              </w:rPr>
              <w:t xml:space="preserve"> </w:t>
            </w:r>
            <w:r w:rsidR="00B12CC1">
              <w:rPr>
                <w:rStyle w:val="ae"/>
                <w:rFonts w:hint="eastAsia"/>
              </w:rPr>
              <w:t>계산</w:t>
            </w:r>
            <w:r>
              <w:rPr>
                <w:rStyle w:val="ae"/>
                <w:rFonts w:hint="eastAsia"/>
              </w:rPr>
              <w:t>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F80E85" w:rsidRDefault="00F80E85" w:rsidP="00F80E85">
      <w:pPr>
        <w:pStyle w:val="2"/>
      </w:pPr>
      <w:bookmarkStart w:id="16" w:name="_Toc447537514"/>
      <w:proofErr w:type="gramStart"/>
      <w:r>
        <w:rPr>
          <w:rFonts w:hint="eastAsia"/>
        </w:rPr>
        <w:t>WBS(</w:t>
      </w:r>
      <w:proofErr w:type="gramEnd"/>
      <w:r>
        <w:rPr>
          <w:rFonts w:hint="eastAsia"/>
        </w:rPr>
        <w:t>Work Breakdown Structure)</w:t>
      </w:r>
      <w:bookmarkEnd w:id="16"/>
    </w:p>
    <w:p w:rsidR="00780D92" w:rsidRPr="00780D92" w:rsidRDefault="007A7D2D" w:rsidP="00780D92">
      <w:r w:rsidRPr="00780D92">
        <w:rPr>
          <w:noProof/>
        </w:rPr>
        <w:drawing>
          <wp:inline distT="0" distB="0" distL="0" distR="0">
            <wp:extent cx="5400675" cy="4178935"/>
            <wp:effectExtent l="0" t="0" r="0" b="12065"/>
            <wp:docPr id="5" name="다이어그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F80E85" w:rsidRDefault="00F80E85" w:rsidP="00F80E85"/>
    <w:p w:rsidR="00F80E85" w:rsidRDefault="00F80E85" w:rsidP="00F80E85"/>
    <w:p w:rsidR="00F80E85" w:rsidRDefault="00F80E85" w:rsidP="00F80E85"/>
    <w:p w:rsidR="00F80E85" w:rsidRDefault="00F80E85" w:rsidP="00F80E85"/>
    <w:p w:rsidR="00F80E85" w:rsidRDefault="00F80E85" w:rsidP="00F80E85"/>
    <w:p w:rsidR="00F80E85" w:rsidRDefault="00F80E85" w:rsidP="00F80E85"/>
    <w:p w:rsidR="00F80E85" w:rsidRDefault="00F80E85" w:rsidP="00F80E85"/>
    <w:p w:rsidR="00F80E85" w:rsidRPr="00F80E85" w:rsidRDefault="00F80E85" w:rsidP="00F80E85">
      <w:r>
        <w:br w:type="page"/>
      </w:r>
    </w:p>
    <w:p w:rsidR="000578B6" w:rsidRDefault="009D5AB9" w:rsidP="00F80E85">
      <w:pPr>
        <w:pStyle w:val="1"/>
      </w:pPr>
      <w:bookmarkStart w:id="17" w:name="_Toc447537515"/>
      <w:r>
        <w:rPr>
          <w:rFonts w:hint="eastAsia"/>
        </w:rPr>
        <w:lastRenderedPageBreak/>
        <w:t>일정</w:t>
      </w:r>
      <w:bookmarkEnd w:id="17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F5955" w:rsidRPr="00EC223C" w:rsidTr="004B4701">
        <w:tc>
          <w:tcPr>
            <w:tcW w:w="8538" w:type="dxa"/>
          </w:tcPr>
          <w:p w:rsidR="002F5955" w:rsidRPr="00BA2195" w:rsidRDefault="002F5955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주요</w:t>
            </w:r>
            <w:r>
              <w:rPr>
                <w:rStyle w:val="ae"/>
                <w:rFonts w:hint="eastAsia"/>
              </w:rPr>
              <w:t xml:space="preserve"> </w:t>
            </w:r>
            <w:r w:rsidR="009C5BC8">
              <w:rPr>
                <w:rStyle w:val="ae"/>
                <w:rFonts w:hint="eastAsia"/>
              </w:rPr>
              <w:t>일정을</w:t>
            </w:r>
            <w:r w:rsidR="009C5BC8">
              <w:rPr>
                <w:rStyle w:val="ae"/>
                <w:rFonts w:hint="eastAsia"/>
              </w:rPr>
              <w:t xml:space="preserve"> Gantt </w:t>
            </w:r>
            <w:r w:rsidR="009C5BC8">
              <w:rPr>
                <w:rStyle w:val="ae"/>
                <w:rFonts w:hint="eastAsia"/>
              </w:rPr>
              <w:t>차트와</w:t>
            </w:r>
            <w:r w:rsidR="009C5BC8">
              <w:rPr>
                <w:rStyle w:val="ae"/>
                <w:rFonts w:hint="eastAsia"/>
              </w:rPr>
              <w:t xml:space="preserve"> PERT </w:t>
            </w:r>
            <w:r w:rsidR="009C5BC8">
              <w:rPr>
                <w:rStyle w:val="ae"/>
                <w:rFonts w:hint="eastAsia"/>
              </w:rPr>
              <w:t>차트를</w:t>
            </w:r>
            <w:r w:rsidR="009C5BC8">
              <w:rPr>
                <w:rStyle w:val="ae"/>
                <w:rFonts w:hint="eastAsia"/>
              </w:rPr>
              <w:t xml:space="preserve"> </w:t>
            </w:r>
            <w:r w:rsidR="009C5BC8">
              <w:rPr>
                <w:rStyle w:val="ae"/>
                <w:rFonts w:hint="eastAsia"/>
              </w:rPr>
              <w:t>이용하여</w:t>
            </w:r>
            <w:r w:rsidR="009C5BC8">
              <w:rPr>
                <w:rStyle w:val="ae"/>
                <w:rFonts w:hint="eastAsia"/>
              </w:rPr>
              <w:t xml:space="preserve"> </w:t>
            </w:r>
            <w:r w:rsidR="009C5BC8">
              <w:rPr>
                <w:rStyle w:val="ae"/>
                <w:rFonts w:hint="eastAsia"/>
              </w:rPr>
              <w:t>작성한다</w:t>
            </w:r>
            <w:r w:rsidR="009C5BC8">
              <w:rPr>
                <w:rStyle w:val="ae"/>
                <w:rFonts w:hint="eastAsia"/>
              </w:rPr>
              <w:t>.</w:t>
            </w:r>
          </w:p>
        </w:tc>
      </w:tr>
    </w:tbl>
    <w:p w:rsidR="002F5955" w:rsidRPr="002F5955" w:rsidRDefault="002F5955" w:rsidP="002F5955"/>
    <w:p w:rsidR="00C848E1" w:rsidRPr="00C848E1" w:rsidRDefault="00C848E1" w:rsidP="00C848E1">
      <w:pPr>
        <w:numPr>
          <w:ilvl w:val="0"/>
          <w:numId w:val="22"/>
        </w:numPr>
        <w:rPr>
          <w:sz w:val="22"/>
          <w:szCs w:val="22"/>
        </w:rPr>
      </w:pPr>
      <w:r w:rsidRPr="00C848E1">
        <w:rPr>
          <w:rFonts w:hint="eastAsia"/>
          <w:sz w:val="22"/>
          <w:szCs w:val="22"/>
        </w:rPr>
        <w:t>Gantt</w:t>
      </w:r>
      <w:r w:rsidRPr="00C848E1">
        <w:rPr>
          <w:sz w:val="22"/>
          <w:szCs w:val="22"/>
        </w:rPr>
        <w:t xml:space="preserve"> </w:t>
      </w:r>
      <w:r w:rsidRPr="00C848E1">
        <w:rPr>
          <w:rFonts w:hint="eastAsia"/>
          <w:sz w:val="22"/>
          <w:szCs w:val="22"/>
        </w:rPr>
        <w:t>차트</w:t>
      </w:r>
    </w:p>
    <w:p w:rsidR="00C848E1" w:rsidRDefault="00C848E1" w:rsidP="00F80E85"/>
    <w:p w:rsidR="00C848E1" w:rsidRDefault="007A7D2D" w:rsidP="00F80E85">
      <w:r>
        <w:rPr>
          <w:noProof/>
        </w:rPr>
        <w:drawing>
          <wp:inline distT="0" distB="0" distL="0" distR="0">
            <wp:extent cx="5391150" cy="2476500"/>
            <wp:effectExtent l="0" t="0" r="0" b="0"/>
            <wp:docPr id="6" name="그림 6" descr="간트차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간트차트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8E1" w:rsidRDefault="00C848E1" w:rsidP="00F80E85"/>
    <w:p w:rsidR="00C848E1" w:rsidRDefault="00C848E1" w:rsidP="00F80E85"/>
    <w:p w:rsidR="00C848E1" w:rsidRPr="00C848E1" w:rsidRDefault="00C848E1" w:rsidP="00C848E1">
      <w:pPr>
        <w:numPr>
          <w:ilvl w:val="0"/>
          <w:numId w:val="22"/>
        </w:numPr>
        <w:rPr>
          <w:sz w:val="22"/>
          <w:szCs w:val="22"/>
        </w:rPr>
      </w:pPr>
      <w:r w:rsidRPr="00C848E1">
        <w:rPr>
          <w:rFonts w:hint="eastAsia"/>
          <w:sz w:val="22"/>
          <w:szCs w:val="22"/>
        </w:rPr>
        <w:t>Pert</w:t>
      </w:r>
      <w:r w:rsidRPr="00C848E1">
        <w:rPr>
          <w:sz w:val="22"/>
          <w:szCs w:val="22"/>
        </w:rPr>
        <w:t xml:space="preserve"> </w:t>
      </w:r>
      <w:r w:rsidRPr="00C848E1">
        <w:rPr>
          <w:rFonts w:hint="eastAsia"/>
          <w:sz w:val="22"/>
          <w:szCs w:val="22"/>
        </w:rPr>
        <w:t>차트</w:t>
      </w:r>
    </w:p>
    <w:p w:rsidR="002F5955" w:rsidRDefault="007A7D2D" w:rsidP="00C848E1">
      <w:pPr>
        <w:ind w:left="760"/>
      </w:pPr>
      <w:r>
        <w:rPr>
          <w:noProof/>
        </w:rPr>
        <w:drawing>
          <wp:inline distT="0" distB="0" distL="0" distR="0">
            <wp:extent cx="5400675" cy="1314450"/>
            <wp:effectExtent l="0" t="0" r="0" b="0"/>
            <wp:docPr id="7" name="그림 7" descr="pert차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ert차트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E85" w:rsidRDefault="002F5955" w:rsidP="00F80E85">
      <w:r>
        <w:br w:type="page"/>
      </w:r>
    </w:p>
    <w:p w:rsidR="002F5955" w:rsidRDefault="002F5955" w:rsidP="002F5955">
      <w:pPr>
        <w:pStyle w:val="1"/>
      </w:pPr>
      <w:bookmarkStart w:id="18" w:name="_Toc447537516"/>
      <w:r>
        <w:rPr>
          <w:rFonts w:hint="eastAsia"/>
        </w:rPr>
        <w:lastRenderedPageBreak/>
        <w:t>산출물 관리</w:t>
      </w:r>
      <w:bookmarkEnd w:id="18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F5955" w:rsidRPr="00EC223C" w:rsidTr="004B4701">
        <w:tc>
          <w:tcPr>
            <w:tcW w:w="8538" w:type="dxa"/>
          </w:tcPr>
          <w:p w:rsidR="002F5955" w:rsidRDefault="002F5955" w:rsidP="002F5955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산출물의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방안을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  <w:p w:rsidR="002F5955" w:rsidRPr="00BA2195" w:rsidRDefault="002F5955" w:rsidP="002F5955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산출물을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어디에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저장하고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산출물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어떤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규칙으로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할지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410B72" w:rsidRDefault="00410B72" w:rsidP="002F5955"/>
    <w:p w:rsidR="00410B72" w:rsidRPr="000D726A" w:rsidRDefault="00410B72" w:rsidP="00410B72">
      <w:pPr>
        <w:jc w:val="left"/>
      </w:pPr>
      <w:r>
        <w:rPr>
          <w:rFonts w:hint="eastAsia"/>
        </w:rPr>
        <w:t>카카오톡의</w:t>
      </w:r>
      <w:r>
        <w:rPr>
          <w:rFonts w:hint="eastAsia"/>
        </w:rPr>
        <w:t xml:space="preserve"> </w:t>
      </w:r>
      <w:r>
        <w:rPr>
          <w:rFonts w:hint="eastAsia"/>
        </w:rPr>
        <w:t>게시판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공유한다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공유한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받으면</w:t>
      </w:r>
      <w:r>
        <w:rPr>
          <w:rFonts w:hint="eastAsia"/>
        </w:rPr>
        <w:t xml:space="preserve"> </w:t>
      </w:r>
      <w:r>
        <w:t>doc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proofErr w:type="spellStart"/>
      <w:r>
        <w:t>src</w:t>
      </w:r>
      <w:proofErr w:type="spellEnd"/>
      <w:r>
        <w:rPr>
          <w:rFonts w:hint="eastAsia"/>
        </w:rPr>
        <w:t>폴더를</w:t>
      </w:r>
      <w:r>
        <w:rPr>
          <w:rFonts w:hint="eastAsia"/>
        </w:rPr>
        <w:t xml:space="preserve"> </w:t>
      </w:r>
      <w:r>
        <w:rPr>
          <w:rFonts w:hint="eastAsia"/>
        </w:rPr>
        <w:t>각자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doc</w:t>
      </w:r>
      <w:r>
        <w:rPr>
          <w:rFonts w:hint="eastAsia"/>
        </w:rPr>
        <w:t>폴더에는</w:t>
      </w:r>
      <w:r>
        <w:rPr>
          <w:rFonts w:hint="eastAsia"/>
        </w:rPr>
        <w:t xml:space="preserve">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>,</w:t>
      </w:r>
      <w:r>
        <w:t xml:space="preserve"> </w:t>
      </w:r>
      <w:proofErr w:type="spellStart"/>
      <w:r>
        <w:t>src</w:t>
      </w:r>
      <w:proofErr w:type="spellEnd"/>
      <w:r>
        <w:rPr>
          <w:rFonts w:hint="eastAsia"/>
        </w:rPr>
        <w:t>폴더에는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 w:rsidR="00B507B4">
        <w:rPr>
          <w:rFonts w:hint="eastAsia"/>
        </w:rPr>
        <w:t>한다</w:t>
      </w:r>
      <w:r w:rsidR="00B507B4">
        <w:rPr>
          <w:rFonts w:hint="eastAsia"/>
        </w:rPr>
        <w:t>.</w:t>
      </w:r>
      <w:r w:rsidR="00B507B4">
        <w:t xml:space="preserve"> </w:t>
      </w:r>
      <w:r w:rsidR="00B507B4">
        <w:rPr>
          <w:rFonts w:hint="eastAsia"/>
        </w:rPr>
        <w:t>소스</w:t>
      </w:r>
      <w:r w:rsidR="00B507B4">
        <w:rPr>
          <w:rFonts w:hint="eastAsia"/>
        </w:rPr>
        <w:t xml:space="preserve"> </w:t>
      </w:r>
      <w:r w:rsidR="00B507B4">
        <w:rPr>
          <w:rFonts w:hint="eastAsia"/>
        </w:rPr>
        <w:t>산출물은</w:t>
      </w:r>
      <w:r w:rsidR="00B507B4">
        <w:rPr>
          <w:rFonts w:hint="eastAsia"/>
        </w:rPr>
        <w:t xml:space="preserve"> </w:t>
      </w:r>
      <w:r w:rsidR="00B507B4">
        <w:rPr>
          <w:rFonts w:hint="eastAsia"/>
        </w:rPr>
        <w:t>하나의</w:t>
      </w:r>
      <w:r w:rsidR="00B507B4">
        <w:rPr>
          <w:rFonts w:hint="eastAsia"/>
        </w:rPr>
        <w:t xml:space="preserve"> </w:t>
      </w:r>
      <w:r w:rsidR="00B507B4">
        <w:rPr>
          <w:rFonts w:hint="eastAsia"/>
        </w:rPr>
        <w:t>압축파일로</w:t>
      </w:r>
      <w:r w:rsidR="00B507B4">
        <w:rPr>
          <w:rFonts w:hint="eastAsia"/>
        </w:rPr>
        <w:t xml:space="preserve"> </w:t>
      </w:r>
      <w:r w:rsidR="00B507B4">
        <w:rPr>
          <w:rFonts w:hint="eastAsia"/>
        </w:rPr>
        <w:t>압축하여</w:t>
      </w:r>
      <w:r w:rsidR="00B507B4">
        <w:rPr>
          <w:rFonts w:hint="eastAsia"/>
        </w:rPr>
        <w:t xml:space="preserve"> </w:t>
      </w:r>
      <w:r w:rsidR="00B507B4">
        <w:rPr>
          <w:rFonts w:hint="eastAsia"/>
        </w:rPr>
        <w:t>공유하도록</w:t>
      </w:r>
      <w:r w:rsidR="00B507B4">
        <w:rPr>
          <w:rFonts w:hint="eastAsia"/>
        </w:rPr>
        <w:t xml:space="preserve"> </w:t>
      </w:r>
      <w:r w:rsidR="00B507B4">
        <w:rPr>
          <w:rFonts w:hint="eastAsia"/>
        </w:rPr>
        <w:t>한다</w:t>
      </w:r>
      <w:r w:rsidR="00B507B4">
        <w:rPr>
          <w:rFonts w:hint="eastAsia"/>
        </w:rPr>
        <w:t>.</w:t>
      </w:r>
      <w:r w:rsidR="000D726A">
        <w:t xml:space="preserve"> </w:t>
      </w:r>
      <w:r w:rsidR="000D726A">
        <w:rPr>
          <w:rFonts w:hint="eastAsia"/>
        </w:rPr>
        <w:t>또한</w:t>
      </w:r>
      <w:r w:rsidR="000D726A">
        <w:rPr>
          <w:rFonts w:hint="eastAsia"/>
        </w:rPr>
        <w:t xml:space="preserve"> </w:t>
      </w:r>
      <w:r w:rsidR="000D726A">
        <w:rPr>
          <w:rFonts w:hint="eastAsia"/>
        </w:rPr>
        <w:t>다이어그램</w:t>
      </w:r>
      <w:r w:rsidR="000D726A">
        <w:t xml:space="preserve"> </w:t>
      </w:r>
      <w:r w:rsidR="000D726A">
        <w:rPr>
          <w:rFonts w:hint="eastAsia"/>
        </w:rPr>
        <w:t>산출물의</w:t>
      </w:r>
      <w:r w:rsidR="000D726A">
        <w:rPr>
          <w:rFonts w:hint="eastAsia"/>
        </w:rPr>
        <w:t xml:space="preserve"> </w:t>
      </w:r>
      <w:r w:rsidR="000D726A">
        <w:rPr>
          <w:rFonts w:hint="eastAsia"/>
        </w:rPr>
        <w:t>경우</w:t>
      </w:r>
      <w:proofErr w:type="spellStart"/>
      <w:r w:rsidR="000D726A">
        <w:t>mdj</w:t>
      </w:r>
      <w:proofErr w:type="spellEnd"/>
      <w:r w:rsidR="000D726A">
        <w:rPr>
          <w:rFonts w:hint="eastAsia"/>
        </w:rPr>
        <w:t>파일은</w:t>
      </w:r>
      <w:r w:rsidR="000D726A">
        <w:rPr>
          <w:rFonts w:hint="eastAsia"/>
        </w:rPr>
        <w:t xml:space="preserve"> </w:t>
      </w:r>
      <w:r w:rsidR="000D726A">
        <w:rPr>
          <w:rFonts w:hint="eastAsia"/>
        </w:rPr>
        <w:t>종류에</w:t>
      </w:r>
      <w:r w:rsidR="000D726A">
        <w:rPr>
          <w:rFonts w:hint="eastAsia"/>
        </w:rPr>
        <w:t xml:space="preserve"> </w:t>
      </w:r>
      <w:r w:rsidR="000D726A">
        <w:rPr>
          <w:rFonts w:hint="eastAsia"/>
        </w:rPr>
        <w:t>따라</w:t>
      </w:r>
      <w:r w:rsidR="000D726A">
        <w:rPr>
          <w:rFonts w:hint="eastAsia"/>
        </w:rPr>
        <w:t xml:space="preserve"> </w:t>
      </w:r>
      <w:r w:rsidR="000D726A">
        <w:rPr>
          <w:rFonts w:hint="eastAsia"/>
        </w:rPr>
        <w:t>압축하여</w:t>
      </w:r>
      <w:r w:rsidR="000D726A">
        <w:rPr>
          <w:rFonts w:hint="eastAsia"/>
        </w:rPr>
        <w:t xml:space="preserve"> </w:t>
      </w:r>
      <w:r w:rsidR="000D726A">
        <w:rPr>
          <w:rFonts w:hint="eastAsia"/>
        </w:rPr>
        <w:t>공유하고</w:t>
      </w:r>
      <w:r w:rsidR="000D726A">
        <w:rPr>
          <w:rFonts w:hint="eastAsia"/>
        </w:rPr>
        <w:t xml:space="preserve"> </w:t>
      </w:r>
      <w:r w:rsidR="000D726A">
        <w:rPr>
          <w:rFonts w:hint="eastAsia"/>
        </w:rPr>
        <w:t>해당</w:t>
      </w:r>
      <w:r w:rsidR="000D726A">
        <w:rPr>
          <w:rFonts w:hint="eastAsia"/>
        </w:rPr>
        <w:t xml:space="preserve"> </w:t>
      </w:r>
      <w:r w:rsidR="000D726A">
        <w:rPr>
          <w:rFonts w:hint="eastAsia"/>
        </w:rPr>
        <w:t>파일들을</w:t>
      </w:r>
      <w:r w:rsidR="000D726A">
        <w:rPr>
          <w:rFonts w:hint="eastAsia"/>
        </w:rPr>
        <w:t xml:space="preserve"> </w:t>
      </w:r>
      <w:r w:rsidR="000D726A">
        <w:t>jpg</w:t>
      </w:r>
      <w:r w:rsidR="000D726A">
        <w:rPr>
          <w:rFonts w:hint="eastAsia"/>
        </w:rPr>
        <w:t>로</w:t>
      </w:r>
      <w:r w:rsidR="000D726A">
        <w:rPr>
          <w:rFonts w:hint="eastAsia"/>
        </w:rPr>
        <w:t xml:space="preserve"> </w:t>
      </w:r>
      <w:r w:rsidR="000D726A">
        <w:rPr>
          <w:rFonts w:hint="eastAsia"/>
        </w:rPr>
        <w:t>저장해</w:t>
      </w:r>
      <w:r w:rsidR="000D726A">
        <w:rPr>
          <w:rFonts w:hint="eastAsia"/>
        </w:rPr>
        <w:t xml:space="preserve"> </w:t>
      </w:r>
      <w:r w:rsidR="000D726A">
        <w:t>pptx</w:t>
      </w:r>
      <w:r w:rsidR="000D726A">
        <w:rPr>
          <w:rFonts w:hint="eastAsia"/>
        </w:rPr>
        <w:t>파일로</w:t>
      </w:r>
      <w:r w:rsidR="000D726A">
        <w:rPr>
          <w:rFonts w:hint="eastAsia"/>
        </w:rPr>
        <w:t xml:space="preserve"> </w:t>
      </w:r>
      <w:r w:rsidR="000D726A">
        <w:rPr>
          <w:rFonts w:hint="eastAsia"/>
        </w:rPr>
        <w:t>보기</w:t>
      </w:r>
      <w:r w:rsidR="000D726A">
        <w:rPr>
          <w:rFonts w:hint="eastAsia"/>
        </w:rPr>
        <w:t xml:space="preserve"> </w:t>
      </w:r>
      <w:r w:rsidR="000D726A">
        <w:rPr>
          <w:rFonts w:hint="eastAsia"/>
        </w:rPr>
        <w:t>쉽게</w:t>
      </w:r>
      <w:r w:rsidR="000D726A">
        <w:rPr>
          <w:rFonts w:hint="eastAsia"/>
        </w:rPr>
        <w:t xml:space="preserve"> </w:t>
      </w:r>
      <w:r w:rsidR="000D726A">
        <w:rPr>
          <w:rFonts w:hint="eastAsia"/>
        </w:rPr>
        <w:t>정리한다</w:t>
      </w:r>
      <w:r w:rsidR="000D726A">
        <w:rPr>
          <w:rFonts w:hint="eastAsia"/>
        </w:rPr>
        <w:t>.</w:t>
      </w:r>
    </w:p>
    <w:p w:rsidR="00410B72" w:rsidRDefault="00410B72" w:rsidP="00410B72">
      <w:pPr>
        <w:numPr>
          <w:ilvl w:val="0"/>
          <w:numId w:val="16"/>
        </w:numPr>
        <w:jc w:val="left"/>
      </w:pPr>
      <w:r>
        <w:rPr>
          <w:rFonts w:hint="eastAsia"/>
        </w:rPr>
        <w:t>문서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산출물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제안서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명세서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계획서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설계서</w:t>
      </w:r>
      <w:r>
        <w:rPr>
          <w:rFonts w:hint="eastAsia"/>
        </w:rPr>
        <w:t xml:space="preserve">,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계획서</w:t>
      </w:r>
      <w:r>
        <w:rPr>
          <w:rFonts w:hint="eastAsia"/>
        </w:rPr>
        <w:t xml:space="preserve">, </w:t>
      </w:r>
      <w:r>
        <w:rPr>
          <w:rFonts w:hint="eastAsia"/>
        </w:rPr>
        <w:t>기타</w:t>
      </w:r>
    </w:p>
    <w:p w:rsidR="000D726A" w:rsidRDefault="00410B72" w:rsidP="000D726A">
      <w:pPr>
        <w:numPr>
          <w:ilvl w:val="0"/>
          <w:numId w:val="16"/>
        </w:numPr>
        <w:jc w:val="left"/>
      </w:pPr>
      <w:r>
        <w:rPr>
          <w:rFonts w:hint="eastAsia"/>
        </w:rPr>
        <w:t>코드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산출물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HTML</w:t>
      </w:r>
      <w:r>
        <w:rPr>
          <w:rFonts w:hint="eastAsia"/>
        </w:rPr>
        <w:t>파일</w:t>
      </w:r>
      <w:r>
        <w:rPr>
          <w:rFonts w:hint="eastAsia"/>
        </w:rPr>
        <w:t xml:space="preserve">, </w:t>
      </w:r>
      <w:r>
        <w:rPr>
          <w:rFonts w:hint="eastAsia"/>
        </w:rPr>
        <w:t>서버파일</w:t>
      </w:r>
      <w:r>
        <w:rPr>
          <w:rFonts w:hint="eastAsia"/>
        </w:rPr>
        <w:t>,</w:t>
      </w:r>
      <w:r>
        <w:t xml:space="preserve"> CSS</w:t>
      </w:r>
      <w:r>
        <w:rPr>
          <w:rFonts w:hint="eastAsia"/>
        </w:rPr>
        <w:t>파일</w:t>
      </w:r>
      <w:r>
        <w:rPr>
          <w:rFonts w:hint="eastAsia"/>
        </w:rPr>
        <w:t>,</w:t>
      </w:r>
      <w:r>
        <w:t xml:space="preserve"> JS</w:t>
      </w:r>
      <w:r>
        <w:rPr>
          <w:rFonts w:hint="eastAsia"/>
        </w:rPr>
        <w:t>파일</w:t>
      </w:r>
    </w:p>
    <w:p w:rsidR="000D726A" w:rsidRDefault="000D726A" w:rsidP="000D726A">
      <w:pPr>
        <w:numPr>
          <w:ilvl w:val="0"/>
          <w:numId w:val="16"/>
        </w:numPr>
        <w:jc w:val="left"/>
      </w:pPr>
      <w:r>
        <w:rPr>
          <w:rFonts w:hint="eastAsia"/>
        </w:rPr>
        <w:t>다이어그램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산출물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시퀀스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r>
        <w:rPr>
          <w:rFonts w:hint="eastAsia"/>
        </w:rPr>
        <w:t>,</w:t>
      </w:r>
      <w:r>
        <w:t xml:space="preserve"> JPG</w:t>
      </w:r>
      <w:r>
        <w:rPr>
          <w:rFonts w:hint="eastAsia"/>
        </w:rPr>
        <w:t>파일</w:t>
      </w:r>
    </w:p>
    <w:p w:rsidR="00410B72" w:rsidRPr="000D726A" w:rsidRDefault="00410B72" w:rsidP="00410B72">
      <w:pPr>
        <w:ind w:left="105"/>
        <w:jc w:val="left"/>
      </w:pPr>
    </w:p>
    <w:p w:rsidR="00410B72" w:rsidRDefault="00410B72" w:rsidP="00410B72">
      <w:pPr>
        <w:ind w:left="105"/>
        <w:jc w:val="left"/>
      </w:pPr>
      <w:r>
        <w:rPr>
          <w:rFonts w:hint="eastAsia"/>
        </w:rPr>
        <w:t>산출물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</w:t>
      </w:r>
    </w:p>
    <w:p w:rsidR="00410B72" w:rsidRDefault="00410B72" w:rsidP="00410B72">
      <w:pPr>
        <w:numPr>
          <w:ilvl w:val="0"/>
          <w:numId w:val="17"/>
        </w:numPr>
        <w:jc w:val="left"/>
      </w:pPr>
      <w:r>
        <w:rPr>
          <w:rFonts w:hint="eastAsia"/>
        </w:rPr>
        <w:t>문서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산출물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H</w:t>
      </w:r>
      <w:r>
        <w:rPr>
          <w:rFonts w:hint="eastAsia"/>
        </w:rPr>
        <w:t>조</w:t>
      </w:r>
      <w:r>
        <w:rPr>
          <w:rFonts w:hint="eastAsia"/>
        </w:rPr>
        <w:t>_</w:t>
      </w:r>
      <w:proofErr w:type="spellStart"/>
      <w:r>
        <w:rPr>
          <w:rFonts w:hint="eastAsia"/>
        </w:rPr>
        <w:t>문서명</w:t>
      </w:r>
      <w:proofErr w:type="spellEnd"/>
      <w:r>
        <w:rPr>
          <w:rFonts w:hint="eastAsia"/>
        </w:rPr>
        <w:t>_</w:t>
      </w:r>
      <w:r>
        <w:rPr>
          <w:rFonts w:hint="eastAsia"/>
        </w:rPr>
        <w:t>버전</w:t>
      </w:r>
      <w:r>
        <w:rPr>
          <w:rFonts w:hint="eastAsia"/>
        </w:rPr>
        <w:t>.</w:t>
      </w:r>
      <w:proofErr w:type="spellStart"/>
      <w:r>
        <w:rPr>
          <w:rFonts w:hint="eastAsia"/>
        </w:rPr>
        <w:t>doc</w:t>
      </w:r>
      <w:r>
        <w:t>x</w:t>
      </w:r>
      <w:proofErr w:type="spellEnd"/>
      <w: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proofErr w:type="spellStart"/>
      <w:r>
        <w:t>hwp</w:t>
      </w:r>
      <w:proofErr w:type="spellEnd"/>
      <w:r>
        <w:t xml:space="preserve"> (</w:t>
      </w:r>
      <w:r>
        <w:rPr>
          <w:rFonts w:hint="eastAsia"/>
        </w:rPr>
        <w:t>예</w:t>
      </w:r>
      <w:r>
        <w:rPr>
          <w:rFonts w:hint="eastAsia"/>
        </w:rPr>
        <w:t>:</w:t>
      </w:r>
      <w:r>
        <w:t xml:space="preserve"> H</w:t>
      </w:r>
      <w:r>
        <w:rPr>
          <w:rFonts w:hint="eastAsia"/>
        </w:rPr>
        <w:t>조</w:t>
      </w:r>
      <w:r>
        <w:rPr>
          <w:rFonts w:hint="eastAsia"/>
        </w:rPr>
        <w:t>_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계획서</w:t>
      </w:r>
      <w:r>
        <w:rPr>
          <w:rFonts w:hint="eastAsia"/>
        </w:rPr>
        <w:t>_v.</w:t>
      </w:r>
      <w:r w:rsidR="00067219">
        <w:t>1</w:t>
      </w:r>
      <w:r>
        <w:rPr>
          <w:rFonts w:hint="eastAsia"/>
        </w:rPr>
        <w:t>.0.</w:t>
      </w:r>
      <w:r w:rsidR="00067219">
        <w:t>0</w:t>
      </w:r>
      <w:r>
        <w:rPr>
          <w:rFonts w:hint="eastAsia"/>
        </w:rPr>
        <w:t>.docx</w:t>
      </w:r>
      <w:r>
        <w:t>)</w:t>
      </w:r>
    </w:p>
    <w:p w:rsidR="00B507B4" w:rsidRDefault="00410B72" w:rsidP="00B507B4">
      <w:pPr>
        <w:numPr>
          <w:ilvl w:val="0"/>
          <w:numId w:val="17"/>
        </w:numPr>
        <w:jc w:val="left"/>
      </w:pPr>
      <w:r>
        <w:rPr>
          <w:rFonts w:hint="eastAsia"/>
        </w:rPr>
        <w:t>소스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산출</w:t>
      </w:r>
      <w:r w:rsidR="00B507B4">
        <w:rPr>
          <w:rFonts w:hint="eastAsia"/>
        </w:rPr>
        <w:t>물</w:t>
      </w:r>
      <w:r w:rsidR="00B507B4">
        <w:rPr>
          <w:rFonts w:hint="eastAsia"/>
        </w:rPr>
        <w:t xml:space="preserve"> </w:t>
      </w:r>
      <w:r w:rsidR="00B507B4">
        <w:t>:</w:t>
      </w:r>
      <w:proofErr w:type="gramEnd"/>
      <w:r w:rsidR="00B507B4">
        <w:t xml:space="preserve"> </w:t>
      </w:r>
      <w:r w:rsidR="00B507B4" w:rsidRPr="00B507B4">
        <w:rPr>
          <w:rFonts w:hint="eastAsia"/>
        </w:rPr>
        <w:t>H</w:t>
      </w:r>
      <w:r w:rsidR="00B507B4" w:rsidRPr="00B507B4">
        <w:rPr>
          <w:rFonts w:hint="eastAsia"/>
        </w:rPr>
        <w:t>조</w:t>
      </w:r>
      <w:r w:rsidR="00B507B4" w:rsidRPr="00B507B4">
        <w:rPr>
          <w:rFonts w:hint="eastAsia"/>
        </w:rPr>
        <w:t>_</w:t>
      </w:r>
      <w:r w:rsidR="00B507B4">
        <w:rPr>
          <w:rFonts w:hint="eastAsia"/>
        </w:rPr>
        <w:t>날짜</w:t>
      </w:r>
      <w:r w:rsidR="00B507B4" w:rsidRPr="00B507B4">
        <w:rPr>
          <w:rFonts w:hint="eastAsia"/>
        </w:rPr>
        <w:t>_</w:t>
      </w:r>
      <w:r w:rsidR="00B507B4">
        <w:rPr>
          <w:rFonts w:hint="eastAsia"/>
        </w:rPr>
        <w:t>시간</w:t>
      </w:r>
      <w:r w:rsidR="00B507B4" w:rsidRPr="00B507B4">
        <w:rPr>
          <w:rFonts w:hint="eastAsia"/>
        </w:rPr>
        <w:t>_</w:t>
      </w:r>
      <w:r w:rsidR="00B507B4" w:rsidRPr="00B507B4">
        <w:rPr>
          <w:rFonts w:hint="eastAsia"/>
        </w:rPr>
        <w:t>본인이름</w:t>
      </w:r>
      <w:r w:rsidR="00B507B4" w:rsidRPr="00B507B4">
        <w:rPr>
          <w:rFonts w:hint="eastAsia"/>
        </w:rPr>
        <w:t>.zip</w:t>
      </w:r>
      <w:r w:rsidR="00B507B4" w:rsidRPr="00B507B4">
        <w:t xml:space="preserve"> </w:t>
      </w:r>
    </w:p>
    <w:p w:rsidR="000D726A" w:rsidRDefault="000D726A" w:rsidP="00B507B4">
      <w:pPr>
        <w:numPr>
          <w:ilvl w:val="0"/>
          <w:numId w:val="17"/>
        </w:numPr>
        <w:jc w:val="left"/>
      </w:pPr>
      <w:r>
        <w:rPr>
          <w:rFonts w:hint="eastAsia"/>
        </w:rPr>
        <w:t>다이어그램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산출물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H</w:t>
      </w:r>
      <w:r>
        <w:rPr>
          <w:rFonts w:hint="eastAsia"/>
        </w:rPr>
        <w:t>조</w:t>
      </w:r>
      <w:r>
        <w:rPr>
          <w:rFonts w:hint="eastAsia"/>
        </w:rPr>
        <w:t>_</w:t>
      </w:r>
      <w:r>
        <w:rPr>
          <w:rFonts w:hint="eastAsia"/>
        </w:rPr>
        <w:t>다이어그램종류</w:t>
      </w:r>
      <w:r>
        <w:rPr>
          <w:rFonts w:hint="eastAsia"/>
        </w:rPr>
        <w:t>-</w:t>
      </w:r>
      <w:r>
        <w:rPr>
          <w:rFonts w:hint="eastAsia"/>
        </w:rPr>
        <w:t>버전</w:t>
      </w:r>
      <w:r>
        <w:rPr>
          <w:rFonts w:hint="eastAsia"/>
        </w:rPr>
        <w:t>.</w:t>
      </w:r>
      <w:r>
        <w:t xml:space="preserve">zip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.pptx</w:t>
      </w:r>
    </w:p>
    <w:p w:rsidR="00B507B4" w:rsidRDefault="00B507B4" w:rsidP="00B507B4">
      <w:pPr>
        <w:numPr>
          <w:ilvl w:val="0"/>
          <w:numId w:val="17"/>
        </w:numPr>
        <w:jc w:val="left"/>
      </w:pPr>
      <w:proofErr w:type="gramStart"/>
      <w:r>
        <w:rPr>
          <w:rFonts w:hint="eastAsia"/>
        </w:rPr>
        <w:t>회의록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월일</w:t>
      </w:r>
      <w:r>
        <w:rPr>
          <w:rFonts w:hint="eastAsia"/>
        </w:rPr>
        <w:t>_</w:t>
      </w:r>
      <w:r>
        <w:rPr>
          <w:rFonts w:hint="eastAsia"/>
        </w:rPr>
        <w:t>회의록</w:t>
      </w:r>
      <w:r>
        <w:rPr>
          <w:rFonts w:hint="eastAsia"/>
        </w:rPr>
        <w:t>.</w:t>
      </w:r>
      <w:proofErr w:type="spellStart"/>
      <w:r>
        <w:rPr>
          <w:rFonts w:hint="eastAsia"/>
        </w:rPr>
        <w:t>docx</w:t>
      </w:r>
      <w:proofErr w:type="spellEnd"/>
    </w:p>
    <w:p w:rsidR="002F5955" w:rsidRDefault="002F5955" w:rsidP="00B507B4">
      <w:pPr>
        <w:jc w:val="left"/>
      </w:pPr>
      <w:r>
        <w:br w:type="page"/>
      </w:r>
    </w:p>
    <w:p w:rsidR="004B4701" w:rsidRDefault="004B4701" w:rsidP="004B4701">
      <w:pPr>
        <w:pStyle w:val="1"/>
      </w:pPr>
      <w:bookmarkStart w:id="19" w:name="_Toc447537517"/>
      <w:r>
        <w:rPr>
          <w:rFonts w:hint="eastAsia"/>
        </w:rPr>
        <w:lastRenderedPageBreak/>
        <w:t>위험 관리 계획</w:t>
      </w:r>
      <w:bookmarkEnd w:id="19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B4701" w:rsidRPr="00EC223C" w:rsidTr="004B4701">
        <w:tc>
          <w:tcPr>
            <w:tcW w:w="8538" w:type="dxa"/>
          </w:tcPr>
          <w:p w:rsidR="004B4701" w:rsidRPr="002F5955" w:rsidRDefault="004B4701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수행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중에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발생할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위험을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식별하고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이를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대처하기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위한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방안을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4B4701" w:rsidRPr="004B4701" w:rsidRDefault="004B4701" w:rsidP="004B4701"/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2"/>
        <w:gridCol w:w="1134"/>
        <w:gridCol w:w="1080"/>
        <w:gridCol w:w="4023"/>
      </w:tblGrid>
      <w:tr w:rsidR="00236063" w:rsidRPr="00ED3896" w:rsidTr="00586CD5">
        <w:trPr>
          <w:trHeight w:val="165"/>
        </w:trPr>
        <w:tc>
          <w:tcPr>
            <w:tcW w:w="2972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bookmarkStart w:id="20" w:name="_Hlk515127094"/>
            <w:r>
              <w:rPr>
                <w:rFonts w:hint="eastAsia"/>
              </w:rPr>
              <w:t>위험 요소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가능성</w:t>
            </w:r>
          </w:p>
        </w:tc>
        <w:tc>
          <w:tcPr>
            <w:tcW w:w="1080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영향도</w:t>
            </w:r>
          </w:p>
        </w:tc>
        <w:tc>
          <w:tcPr>
            <w:tcW w:w="4023" w:type="dxa"/>
            <w:shd w:val="clear" w:color="auto" w:fill="C0C0C0"/>
          </w:tcPr>
          <w:p w:rsidR="00236063" w:rsidRDefault="00236063" w:rsidP="004B4701">
            <w:pPr>
              <w:pStyle w:val="af0"/>
            </w:pPr>
            <w:r>
              <w:rPr>
                <w:rFonts w:hint="eastAsia"/>
              </w:rPr>
              <w:t>대처 방안</w:t>
            </w:r>
          </w:p>
        </w:tc>
      </w:tr>
      <w:tr w:rsidR="00236063" w:rsidRPr="00ED3896" w:rsidTr="00586CD5">
        <w:trPr>
          <w:trHeight w:val="72"/>
        </w:trPr>
        <w:tc>
          <w:tcPr>
            <w:tcW w:w="2972" w:type="dxa"/>
            <w:vAlign w:val="center"/>
          </w:tcPr>
          <w:p w:rsidR="00236063" w:rsidRPr="00F32D75" w:rsidRDefault="00EC08DB" w:rsidP="004B4701">
            <w:pPr>
              <w:pStyle w:val="af"/>
            </w:pPr>
            <w:r w:rsidRPr="00EC08DB">
              <w:rPr>
                <w:rFonts w:hint="eastAsia"/>
              </w:rPr>
              <w:t>휴학/자퇴/잠수/사고/참여도</w:t>
            </w:r>
          </w:p>
        </w:tc>
        <w:tc>
          <w:tcPr>
            <w:tcW w:w="1134" w:type="dxa"/>
            <w:vAlign w:val="center"/>
          </w:tcPr>
          <w:p w:rsidR="00236063" w:rsidRPr="00F32D75" w:rsidRDefault="00EC08DB" w:rsidP="00EC08DB">
            <w:pPr>
              <w:jc w:val="center"/>
            </w:pPr>
            <w:r w:rsidRPr="00EC08DB">
              <w:rPr>
                <w:rFonts w:hint="eastAsia"/>
              </w:rPr>
              <w:t>중</w:t>
            </w:r>
          </w:p>
        </w:tc>
        <w:tc>
          <w:tcPr>
            <w:tcW w:w="1080" w:type="dxa"/>
            <w:vAlign w:val="center"/>
          </w:tcPr>
          <w:p w:rsidR="00236063" w:rsidRPr="00F32D75" w:rsidRDefault="00EC08DB" w:rsidP="00EC08DB">
            <w:pPr>
              <w:jc w:val="center"/>
            </w:pPr>
            <w:r w:rsidRPr="00EC08DB">
              <w:rPr>
                <w:rFonts w:hint="eastAsia"/>
              </w:rPr>
              <w:t>상</w:t>
            </w:r>
          </w:p>
        </w:tc>
        <w:tc>
          <w:tcPr>
            <w:tcW w:w="4023" w:type="dxa"/>
          </w:tcPr>
          <w:p w:rsidR="00236063" w:rsidRPr="00F32D75" w:rsidRDefault="000D726A" w:rsidP="004B4701">
            <w:r>
              <w:rPr>
                <w:rFonts w:hint="eastAsia"/>
              </w:rPr>
              <w:t>최대한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참여하도록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유도하고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 w:rsidR="00EC08DB" w:rsidRPr="00EC08DB">
              <w:rPr>
                <w:rFonts w:hint="eastAsia"/>
              </w:rPr>
              <w:t>당사자를</w:t>
            </w:r>
            <w:r w:rsidR="00EC08DB" w:rsidRPr="00EC08DB">
              <w:rPr>
                <w:rFonts w:hint="eastAsia"/>
              </w:rPr>
              <w:t xml:space="preserve"> </w:t>
            </w:r>
            <w:r w:rsidR="00EC08DB" w:rsidRPr="00EC08DB">
              <w:rPr>
                <w:rFonts w:hint="eastAsia"/>
              </w:rPr>
              <w:t>제외하고</w:t>
            </w:r>
            <w:r w:rsidR="00EC08DB" w:rsidRPr="00EC08DB">
              <w:rPr>
                <w:rFonts w:hint="eastAsia"/>
              </w:rPr>
              <w:t xml:space="preserve"> </w:t>
            </w:r>
            <w:r w:rsidR="00EC08DB" w:rsidRPr="00EC08DB">
              <w:rPr>
                <w:rFonts w:hint="eastAsia"/>
              </w:rPr>
              <w:t>프로젝트를</w:t>
            </w:r>
            <w:r w:rsidR="00EC08DB" w:rsidRPr="00EC08DB">
              <w:rPr>
                <w:rFonts w:hint="eastAsia"/>
              </w:rPr>
              <w:t xml:space="preserve"> </w:t>
            </w:r>
            <w:r w:rsidR="00EC08DB" w:rsidRPr="00EC08DB">
              <w:rPr>
                <w:rFonts w:hint="eastAsia"/>
              </w:rPr>
              <w:t>진행한다</w:t>
            </w:r>
            <w:r w:rsidR="00EC08DB" w:rsidRPr="00EC08DB">
              <w:rPr>
                <w:rFonts w:hint="eastAsia"/>
              </w:rPr>
              <w:t>.</w:t>
            </w:r>
          </w:p>
        </w:tc>
      </w:tr>
      <w:tr w:rsidR="00236063" w:rsidRPr="00ED3896" w:rsidTr="00586CD5">
        <w:trPr>
          <w:trHeight w:val="72"/>
        </w:trPr>
        <w:tc>
          <w:tcPr>
            <w:tcW w:w="2972" w:type="dxa"/>
            <w:vAlign w:val="center"/>
          </w:tcPr>
          <w:p w:rsidR="00236063" w:rsidRPr="00F32D75" w:rsidRDefault="00EC08DB" w:rsidP="004B4701">
            <w:pPr>
              <w:pStyle w:val="af"/>
            </w:pPr>
            <w:r w:rsidRPr="00EC08DB">
              <w:rPr>
                <w:rFonts w:hint="eastAsia"/>
              </w:rPr>
              <w:t>갈등/의견차이</w:t>
            </w:r>
          </w:p>
        </w:tc>
        <w:tc>
          <w:tcPr>
            <w:tcW w:w="1134" w:type="dxa"/>
            <w:vAlign w:val="center"/>
          </w:tcPr>
          <w:p w:rsidR="00236063" w:rsidRPr="00F32D75" w:rsidRDefault="00EC08DB" w:rsidP="00EC08DB">
            <w:pPr>
              <w:jc w:val="center"/>
            </w:pPr>
            <w:r w:rsidRPr="00EC08DB">
              <w:rPr>
                <w:rFonts w:hint="eastAsia"/>
              </w:rPr>
              <w:t>상</w:t>
            </w:r>
          </w:p>
        </w:tc>
        <w:tc>
          <w:tcPr>
            <w:tcW w:w="1080" w:type="dxa"/>
            <w:vAlign w:val="center"/>
          </w:tcPr>
          <w:p w:rsidR="00236063" w:rsidRPr="00F32D75" w:rsidRDefault="00EC08DB" w:rsidP="00EC08DB">
            <w:pPr>
              <w:jc w:val="center"/>
            </w:pPr>
            <w:r w:rsidRPr="00EC08DB">
              <w:rPr>
                <w:rFonts w:hint="eastAsia"/>
              </w:rPr>
              <w:t>상</w:t>
            </w:r>
          </w:p>
        </w:tc>
        <w:tc>
          <w:tcPr>
            <w:tcW w:w="4023" w:type="dxa"/>
          </w:tcPr>
          <w:p w:rsidR="00236063" w:rsidRPr="00F32D75" w:rsidRDefault="00EC08DB" w:rsidP="004B4701">
            <w:r w:rsidRPr="00EC08DB">
              <w:rPr>
                <w:rFonts w:hint="eastAsia"/>
              </w:rPr>
              <w:t>최대한</w:t>
            </w:r>
            <w:r w:rsidRPr="00EC08DB">
              <w:rPr>
                <w:rFonts w:hint="eastAsia"/>
              </w:rPr>
              <w:t xml:space="preserve"> </w:t>
            </w:r>
            <w:r w:rsidRPr="00EC08DB">
              <w:rPr>
                <w:rFonts w:hint="eastAsia"/>
              </w:rPr>
              <w:t>많은</w:t>
            </w:r>
            <w:r w:rsidRPr="00EC08DB">
              <w:rPr>
                <w:rFonts w:hint="eastAsia"/>
              </w:rPr>
              <w:t xml:space="preserve"> </w:t>
            </w:r>
            <w:r w:rsidRPr="00EC08DB">
              <w:rPr>
                <w:rFonts w:hint="eastAsia"/>
              </w:rPr>
              <w:t>사람들이</w:t>
            </w:r>
            <w:r w:rsidRPr="00EC08DB">
              <w:rPr>
                <w:rFonts w:hint="eastAsia"/>
              </w:rPr>
              <w:t xml:space="preserve"> </w:t>
            </w:r>
            <w:r w:rsidRPr="00EC08DB">
              <w:rPr>
                <w:rFonts w:hint="eastAsia"/>
              </w:rPr>
              <w:t>동의하도록</w:t>
            </w:r>
            <w:r w:rsidRPr="00EC08DB">
              <w:rPr>
                <w:rFonts w:hint="eastAsia"/>
              </w:rPr>
              <w:t xml:space="preserve"> </w:t>
            </w:r>
            <w:r w:rsidRPr="00EC08DB">
              <w:rPr>
                <w:rFonts w:hint="eastAsia"/>
              </w:rPr>
              <w:t>의견을</w:t>
            </w:r>
            <w:r w:rsidRPr="00EC08DB">
              <w:rPr>
                <w:rFonts w:hint="eastAsia"/>
              </w:rPr>
              <w:t xml:space="preserve"> </w:t>
            </w:r>
            <w:r w:rsidRPr="00EC08DB">
              <w:rPr>
                <w:rFonts w:hint="eastAsia"/>
              </w:rPr>
              <w:t>조정한다</w:t>
            </w:r>
            <w:r w:rsidRPr="00EC08DB">
              <w:rPr>
                <w:rFonts w:hint="eastAsia"/>
              </w:rPr>
              <w:t>.</w:t>
            </w:r>
          </w:p>
        </w:tc>
      </w:tr>
      <w:tr w:rsidR="00236063" w:rsidRPr="00ED3896" w:rsidTr="00586CD5">
        <w:trPr>
          <w:trHeight w:val="72"/>
        </w:trPr>
        <w:tc>
          <w:tcPr>
            <w:tcW w:w="2972" w:type="dxa"/>
            <w:vAlign w:val="center"/>
          </w:tcPr>
          <w:p w:rsidR="00236063" w:rsidRPr="00F32D75" w:rsidRDefault="00EC08DB" w:rsidP="004B4701">
            <w:pPr>
              <w:pStyle w:val="af"/>
            </w:pPr>
            <w:r w:rsidRPr="00EC08DB">
              <w:rPr>
                <w:rFonts w:hint="eastAsia"/>
              </w:rPr>
              <w:t>코딩 실력/지식</w:t>
            </w:r>
            <w:r>
              <w:rPr>
                <w:rFonts w:hint="eastAsia"/>
              </w:rPr>
              <w:t xml:space="preserve"> </w:t>
            </w:r>
            <w:r w:rsidRPr="00EC08DB">
              <w:rPr>
                <w:rFonts w:hint="eastAsia"/>
              </w:rPr>
              <w:t>차이</w:t>
            </w:r>
          </w:p>
        </w:tc>
        <w:tc>
          <w:tcPr>
            <w:tcW w:w="1134" w:type="dxa"/>
            <w:vAlign w:val="center"/>
          </w:tcPr>
          <w:p w:rsidR="00236063" w:rsidRPr="00F32D75" w:rsidRDefault="00EC08DB" w:rsidP="00EC08DB">
            <w:pPr>
              <w:jc w:val="center"/>
            </w:pPr>
            <w:r w:rsidRPr="00EC08DB">
              <w:rPr>
                <w:rFonts w:hint="eastAsia"/>
              </w:rPr>
              <w:t>상</w:t>
            </w:r>
          </w:p>
        </w:tc>
        <w:tc>
          <w:tcPr>
            <w:tcW w:w="1080" w:type="dxa"/>
            <w:vAlign w:val="center"/>
          </w:tcPr>
          <w:p w:rsidR="00236063" w:rsidRPr="00F32D75" w:rsidRDefault="00EC08DB" w:rsidP="00EC08DB">
            <w:pPr>
              <w:jc w:val="center"/>
            </w:pPr>
            <w:r w:rsidRPr="00EC08DB">
              <w:rPr>
                <w:rFonts w:hint="eastAsia"/>
              </w:rPr>
              <w:t>상</w:t>
            </w:r>
          </w:p>
        </w:tc>
        <w:tc>
          <w:tcPr>
            <w:tcW w:w="4023" w:type="dxa"/>
          </w:tcPr>
          <w:p w:rsidR="00236063" w:rsidRPr="00F32D75" w:rsidRDefault="00EC08DB" w:rsidP="004B4701">
            <w:r w:rsidRPr="00EC08DB">
              <w:rPr>
                <w:rFonts w:hint="eastAsia"/>
              </w:rPr>
              <w:t>공부한다</w:t>
            </w:r>
            <w:r w:rsidRPr="00EC08DB">
              <w:rPr>
                <w:rFonts w:hint="eastAsia"/>
              </w:rPr>
              <w:t xml:space="preserve">, </w:t>
            </w:r>
            <w:r w:rsidRPr="00EC08DB">
              <w:rPr>
                <w:rFonts w:hint="eastAsia"/>
              </w:rPr>
              <w:t>할</w:t>
            </w:r>
            <w:r w:rsidRPr="00EC08DB">
              <w:rPr>
                <w:rFonts w:hint="eastAsia"/>
              </w:rPr>
              <w:t xml:space="preserve"> </w:t>
            </w:r>
            <w:r w:rsidRPr="00EC08DB">
              <w:rPr>
                <w:rFonts w:hint="eastAsia"/>
              </w:rPr>
              <w:t>줄</w:t>
            </w:r>
            <w:r w:rsidRPr="00EC08DB">
              <w:rPr>
                <w:rFonts w:hint="eastAsia"/>
              </w:rPr>
              <w:t xml:space="preserve"> </w:t>
            </w:r>
            <w:r w:rsidRPr="00EC08DB">
              <w:rPr>
                <w:rFonts w:hint="eastAsia"/>
              </w:rPr>
              <w:t>아는</w:t>
            </w:r>
            <w:r w:rsidRPr="00EC08DB">
              <w:rPr>
                <w:rFonts w:hint="eastAsia"/>
              </w:rPr>
              <w:t xml:space="preserve"> </w:t>
            </w:r>
            <w:r w:rsidRPr="00EC08DB">
              <w:rPr>
                <w:rFonts w:hint="eastAsia"/>
              </w:rPr>
              <w:t>사람이</w:t>
            </w:r>
            <w:r w:rsidRPr="00EC08DB">
              <w:rPr>
                <w:rFonts w:hint="eastAsia"/>
              </w:rPr>
              <w:t xml:space="preserve"> </w:t>
            </w:r>
            <w:r w:rsidRPr="00EC08DB">
              <w:rPr>
                <w:rFonts w:hint="eastAsia"/>
              </w:rPr>
              <w:t>최대한</w:t>
            </w:r>
            <w:r w:rsidRPr="00EC08DB">
              <w:rPr>
                <w:rFonts w:hint="eastAsia"/>
              </w:rPr>
              <w:t xml:space="preserve"> </w:t>
            </w:r>
            <w:r w:rsidRPr="00EC08DB">
              <w:rPr>
                <w:rFonts w:hint="eastAsia"/>
              </w:rPr>
              <w:t>이끌어가도록</w:t>
            </w:r>
            <w:r>
              <w:rPr>
                <w:rFonts w:hint="eastAsia"/>
              </w:rPr>
              <w:t xml:space="preserve"> </w:t>
            </w:r>
            <w:r w:rsidRPr="00EC08DB">
              <w:rPr>
                <w:rFonts w:hint="eastAsia"/>
              </w:rPr>
              <w:t>한다</w:t>
            </w:r>
            <w:r w:rsidRPr="00EC08DB">
              <w:rPr>
                <w:rFonts w:hint="eastAsia"/>
              </w:rPr>
              <w:t>.</w:t>
            </w:r>
          </w:p>
        </w:tc>
      </w:tr>
      <w:tr w:rsidR="00EC08DB" w:rsidRPr="00ED3896" w:rsidTr="00586CD5">
        <w:trPr>
          <w:trHeight w:val="72"/>
        </w:trPr>
        <w:tc>
          <w:tcPr>
            <w:tcW w:w="2972" w:type="dxa"/>
            <w:vAlign w:val="center"/>
          </w:tcPr>
          <w:p w:rsidR="00EC08DB" w:rsidRPr="00EC08DB" w:rsidRDefault="00EC08DB" w:rsidP="004B4701">
            <w:pPr>
              <w:pStyle w:val="af"/>
            </w:pPr>
            <w:r w:rsidRPr="00EC08DB">
              <w:rPr>
                <w:rFonts w:hint="eastAsia"/>
              </w:rPr>
              <w:t>컴퓨터고장</w:t>
            </w:r>
          </w:p>
        </w:tc>
        <w:tc>
          <w:tcPr>
            <w:tcW w:w="1134" w:type="dxa"/>
            <w:vAlign w:val="center"/>
          </w:tcPr>
          <w:p w:rsidR="00EC08DB" w:rsidRPr="00F32D75" w:rsidRDefault="00EC08DB" w:rsidP="00EC08DB">
            <w:pPr>
              <w:jc w:val="center"/>
            </w:pPr>
            <w:r w:rsidRPr="00EC08DB">
              <w:rPr>
                <w:rFonts w:hint="eastAsia"/>
              </w:rPr>
              <w:t>하</w:t>
            </w:r>
          </w:p>
        </w:tc>
        <w:tc>
          <w:tcPr>
            <w:tcW w:w="1080" w:type="dxa"/>
            <w:vAlign w:val="center"/>
          </w:tcPr>
          <w:p w:rsidR="00EC08DB" w:rsidRPr="00F32D75" w:rsidRDefault="00EC08DB" w:rsidP="00EC08DB">
            <w:pPr>
              <w:jc w:val="center"/>
            </w:pPr>
            <w:r w:rsidRPr="00EC08DB">
              <w:rPr>
                <w:rFonts w:hint="eastAsia"/>
              </w:rPr>
              <w:t>하</w:t>
            </w:r>
          </w:p>
        </w:tc>
        <w:tc>
          <w:tcPr>
            <w:tcW w:w="4023" w:type="dxa"/>
          </w:tcPr>
          <w:p w:rsidR="00EC08DB" w:rsidRPr="00F32D75" w:rsidRDefault="00EC08DB" w:rsidP="004B4701">
            <w:r>
              <w:rPr>
                <w:rFonts w:hint="eastAsia"/>
              </w:rPr>
              <w:t>PC</w:t>
            </w:r>
            <w:r w:rsidRPr="00EC08DB">
              <w:rPr>
                <w:rFonts w:hint="eastAsia"/>
              </w:rPr>
              <w:t>방을</w:t>
            </w:r>
            <w:r w:rsidRPr="00EC08DB">
              <w:rPr>
                <w:rFonts w:hint="eastAsia"/>
              </w:rPr>
              <w:t xml:space="preserve"> </w:t>
            </w:r>
            <w:r w:rsidRPr="00EC08DB">
              <w:rPr>
                <w:rFonts w:hint="eastAsia"/>
              </w:rPr>
              <w:t>간다</w:t>
            </w:r>
            <w:r w:rsidRPr="00EC08DB">
              <w:rPr>
                <w:rFonts w:hint="eastAsia"/>
              </w:rPr>
              <w:t xml:space="preserve">, </w:t>
            </w:r>
            <w:r w:rsidRPr="00EC08DB">
              <w:rPr>
                <w:rFonts w:hint="eastAsia"/>
              </w:rPr>
              <w:t>랩실</w:t>
            </w:r>
            <w:r w:rsidRPr="00EC08DB">
              <w:rPr>
                <w:rFonts w:hint="eastAsia"/>
              </w:rPr>
              <w:t xml:space="preserve"> </w:t>
            </w:r>
            <w:r w:rsidRPr="00EC08DB">
              <w:rPr>
                <w:rFonts w:hint="eastAsia"/>
              </w:rPr>
              <w:t>컴퓨터</w:t>
            </w:r>
            <w:r w:rsidRPr="00EC08DB">
              <w:rPr>
                <w:rFonts w:hint="eastAsia"/>
              </w:rPr>
              <w:t xml:space="preserve"> </w:t>
            </w:r>
            <w:r w:rsidRPr="00EC08DB">
              <w:rPr>
                <w:rFonts w:hint="eastAsia"/>
              </w:rPr>
              <w:t>이용한다</w:t>
            </w:r>
            <w:r w:rsidRPr="00EC08DB">
              <w:rPr>
                <w:rFonts w:hint="eastAsia"/>
              </w:rPr>
              <w:t>.</w:t>
            </w:r>
          </w:p>
        </w:tc>
      </w:tr>
      <w:tr w:rsidR="00EC08DB" w:rsidRPr="00ED3896" w:rsidTr="00586CD5">
        <w:trPr>
          <w:trHeight w:val="72"/>
        </w:trPr>
        <w:tc>
          <w:tcPr>
            <w:tcW w:w="2972" w:type="dxa"/>
            <w:vAlign w:val="center"/>
          </w:tcPr>
          <w:p w:rsidR="00EC08DB" w:rsidRPr="00EC08DB" w:rsidRDefault="00EC08DB" w:rsidP="004B4701">
            <w:pPr>
              <w:pStyle w:val="af"/>
            </w:pPr>
            <w:r w:rsidRPr="00EC08DB">
              <w:rPr>
                <w:rFonts w:hint="eastAsia"/>
              </w:rPr>
              <w:t>시험기간/과제</w:t>
            </w:r>
          </w:p>
        </w:tc>
        <w:tc>
          <w:tcPr>
            <w:tcW w:w="1134" w:type="dxa"/>
            <w:vAlign w:val="center"/>
          </w:tcPr>
          <w:p w:rsidR="00EC08DB" w:rsidRPr="00F32D75" w:rsidRDefault="00EC08DB" w:rsidP="00EC08DB">
            <w:pPr>
              <w:jc w:val="center"/>
            </w:pPr>
            <w:r w:rsidRPr="00EC08DB">
              <w:rPr>
                <w:rFonts w:hint="eastAsia"/>
              </w:rPr>
              <w:t>중</w:t>
            </w:r>
          </w:p>
        </w:tc>
        <w:tc>
          <w:tcPr>
            <w:tcW w:w="1080" w:type="dxa"/>
            <w:vAlign w:val="center"/>
          </w:tcPr>
          <w:p w:rsidR="00EC08DB" w:rsidRPr="00F32D75" w:rsidRDefault="00EC08DB" w:rsidP="00EC08DB">
            <w:pPr>
              <w:jc w:val="center"/>
            </w:pPr>
            <w:r w:rsidRPr="00EC08DB">
              <w:rPr>
                <w:rFonts w:hint="eastAsia"/>
              </w:rPr>
              <w:t>중</w:t>
            </w:r>
          </w:p>
        </w:tc>
        <w:tc>
          <w:tcPr>
            <w:tcW w:w="4023" w:type="dxa"/>
          </w:tcPr>
          <w:p w:rsidR="00EC08DB" w:rsidRPr="00F32D75" w:rsidRDefault="00EC08DB" w:rsidP="00EC08DB">
            <w:pPr>
              <w:jc w:val="left"/>
            </w:pPr>
            <w:r>
              <w:rPr>
                <w:rFonts w:hint="eastAsia"/>
              </w:rPr>
              <w:t>시험기간을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짠다</w:t>
            </w:r>
            <w:r>
              <w:rPr>
                <w:rFonts w:hint="eastAsia"/>
              </w:rPr>
              <w:t>,</w:t>
            </w:r>
            <w:r w:rsidR="0086247F">
              <w:t xml:space="preserve"> </w:t>
            </w:r>
            <w:r>
              <w:rPr>
                <w:rFonts w:hint="eastAsia"/>
              </w:rPr>
              <w:t>과제는</w:t>
            </w:r>
            <w:r>
              <w:rPr>
                <w:rFonts w:hint="eastAsia"/>
              </w:rPr>
              <w:t xml:space="preserve"> </w:t>
            </w:r>
            <w:r w:rsidRPr="00EC08DB">
              <w:rPr>
                <w:rFonts w:hint="eastAsia"/>
              </w:rPr>
              <w:t>미리미리</w:t>
            </w:r>
            <w:r w:rsidRPr="00EC08DB">
              <w:rPr>
                <w:rFonts w:hint="eastAsia"/>
              </w:rPr>
              <w:t xml:space="preserve"> </w:t>
            </w:r>
            <w:r w:rsidRPr="00EC08DB">
              <w:rPr>
                <w:rFonts w:hint="eastAsia"/>
              </w:rPr>
              <w:t>한다</w:t>
            </w:r>
          </w:p>
        </w:tc>
      </w:tr>
      <w:tr w:rsidR="00EC08DB" w:rsidRPr="00ED3896" w:rsidTr="00586CD5">
        <w:trPr>
          <w:trHeight w:val="72"/>
        </w:trPr>
        <w:tc>
          <w:tcPr>
            <w:tcW w:w="2972" w:type="dxa"/>
            <w:vAlign w:val="center"/>
          </w:tcPr>
          <w:p w:rsidR="00EC08DB" w:rsidRPr="00EC08DB" w:rsidRDefault="00EC08DB" w:rsidP="004B4701">
            <w:pPr>
              <w:pStyle w:val="af"/>
            </w:pPr>
            <w:r w:rsidRPr="00EC08DB">
              <w:rPr>
                <w:rFonts w:hint="eastAsia"/>
              </w:rPr>
              <w:t>시간부족</w:t>
            </w:r>
          </w:p>
        </w:tc>
        <w:tc>
          <w:tcPr>
            <w:tcW w:w="1134" w:type="dxa"/>
            <w:vAlign w:val="center"/>
          </w:tcPr>
          <w:p w:rsidR="00EC08DB" w:rsidRPr="00F32D75" w:rsidRDefault="00EC08DB" w:rsidP="00EC08DB">
            <w:pPr>
              <w:jc w:val="center"/>
            </w:pPr>
            <w:r w:rsidRPr="00EC08DB">
              <w:rPr>
                <w:rFonts w:hint="eastAsia"/>
              </w:rPr>
              <w:t>중</w:t>
            </w:r>
          </w:p>
        </w:tc>
        <w:tc>
          <w:tcPr>
            <w:tcW w:w="1080" w:type="dxa"/>
            <w:vAlign w:val="center"/>
          </w:tcPr>
          <w:p w:rsidR="00EC08DB" w:rsidRPr="00F32D75" w:rsidRDefault="00EC08DB" w:rsidP="00EC08DB">
            <w:pPr>
              <w:jc w:val="center"/>
            </w:pPr>
            <w:r w:rsidRPr="00EC08DB">
              <w:rPr>
                <w:rFonts w:hint="eastAsia"/>
              </w:rPr>
              <w:t>상</w:t>
            </w:r>
          </w:p>
        </w:tc>
        <w:tc>
          <w:tcPr>
            <w:tcW w:w="4023" w:type="dxa"/>
          </w:tcPr>
          <w:p w:rsidR="00EC08DB" w:rsidRPr="00F32D75" w:rsidRDefault="00EC08DB" w:rsidP="004B4701">
            <w:r w:rsidRPr="00EC08DB">
              <w:rPr>
                <w:rFonts w:hint="eastAsia"/>
              </w:rPr>
              <w:t>역할분담을</w:t>
            </w:r>
            <w:r w:rsidRPr="00EC08DB">
              <w:rPr>
                <w:rFonts w:hint="eastAsia"/>
              </w:rPr>
              <w:t xml:space="preserve"> </w:t>
            </w:r>
            <w:r w:rsidRPr="00EC08DB">
              <w:rPr>
                <w:rFonts w:hint="eastAsia"/>
              </w:rPr>
              <w:t>더</w:t>
            </w:r>
            <w:r w:rsidRPr="00EC08DB">
              <w:rPr>
                <w:rFonts w:hint="eastAsia"/>
              </w:rPr>
              <w:t xml:space="preserve"> </w:t>
            </w:r>
            <w:r w:rsidRPr="00EC08DB">
              <w:rPr>
                <w:rFonts w:hint="eastAsia"/>
              </w:rPr>
              <w:t>효율적으로</w:t>
            </w:r>
            <w:r w:rsidRPr="00EC08DB">
              <w:rPr>
                <w:rFonts w:hint="eastAsia"/>
              </w:rPr>
              <w:t xml:space="preserve"> </w:t>
            </w:r>
            <w:r w:rsidRPr="00EC08DB">
              <w:rPr>
                <w:rFonts w:hint="eastAsia"/>
              </w:rPr>
              <w:t>한다</w:t>
            </w:r>
            <w:r w:rsidRPr="00EC08DB">
              <w:rPr>
                <w:rFonts w:hint="eastAsia"/>
              </w:rPr>
              <w:t>.</w:t>
            </w:r>
          </w:p>
        </w:tc>
      </w:tr>
      <w:tr w:rsidR="00EC08DB" w:rsidRPr="00ED3896" w:rsidTr="00586CD5">
        <w:trPr>
          <w:trHeight w:val="736"/>
        </w:trPr>
        <w:tc>
          <w:tcPr>
            <w:tcW w:w="2972" w:type="dxa"/>
            <w:vAlign w:val="center"/>
          </w:tcPr>
          <w:p w:rsidR="00EC08DB" w:rsidRPr="00EC08DB" w:rsidRDefault="00EC08DB" w:rsidP="004B4701">
            <w:pPr>
              <w:pStyle w:val="af"/>
            </w:pPr>
            <w:r w:rsidRPr="00EC08DB">
              <w:rPr>
                <w:rFonts w:hint="eastAsia"/>
              </w:rPr>
              <w:t>교수님의 부재</w:t>
            </w:r>
          </w:p>
        </w:tc>
        <w:tc>
          <w:tcPr>
            <w:tcW w:w="1134" w:type="dxa"/>
            <w:vAlign w:val="center"/>
          </w:tcPr>
          <w:p w:rsidR="00EC08DB" w:rsidRPr="00F32D75" w:rsidRDefault="00EC08DB" w:rsidP="00EC08DB">
            <w:pPr>
              <w:jc w:val="center"/>
            </w:pPr>
            <w:r w:rsidRPr="00EC08DB">
              <w:rPr>
                <w:rFonts w:hint="eastAsia"/>
              </w:rPr>
              <w:t>중</w:t>
            </w:r>
          </w:p>
        </w:tc>
        <w:tc>
          <w:tcPr>
            <w:tcW w:w="1080" w:type="dxa"/>
            <w:vAlign w:val="center"/>
          </w:tcPr>
          <w:p w:rsidR="00EC08DB" w:rsidRPr="00F32D75" w:rsidRDefault="00EC08DB" w:rsidP="00EC08DB">
            <w:pPr>
              <w:jc w:val="center"/>
            </w:pPr>
            <w:r w:rsidRPr="00EC08DB">
              <w:rPr>
                <w:rFonts w:hint="eastAsia"/>
              </w:rPr>
              <w:t>하</w:t>
            </w:r>
          </w:p>
        </w:tc>
        <w:tc>
          <w:tcPr>
            <w:tcW w:w="4023" w:type="dxa"/>
          </w:tcPr>
          <w:p w:rsidR="00EC08DB" w:rsidRPr="00F32D75" w:rsidRDefault="00EC08DB" w:rsidP="004B4701">
            <w:r>
              <w:rPr>
                <w:rFonts w:hint="eastAsia"/>
              </w:rPr>
              <w:t>G</w:t>
            </w:r>
            <w:r>
              <w:t>oogle</w:t>
            </w:r>
            <w:r w:rsidRPr="00EC08DB">
              <w:rPr>
                <w:rFonts w:hint="eastAsia"/>
              </w:rPr>
              <w:t>을</w:t>
            </w:r>
            <w:r w:rsidRPr="00EC08DB">
              <w:rPr>
                <w:rFonts w:hint="eastAsia"/>
              </w:rPr>
              <w:t xml:space="preserve"> </w:t>
            </w:r>
            <w:r w:rsidRPr="00EC08DB">
              <w:rPr>
                <w:rFonts w:hint="eastAsia"/>
              </w:rPr>
              <w:t>이용한다</w:t>
            </w:r>
            <w:r w:rsidRPr="00EC08DB">
              <w:rPr>
                <w:rFonts w:hint="eastAsia"/>
              </w:rPr>
              <w:t xml:space="preserve">, </w:t>
            </w:r>
            <w:r w:rsidRPr="00EC08DB">
              <w:rPr>
                <w:rFonts w:hint="eastAsia"/>
              </w:rPr>
              <w:t>수업자료를</w:t>
            </w:r>
            <w:r w:rsidRPr="00EC08DB">
              <w:rPr>
                <w:rFonts w:hint="eastAsia"/>
              </w:rPr>
              <w:t xml:space="preserve"> </w:t>
            </w:r>
            <w:r w:rsidRPr="00EC08DB">
              <w:rPr>
                <w:rFonts w:hint="eastAsia"/>
              </w:rPr>
              <w:t>최대한</w:t>
            </w:r>
            <w:r w:rsidRPr="00EC08DB">
              <w:rPr>
                <w:rFonts w:hint="eastAsia"/>
              </w:rPr>
              <w:t xml:space="preserve"> </w:t>
            </w:r>
            <w:r w:rsidRPr="00EC08DB">
              <w:rPr>
                <w:rFonts w:hint="eastAsia"/>
              </w:rPr>
              <w:t>이용한다</w:t>
            </w:r>
            <w:r w:rsidRPr="00EC08DB">
              <w:rPr>
                <w:rFonts w:hint="eastAsia"/>
              </w:rPr>
              <w:t>.</w:t>
            </w:r>
          </w:p>
        </w:tc>
      </w:tr>
      <w:bookmarkEnd w:id="20"/>
    </w:tbl>
    <w:p w:rsidR="002F5955" w:rsidRPr="002F5955" w:rsidRDefault="002F5955" w:rsidP="002F5955"/>
    <w:sectPr w:rsidR="002F5955" w:rsidRPr="002F5955" w:rsidSect="00ED0B5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507" w:rsidRDefault="00780507">
      <w:r>
        <w:separator/>
      </w:r>
    </w:p>
    <w:p w:rsidR="00780507" w:rsidRDefault="00780507"/>
    <w:p w:rsidR="00780507" w:rsidRDefault="00780507"/>
    <w:p w:rsidR="00780507" w:rsidRDefault="00780507"/>
  </w:endnote>
  <w:endnote w:type="continuationSeparator" w:id="0">
    <w:p w:rsidR="00780507" w:rsidRDefault="00780507">
      <w:r>
        <w:continuationSeparator/>
      </w:r>
    </w:p>
    <w:p w:rsidR="00780507" w:rsidRDefault="00780507"/>
    <w:p w:rsidR="00780507" w:rsidRDefault="00780507"/>
    <w:p w:rsidR="00780507" w:rsidRDefault="007805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39D77CF9" w:usb2="00000010" w:usb3="00000000" w:csb0="00080000" w:csb1="00000000"/>
  </w:font>
  <w:font w:name="NanumGothic">
    <w:altName w:val="맑은 고딕"/>
    <w:panose1 w:val="00000000000000000000"/>
    <w:charset w:val="00"/>
    <w:family w:val="roman"/>
    <w:notTrueType/>
    <w:pitch w:val="default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701" w:rsidRDefault="004B4701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4B4701" w:rsidRDefault="004B4701"/>
  <w:p w:rsidR="004B4701" w:rsidRDefault="004B4701"/>
  <w:p w:rsidR="004B4701" w:rsidRDefault="004B4701"/>
  <w:p w:rsidR="004B4701" w:rsidRDefault="004B470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701" w:rsidRDefault="004B4701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E868BE">
      <w:rPr>
        <w:noProof/>
      </w:rPr>
      <w:t>- 9 -</w:t>
    </w:r>
    <w:r>
      <w:fldChar w:fldCharType="end"/>
    </w:r>
  </w:p>
  <w:p w:rsidR="004B4701" w:rsidRDefault="007A7D2D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1270" r="0" b="381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04D45F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7400" cy="238125"/>
          <wp:effectExtent l="0" t="0" r="0" b="0"/>
          <wp:docPr id="2" name="그림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B4701">
      <w:tab/>
    </w:r>
    <w:r w:rsidR="004B4701">
      <w:rPr>
        <w:rFonts w:hint="eastAsia"/>
      </w:rPr>
      <w:t>고객사</w:t>
    </w:r>
    <w:r w:rsidR="004B4701">
      <w:rPr>
        <w:rFonts w:hint="eastAsia"/>
      </w:rPr>
      <w:t xml:space="preserve"> Logo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8BE" w:rsidRDefault="00E868B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507" w:rsidRDefault="00780507">
      <w:r>
        <w:separator/>
      </w:r>
    </w:p>
    <w:p w:rsidR="00780507" w:rsidRDefault="00780507"/>
    <w:p w:rsidR="00780507" w:rsidRDefault="00780507"/>
    <w:p w:rsidR="00780507" w:rsidRDefault="00780507"/>
  </w:footnote>
  <w:footnote w:type="continuationSeparator" w:id="0">
    <w:p w:rsidR="00780507" w:rsidRDefault="00780507">
      <w:r>
        <w:continuationSeparator/>
      </w:r>
    </w:p>
    <w:p w:rsidR="00780507" w:rsidRDefault="00780507"/>
    <w:p w:rsidR="00780507" w:rsidRDefault="00780507"/>
    <w:p w:rsidR="00780507" w:rsidRDefault="007805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8BE" w:rsidRDefault="00E868B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64"/>
      <w:gridCol w:w="2571"/>
      <w:gridCol w:w="1639"/>
      <w:gridCol w:w="2576"/>
    </w:tblGrid>
    <w:tr w:rsidR="00067219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067219" w:rsidRPr="00D54A11" w:rsidRDefault="00067219" w:rsidP="0006721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067219" w:rsidRPr="00067219" w:rsidRDefault="00067219" w:rsidP="00067219">
          <w:pPr>
            <w:widowControl/>
            <w:wordWrap/>
            <w:autoSpaceDE/>
            <w:autoSpaceDN/>
            <w:snapToGrid w:val="0"/>
            <w:jc w:val="center"/>
            <w:rPr>
              <w:rFonts w:ascii="돋움" w:eastAsia="돋움" w:hAnsi="돋움" w:cs="한컴바탕"/>
              <w:color w:val="000000"/>
              <w:kern w:val="0"/>
              <w:szCs w:val="20"/>
            </w:rPr>
          </w:pPr>
          <w:r w:rsidRPr="00067219">
            <w:rPr>
              <w:rFonts w:ascii="돋움" w:eastAsia="돋움" w:hAnsi="돋움" w:cs="한컴바탕" w:hint="eastAsia"/>
              <w:color w:val="000000"/>
              <w:kern w:val="0"/>
              <w:szCs w:val="20"/>
            </w:rPr>
            <w:t>헬스장 트레이너 일정예약관리 소프트웨어</w:t>
          </w:r>
        </w:p>
      </w:tc>
      <w:tc>
        <w:tcPr>
          <w:tcW w:w="1698" w:type="dxa"/>
          <w:shd w:val="clear" w:color="auto" w:fill="E6E6E6"/>
          <w:vAlign w:val="center"/>
        </w:tcPr>
        <w:p w:rsidR="00067219" w:rsidRPr="00D54A11" w:rsidRDefault="00067219" w:rsidP="0006721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067219" w:rsidRPr="00067219" w:rsidRDefault="00067219" w:rsidP="00067219">
          <w:pPr>
            <w:widowControl/>
            <w:wordWrap/>
            <w:autoSpaceDE/>
            <w:autoSpaceDN/>
            <w:snapToGrid w:val="0"/>
            <w:jc w:val="center"/>
            <w:rPr>
              <w:rFonts w:ascii="돋움" w:eastAsia="돋움" w:hAnsi="돋움" w:cs="한컴바탕"/>
              <w:color w:val="000000"/>
              <w:kern w:val="0"/>
              <w:szCs w:val="20"/>
            </w:rPr>
          </w:pPr>
          <w:r w:rsidRPr="00067219">
            <w:rPr>
              <w:rFonts w:ascii="돋움" w:eastAsia="돋움" w:hAnsi="돋움" w:cs="한컴바탕" w:hint="eastAsia"/>
              <w:color w:val="000000"/>
              <w:kern w:val="0"/>
              <w:szCs w:val="20"/>
            </w:rPr>
            <w:t>2018.3.</w:t>
          </w:r>
          <w:proofErr w:type="gramStart"/>
          <w:r w:rsidRPr="00067219">
            <w:rPr>
              <w:rFonts w:ascii="돋움" w:eastAsia="돋움" w:hAnsi="돋움" w:cs="한컴바탕" w:hint="eastAsia"/>
              <w:color w:val="000000"/>
              <w:kern w:val="0"/>
              <w:szCs w:val="20"/>
            </w:rPr>
            <w:t>19.~</w:t>
          </w:r>
          <w:proofErr w:type="gramEnd"/>
          <w:r w:rsidRPr="00067219">
            <w:rPr>
              <w:rFonts w:ascii="돋움" w:eastAsia="돋움" w:hAnsi="돋움" w:cs="한컴바탕" w:hint="eastAsia"/>
              <w:color w:val="000000"/>
              <w:kern w:val="0"/>
              <w:szCs w:val="20"/>
            </w:rPr>
            <w:t>2018.6.11</w:t>
          </w:r>
        </w:p>
      </w:tc>
    </w:tr>
    <w:tr w:rsidR="00067219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067219" w:rsidRPr="00D54A11" w:rsidRDefault="00067219" w:rsidP="0006721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067219" w:rsidRPr="00067219" w:rsidRDefault="00067219" w:rsidP="00067219">
          <w:pPr>
            <w:pStyle w:val="af3"/>
            <w:spacing w:line="240" w:lineRule="auto"/>
            <w:jc w:val="center"/>
            <w:rPr>
              <w:rFonts w:ascii="돋움" w:eastAsia="돋움" w:hAnsi="돋움" w:cs="한컴바탕"/>
            </w:rPr>
          </w:pPr>
          <w:r>
            <w:rPr>
              <w:rFonts w:ascii="돋움" w:eastAsia="돋움" w:hAnsi="돋움" w:hint="eastAsia"/>
            </w:rPr>
            <w:t xml:space="preserve">H조_프로젝트 계획서 </w:t>
          </w:r>
        </w:p>
      </w:tc>
      <w:tc>
        <w:tcPr>
          <w:tcW w:w="1698" w:type="dxa"/>
          <w:shd w:val="clear" w:color="auto" w:fill="E6E6E6"/>
          <w:vAlign w:val="center"/>
        </w:tcPr>
        <w:p w:rsidR="00067219" w:rsidRPr="00D54A11" w:rsidRDefault="00067219" w:rsidP="0006721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067219" w:rsidRPr="00067219" w:rsidRDefault="00067219" w:rsidP="00067219">
          <w:pPr>
            <w:widowControl/>
            <w:wordWrap/>
            <w:autoSpaceDE/>
            <w:autoSpaceDN/>
            <w:snapToGrid w:val="0"/>
            <w:jc w:val="center"/>
            <w:rPr>
              <w:rFonts w:ascii="돋움" w:eastAsia="돋움" w:hAnsi="돋움" w:cs="한컴바탕"/>
              <w:color w:val="000000"/>
              <w:kern w:val="0"/>
              <w:szCs w:val="20"/>
            </w:rPr>
          </w:pPr>
          <w:r>
            <w:rPr>
              <w:rFonts w:ascii="돋움" w:eastAsia="돋움" w:hAnsi="돋움" w:cs="한컴바탕" w:hint="eastAsia"/>
              <w:color w:val="000000"/>
              <w:kern w:val="0"/>
              <w:szCs w:val="20"/>
            </w:rPr>
            <w:t>Ver</w:t>
          </w:r>
          <w:r>
            <w:rPr>
              <w:rFonts w:ascii="돋움" w:eastAsia="돋움" w:hAnsi="돋움" w:cs="한컴바탕"/>
              <w:color w:val="000000"/>
              <w:kern w:val="0"/>
              <w:szCs w:val="20"/>
            </w:rPr>
            <w:t xml:space="preserve"> </w:t>
          </w:r>
          <w:r>
            <w:rPr>
              <w:rFonts w:ascii="돋움" w:eastAsia="돋움" w:hAnsi="돋움" w:cs="한컴바탕"/>
              <w:color w:val="000000"/>
              <w:kern w:val="0"/>
              <w:szCs w:val="20"/>
            </w:rPr>
            <w:t>1.</w:t>
          </w:r>
          <w:r w:rsidR="00E868BE">
            <w:rPr>
              <w:rFonts w:ascii="돋움" w:eastAsia="돋움" w:hAnsi="돋움" w:cs="한컴바탕"/>
              <w:color w:val="000000"/>
              <w:kern w:val="0"/>
              <w:szCs w:val="20"/>
            </w:rPr>
            <w:t>1</w:t>
          </w:r>
          <w:bookmarkStart w:id="21" w:name="_GoBack"/>
          <w:bookmarkEnd w:id="21"/>
          <w:r>
            <w:rPr>
              <w:rFonts w:ascii="돋움" w:eastAsia="돋움" w:hAnsi="돋움" w:cs="한컴바탕"/>
              <w:color w:val="000000"/>
              <w:kern w:val="0"/>
              <w:szCs w:val="20"/>
            </w:rPr>
            <w:t>.0</w:t>
          </w:r>
        </w:p>
      </w:tc>
    </w:tr>
  </w:tbl>
  <w:p w:rsidR="004B4701" w:rsidRPr="00EF53CF" w:rsidRDefault="007A7D2D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2540" r="1270" b="0"/>
              <wp:wrapNone/>
              <wp:docPr id="3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EC10A5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FSgdhK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8BE" w:rsidRDefault="00E868B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3A418E"/>
    <w:multiLevelType w:val="hybridMultilevel"/>
    <w:tmpl w:val="A9CA3532"/>
    <w:lvl w:ilvl="0" w:tplc="DB48E83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6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27E400A2"/>
    <w:multiLevelType w:val="hybridMultilevel"/>
    <w:tmpl w:val="F2A8E018"/>
    <w:lvl w:ilvl="0" w:tplc="2CF8A3BC">
      <w:numFmt w:val="bullet"/>
      <w:lvlText w:val="-"/>
      <w:lvlJc w:val="left"/>
      <w:pPr>
        <w:ind w:left="46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8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 w15:restartNumberingAfterBreak="0">
    <w:nsid w:val="333D5603"/>
    <w:multiLevelType w:val="hybridMultilevel"/>
    <w:tmpl w:val="0BA28E44"/>
    <w:lvl w:ilvl="0" w:tplc="427E70B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0" w15:restartNumberingAfterBreak="0">
    <w:nsid w:val="3C0C6259"/>
    <w:multiLevelType w:val="hybridMultilevel"/>
    <w:tmpl w:val="C6D2221C"/>
    <w:lvl w:ilvl="0" w:tplc="A1D84FC6">
      <w:start w:val="1"/>
      <w:numFmt w:val="decimal"/>
      <w:lvlText w:val="%1)"/>
      <w:lvlJc w:val="left"/>
      <w:pPr>
        <w:ind w:left="93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70" w:hanging="400"/>
      </w:pPr>
    </w:lvl>
    <w:lvl w:ilvl="2" w:tplc="0409001B" w:tentative="1">
      <w:start w:val="1"/>
      <w:numFmt w:val="lowerRoman"/>
      <w:lvlText w:val="%3."/>
      <w:lvlJc w:val="right"/>
      <w:pPr>
        <w:ind w:left="1770" w:hanging="400"/>
      </w:pPr>
    </w:lvl>
    <w:lvl w:ilvl="3" w:tplc="0409000F" w:tentative="1">
      <w:start w:val="1"/>
      <w:numFmt w:val="decimal"/>
      <w:lvlText w:val="%4."/>
      <w:lvlJc w:val="left"/>
      <w:pPr>
        <w:ind w:left="2170" w:hanging="400"/>
      </w:pPr>
    </w:lvl>
    <w:lvl w:ilvl="4" w:tplc="04090019" w:tentative="1">
      <w:start w:val="1"/>
      <w:numFmt w:val="upperLetter"/>
      <w:lvlText w:val="%5."/>
      <w:lvlJc w:val="left"/>
      <w:pPr>
        <w:ind w:left="2570" w:hanging="400"/>
      </w:pPr>
    </w:lvl>
    <w:lvl w:ilvl="5" w:tplc="0409001B" w:tentative="1">
      <w:start w:val="1"/>
      <w:numFmt w:val="lowerRoman"/>
      <w:lvlText w:val="%6."/>
      <w:lvlJc w:val="right"/>
      <w:pPr>
        <w:ind w:left="2970" w:hanging="400"/>
      </w:pPr>
    </w:lvl>
    <w:lvl w:ilvl="6" w:tplc="0409000F" w:tentative="1">
      <w:start w:val="1"/>
      <w:numFmt w:val="decimal"/>
      <w:lvlText w:val="%7."/>
      <w:lvlJc w:val="left"/>
      <w:pPr>
        <w:ind w:left="3370" w:hanging="400"/>
      </w:pPr>
    </w:lvl>
    <w:lvl w:ilvl="7" w:tplc="04090019" w:tentative="1">
      <w:start w:val="1"/>
      <w:numFmt w:val="upperLetter"/>
      <w:lvlText w:val="%8."/>
      <w:lvlJc w:val="left"/>
      <w:pPr>
        <w:ind w:left="3770" w:hanging="400"/>
      </w:pPr>
    </w:lvl>
    <w:lvl w:ilvl="8" w:tplc="0409001B" w:tentative="1">
      <w:start w:val="1"/>
      <w:numFmt w:val="lowerRoman"/>
      <w:lvlText w:val="%9."/>
      <w:lvlJc w:val="right"/>
      <w:pPr>
        <w:ind w:left="4170" w:hanging="400"/>
      </w:pPr>
    </w:lvl>
  </w:abstractNum>
  <w:abstractNum w:abstractNumId="11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80E52C1"/>
    <w:multiLevelType w:val="hybridMultilevel"/>
    <w:tmpl w:val="F372EA3C"/>
    <w:lvl w:ilvl="0" w:tplc="9B8A6430">
      <w:start w:val="1"/>
      <w:numFmt w:val="decimal"/>
      <w:lvlText w:val="%1."/>
      <w:lvlJc w:val="left"/>
      <w:pPr>
        <w:ind w:left="57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13" w15:restartNumberingAfterBreak="0">
    <w:nsid w:val="65582F69"/>
    <w:multiLevelType w:val="hybridMultilevel"/>
    <w:tmpl w:val="2AA8C234"/>
    <w:lvl w:ilvl="0" w:tplc="BBA43D4E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6C3C01A8"/>
    <w:multiLevelType w:val="hybridMultilevel"/>
    <w:tmpl w:val="FA4E0904"/>
    <w:lvl w:ilvl="0" w:tplc="8ADC7A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6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7" w15:restartNumberingAfterBreak="0">
    <w:nsid w:val="7FFA6C01"/>
    <w:multiLevelType w:val="multilevel"/>
    <w:tmpl w:val="EF0C4EA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7"/>
  </w:num>
  <w:num w:numId="2">
    <w:abstractNumId w:val="5"/>
  </w:num>
  <w:num w:numId="3">
    <w:abstractNumId w:val="11"/>
  </w:num>
  <w:num w:numId="4">
    <w:abstractNumId w:val="0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16"/>
  </w:num>
  <w:num w:numId="10">
    <w:abstractNumId w:val="1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1"/>
  </w:num>
  <w:num w:numId="16">
    <w:abstractNumId w:val="7"/>
  </w:num>
  <w:num w:numId="17">
    <w:abstractNumId w:val="12"/>
  </w:num>
  <w:num w:numId="18">
    <w:abstractNumId w:val="10"/>
  </w:num>
  <w:num w:numId="19">
    <w:abstractNumId w:val="2"/>
  </w:num>
  <w:num w:numId="20">
    <w:abstractNumId w:val="13"/>
  </w:num>
  <w:num w:numId="21">
    <w:abstractNumId w:val="9"/>
  </w:num>
  <w:num w:numId="22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54D0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9FE"/>
    <w:rsid w:val="00063D87"/>
    <w:rsid w:val="00064224"/>
    <w:rsid w:val="000642AD"/>
    <w:rsid w:val="0006477A"/>
    <w:rsid w:val="0006717E"/>
    <w:rsid w:val="00067219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0B1A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A76A1"/>
    <w:rsid w:val="000B06A4"/>
    <w:rsid w:val="000B25C4"/>
    <w:rsid w:val="000B5629"/>
    <w:rsid w:val="000B75B3"/>
    <w:rsid w:val="000C1642"/>
    <w:rsid w:val="000C1C63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26A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DA6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199"/>
    <w:rsid w:val="00233570"/>
    <w:rsid w:val="00233FC0"/>
    <w:rsid w:val="00234217"/>
    <w:rsid w:val="00235CC6"/>
    <w:rsid w:val="00235DFA"/>
    <w:rsid w:val="00236063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131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2F5955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4AF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FE6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2A4E"/>
    <w:rsid w:val="003C2DEE"/>
    <w:rsid w:val="003C2E26"/>
    <w:rsid w:val="003C2F71"/>
    <w:rsid w:val="003C3B3A"/>
    <w:rsid w:val="003C3CAC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53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0B72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3E97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7B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701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2620"/>
    <w:rsid w:val="00503299"/>
    <w:rsid w:val="0050384D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CD5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C2B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7AE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567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28C"/>
    <w:rsid w:val="00773571"/>
    <w:rsid w:val="00773A0F"/>
    <w:rsid w:val="00773A60"/>
    <w:rsid w:val="00774D6C"/>
    <w:rsid w:val="00775A69"/>
    <w:rsid w:val="00777365"/>
    <w:rsid w:val="007779CC"/>
    <w:rsid w:val="00780507"/>
    <w:rsid w:val="00780D92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A7D2D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47F"/>
    <w:rsid w:val="00862566"/>
    <w:rsid w:val="00862CBF"/>
    <w:rsid w:val="008632FA"/>
    <w:rsid w:val="00863D9B"/>
    <w:rsid w:val="00865CB1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4D6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51B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BC8"/>
    <w:rsid w:val="009C5DF0"/>
    <w:rsid w:val="009C5FA5"/>
    <w:rsid w:val="009C6EEB"/>
    <w:rsid w:val="009D03C7"/>
    <w:rsid w:val="009D0BE4"/>
    <w:rsid w:val="009D0C78"/>
    <w:rsid w:val="009D1876"/>
    <w:rsid w:val="009D1948"/>
    <w:rsid w:val="009D3D2C"/>
    <w:rsid w:val="009D48AC"/>
    <w:rsid w:val="009D5440"/>
    <w:rsid w:val="009D5AB9"/>
    <w:rsid w:val="009D6FC9"/>
    <w:rsid w:val="009D7520"/>
    <w:rsid w:val="009D796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0798F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46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3FD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2CC1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2EB4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5E97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07B4"/>
    <w:rsid w:val="00B51C18"/>
    <w:rsid w:val="00B52476"/>
    <w:rsid w:val="00B52F2B"/>
    <w:rsid w:val="00B5373B"/>
    <w:rsid w:val="00B53C5E"/>
    <w:rsid w:val="00B5445F"/>
    <w:rsid w:val="00B5446C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667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1D5D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6FD6"/>
    <w:rsid w:val="00C27E74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48E1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5977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3E8B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A63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18B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8BE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08DB"/>
    <w:rsid w:val="00EC223C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C0E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0752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0E85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6FB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433E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4:docId w14:val="7EDD52B8"/>
  <w15:chartTrackingRefBased/>
  <w15:docId w15:val="{9E6BCE07-D22E-4998-B47F-E060AAED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A302C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4221DF"/>
    <w:pPr>
      <w:keepNext/>
      <w:numPr>
        <w:ilvl w:val="2"/>
        <w:numId w:val="1"/>
      </w:numPr>
      <w:tabs>
        <w:tab w:val="clear" w:pos="1647"/>
        <w:tab w:val="num" w:pos="200"/>
        <w:tab w:val="num" w:pos="709"/>
      </w:tabs>
      <w:ind w:left="567"/>
      <w:outlineLvl w:val="2"/>
    </w:pPr>
    <w:rPr>
      <w:rFonts w:ascii="HY헤드라인M" w:eastAsia="HY헤드라인M" w:hAnsi="HY헤드라인M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paragraph" w:styleId="af2">
    <w:name w:val="Body Text"/>
    <w:basedOn w:val="a"/>
    <w:link w:val="Char1"/>
    <w:rsid w:val="00EC223C"/>
    <w:pPr>
      <w:wordWrap/>
      <w:autoSpaceDE/>
      <w:autoSpaceDN/>
      <w:spacing w:after="180" w:line="240" w:lineRule="atLeast"/>
      <w:jc w:val="left"/>
    </w:pPr>
    <w:rPr>
      <w:rFonts w:ascii="Arial" w:eastAsia="돋움" w:hAnsi="Arial"/>
      <w:kern w:val="0"/>
      <w:szCs w:val="20"/>
      <w:lang w:eastAsia="en-US"/>
    </w:rPr>
  </w:style>
  <w:style w:type="character" w:customStyle="1" w:styleId="Char1">
    <w:name w:val="본문 Char"/>
    <w:link w:val="af2"/>
    <w:rsid w:val="00EC223C"/>
    <w:rPr>
      <w:rFonts w:ascii="Arial" w:eastAsia="돋움" w:hAnsi="Arial"/>
      <w:lang w:eastAsia="en-US"/>
    </w:rPr>
  </w:style>
  <w:style w:type="paragraph" w:customStyle="1" w:styleId="af3">
    <w:name w:val="바탕글"/>
    <w:basedOn w:val="a"/>
    <w:rsid w:val="000454D0"/>
    <w:pPr>
      <w:widowControl/>
      <w:wordWrap/>
      <w:autoSpaceDE/>
      <w:autoSpaceDN/>
      <w:snapToGrid w:val="0"/>
      <w:spacing w:line="384" w:lineRule="auto"/>
    </w:pPr>
    <w:rPr>
      <w:rFonts w:ascii="NanumGothic" w:eastAsia="굴림" w:hAnsi="NanumGothic" w:cs="굴림"/>
      <w:color w:val="000000"/>
      <w:kern w:val="0"/>
      <w:szCs w:val="20"/>
    </w:rPr>
  </w:style>
  <w:style w:type="character" w:styleId="af4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diagramColors" Target="diagrams/colors1.xml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9D8307-801D-4F65-A5C0-5FF0A7453A97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656CFB68-E488-41A6-BC6B-AB26D16EBFD9}">
      <dgm:prSet phldrT="[텍스트]"/>
      <dgm:spPr>
        <a:xfrm>
          <a:off x="133979" y="2700489"/>
          <a:ext cx="1115669" cy="34027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latinLnBrk="1"/>
          <a:r>
            <a:rPr lang="ko-KR" altLang="en-US" dirty="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헬스 트레이너 일정 예약관리 웹사이트</a:t>
          </a:r>
        </a:p>
      </dgm:t>
    </dgm:pt>
    <dgm:pt modelId="{2452E993-05DB-40C5-BFF1-D0BABE09313B}" type="parTrans" cxnId="{E70A88CC-CD38-402B-9653-41A8A696C55C}">
      <dgm:prSet/>
      <dgm:spPr/>
      <dgm:t>
        <a:bodyPr/>
        <a:lstStyle/>
        <a:p>
          <a:pPr latinLnBrk="1"/>
          <a:endParaRPr lang="ko-KR" altLang="en-US"/>
        </a:p>
      </dgm:t>
    </dgm:pt>
    <dgm:pt modelId="{A608E0B8-17C2-465C-98A2-4EDFFF85744A}" type="sibTrans" cxnId="{E70A88CC-CD38-402B-9653-41A8A696C55C}">
      <dgm:prSet/>
      <dgm:spPr/>
      <dgm:t>
        <a:bodyPr/>
        <a:lstStyle/>
        <a:p>
          <a:pPr latinLnBrk="1"/>
          <a:endParaRPr lang="ko-KR" altLang="en-US"/>
        </a:p>
      </dgm:t>
    </dgm:pt>
    <dgm:pt modelId="{A4E9AA08-E48E-45DC-88CB-ADC066651B76}">
      <dgm:prSet phldrT="[텍스트]"/>
      <dgm:spPr>
        <a:xfrm>
          <a:off x="1472783" y="1561111"/>
          <a:ext cx="1115669" cy="34027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latinLnBrk="1"/>
          <a:r>
            <a:rPr lang="ko-KR" altLang="en-US" dirty="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제안서 작성</a:t>
          </a:r>
        </a:p>
      </dgm:t>
    </dgm:pt>
    <dgm:pt modelId="{AB5C62F9-3EB1-4EB3-BE02-93CAD355F4F0}" type="parTrans" cxnId="{122E024E-6F6C-4658-8133-C803B386E679}">
      <dgm:prSet/>
      <dgm:spPr>
        <a:xfrm>
          <a:off x="1249649" y="1731251"/>
          <a:ext cx="223133" cy="1139377"/>
        </a:xfrm>
        <a:custGeom>
          <a:avLst/>
          <a:gdLst/>
          <a:ahLst/>
          <a:cxnLst/>
          <a:rect l="0" t="0" r="0" b="0"/>
          <a:pathLst>
            <a:path>
              <a:moveTo>
                <a:pt x="0" y="1139377"/>
              </a:moveTo>
              <a:lnTo>
                <a:pt x="111566" y="1139377"/>
              </a:lnTo>
              <a:lnTo>
                <a:pt x="111566" y="0"/>
              </a:lnTo>
              <a:lnTo>
                <a:pt x="223133" y="0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 latinLnBrk="1"/>
          <a:endParaRPr lang="ko-KR" altLang="en-US"/>
        </a:p>
      </dgm:t>
    </dgm:pt>
    <dgm:pt modelId="{D37A1179-CE6B-4648-92ED-C8CCA447001A}" type="sibTrans" cxnId="{122E024E-6F6C-4658-8133-C803B386E679}">
      <dgm:prSet/>
      <dgm:spPr/>
      <dgm:t>
        <a:bodyPr/>
        <a:lstStyle/>
        <a:p>
          <a:pPr latinLnBrk="1"/>
          <a:endParaRPr lang="ko-KR" altLang="en-US"/>
        </a:p>
      </dgm:t>
    </dgm:pt>
    <dgm:pt modelId="{3869A110-D728-45F9-8CD1-FE5474516610}">
      <dgm:prSet phldrT="[텍스트]"/>
      <dgm:spPr>
        <a:xfrm>
          <a:off x="1472783" y="2040849"/>
          <a:ext cx="1115669" cy="34027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latinLnBrk="1"/>
          <a:r>
            <a:rPr lang="ko-KR" altLang="en-US" dirty="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개발</a:t>
          </a:r>
        </a:p>
      </dgm:t>
    </dgm:pt>
    <dgm:pt modelId="{19623B63-91A6-45E9-99D6-F1AADEF743A0}" type="parTrans" cxnId="{C9CB87A4-E050-448E-9C7B-A5DAD820B630}">
      <dgm:prSet/>
      <dgm:spPr>
        <a:xfrm>
          <a:off x="1249649" y="2210989"/>
          <a:ext cx="223133" cy="659639"/>
        </a:xfrm>
        <a:custGeom>
          <a:avLst/>
          <a:gdLst/>
          <a:ahLst/>
          <a:cxnLst/>
          <a:rect l="0" t="0" r="0" b="0"/>
          <a:pathLst>
            <a:path>
              <a:moveTo>
                <a:pt x="0" y="659639"/>
              </a:moveTo>
              <a:lnTo>
                <a:pt x="111566" y="659639"/>
              </a:lnTo>
              <a:lnTo>
                <a:pt x="111566" y="0"/>
              </a:lnTo>
              <a:lnTo>
                <a:pt x="223133" y="0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 latinLnBrk="1"/>
          <a:endParaRPr lang="ko-KR" altLang="en-US"/>
        </a:p>
      </dgm:t>
    </dgm:pt>
    <dgm:pt modelId="{21E2CDEA-B4A5-47F5-ADA4-0D2A0DCE0630}" type="sibTrans" cxnId="{C9CB87A4-E050-448E-9C7B-A5DAD820B630}">
      <dgm:prSet/>
      <dgm:spPr/>
      <dgm:t>
        <a:bodyPr/>
        <a:lstStyle/>
        <a:p>
          <a:pPr latinLnBrk="1"/>
          <a:endParaRPr lang="ko-KR" altLang="en-US"/>
        </a:p>
      </dgm:t>
    </dgm:pt>
    <dgm:pt modelId="{33A0D7A3-9209-41C4-827E-B0FFCC994AB3}">
      <dgm:prSet phldrT="[텍스트]"/>
      <dgm:spPr>
        <a:xfrm>
          <a:off x="1472783" y="3839867"/>
          <a:ext cx="1115669" cy="34027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latinLnBrk="1"/>
          <a:r>
            <a:rPr lang="ko-KR" altLang="en-US" dirty="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테스트</a:t>
          </a:r>
        </a:p>
      </dgm:t>
    </dgm:pt>
    <dgm:pt modelId="{72443914-8F2F-4DFE-9C56-A53BD02D398D}" type="parTrans" cxnId="{0DC4D1B7-BE39-424F-80D8-8C9936B17CDF}">
      <dgm:prSet/>
      <dgm:spPr>
        <a:xfrm>
          <a:off x="1249649" y="2870629"/>
          <a:ext cx="223133" cy="1139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566" y="0"/>
              </a:lnTo>
              <a:lnTo>
                <a:pt x="111566" y="1139377"/>
              </a:lnTo>
              <a:lnTo>
                <a:pt x="223133" y="1139377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 latinLnBrk="1"/>
          <a:endParaRPr lang="ko-KR" altLang="en-US"/>
        </a:p>
      </dgm:t>
    </dgm:pt>
    <dgm:pt modelId="{1E57B034-09DA-45A2-B8B1-B91360C287FB}" type="sibTrans" cxnId="{0DC4D1B7-BE39-424F-80D8-8C9936B17CDF}">
      <dgm:prSet/>
      <dgm:spPr/>
      <dgm:t>
        <a:bodyPr/>
        <a:lstStyle/>
        <a:p>
          <a:pPr latinLnBrk="1"/>
          <a:endParaRPr lang="ko-KR" altLang="en-US"/>
        </a:p>
      </dgm:t>
    </dgm:pt>
    <dgm:pt modelId="{E429128E-007C-4D99-B9C1-48DB0F04A129}">
      <dgm:prSet/>
      <dgm:spPr>
        <a:xfrm>
          <a:off x="2811586" y="721570"/>
          <a:ext cx="1115669" cy="34027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latinLnBrk="1"/>
          <a:r>
            <a:rPr lang="ko-KR" altLang="en-US" dirty="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분석</a:t>
          </a:r>
        </a:p>
      </dgm:t>
    </dgm:pt>
    <dgm:pt modelId="{6D0D047E-546B-48A0-96CC-D26325EE8C6E}" type="parTrans" cxnId="{E55D958E-0E86-42F8-9431-A9D11DBB6CF6}">
      <dgm:prSet/>
      <dgm:spPr>
        <a:xfrm>
          <a:off x="2588453" y="891709"/>
          <a:ext cx="223133" cy="1319279"/>
        </a:xfrm>
        <a:custGeom>
          <a:avLst/>
          <a:gdLst/>
          <a:ahLst/>
          <a:cxnLst/>
          <a:rect l="0" t="0" r="0" b="0"/>
          <a:pathLst>
            <a:path>
              <a:moveTo>
                <a:pt x="0" y="1319279"/>
              </a:moveTo>
              <a:lnTo>
                <a:pt x="111566" y="1319279"/>
              </a:lnTo>
              <a:lnTo>
                <a:pt x="111566" y="0"/>
              </a:lnTo>
              <a:lnTo>
                <a:pt x="223133" y="0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 latinLnBrk="1"/>
          <a:endParaRPr lang="ko-KR" altLang="en-US"/>
        </a:p>
      </dgm:t>
    </dgm:pt>
    <dgm:pt modelId="{2981CC91-227E-4B98-AA61-C64A00580749}" type="sibTrans" cxnId="{E55D958E-0E86-42F8-9431-A9D11DBB6CF6}">
      <dgm:prSet/>
      <dgm:spPr/>
      <dgm:t>
        <a:bodyPr/>
        <a:lstStyle/>
        <a:p>
          <a:pPr latinLnBrk="1"/>
          <a:endParaRPr lang="ko-KR" altLang="en-US"/>
        </a:p>
      </dgm:t>
    </dgm:pt>
    <dgm:pt modelId="{82DC8E25-8D4C-4867-8CF0-231C31A24E9B}">
      <dgm:prSet/>
      <dgm:spPr>
        <a:xfrm>
          <a:off x="2811586" y="2160784"/>
          <a:ext cx="1115669" cy="34027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latinLnBrk="1"/>
          <a:r>
            <a:rPr lang="ko-KR" altLang="en-US" dirty="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화면 설계 및 구현</a:t>
          </a:r>
        </a:p>
      </dgm:t>
    </dgm:pt>
    <dgm:pt modelId="{FCD28BA6-F1A4-4224-A050-7092B1224E83}" type="parTrans" cxnId="{0C845C9B-7560-47D5-8A2E-9CC6D247B772}">
      <dgm:prSet/>
      <dgm:spPr>
        <a:xfrm>
          <a:off x="2588453" y="2210989"/>
          <a:ext cx="223133" cy="1199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566" y="0"/>
              </a:lnTo>
              <a:lnTo>
                <a:pt x="111566" y="119934"/>
              </a:lnTo>
              <a:lnTo>
                <a:pt x="223133" y="119934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 latinLnBrk="1"/>
          <a:endParaRPr lang="ko-KR" altLang="en-US"/>
        </a:p>
      </dgm:t>
    </dgm:pt>
    <dgm:pt modelId="{0D7D9342-EDBD-4A0A-B054-A7AE90505499}" type="sibTrans" cxnId="{0C845C9B-7560-47D5-8A2E-9CC6D247B772}">
      <dgm:prSet/>
      <dgm:spPr/>
      <dgm:t>
        <a:bodyPr/>
        <a:lstStyle/>
        <a:p>
          <a:pPr latinLnBrk="1"/>
          <a:endParaRPr lang="ko-KR" altLang="en-US"/>
        </a:p>
      </dgm:t>
    </dgm:pt>
    <dgm:pt modelId="{B45ECB20-717C-4E99-8239-819CB7816F76}">
      <dgm:prSet/>
      <dgm:spPr>
        <a:xfrm>
          <a:off x="2811586" y="3360129"/>
          <a:ext cx="1115669" cy="34027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latinLnBrk="1"/>
          <a:r>
            <a:rPr lang="ko-KR" altLang="en-US" dirty="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기능 설계 및 구현</a:t>
          </a:r>
        </a:p>
      </dgm:t>
    </dgm:pt>
    <dgm:pt modelId="{8122473D-3BBB-42C3-B083-ECEF2C635006}" type="parTrans" cxnId="{CD7F6BB5-FC9C-406C-88F0-C107C2E97A3C}">
      <dgm:prSet/>
      <dgm:spPr>
        <a:xfrm>
          <a:off x="2588453" y="2210989"/>
          <a:ext cx="223133" cy="1319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566" y="0"/>
              </a:lnTo>
              <a:lnTo>
                <a:pt x="111566" y="1319279"/>
              </a:lnTo>
              <a:lnTo>
                <a:pt x="223133" y="1319279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 latinLnBrk="1"/>
          <a:endParaRPr lang="ko-KR" altLang="en-US"/>
        </a:p>
      </dgm:t>
    </dgm:pt>
    <dgm:pt modelId="{BB7EB314-7586-4F51-B11A-13DEBBFF3B69}" type="sibTrans" cxnId="{CD7F6BB5-FC9C-406C-88F0-C107C2E97A3C}">
      <dgm:prSet/>
      <dgm:spPr/>
      <dgm:t>
        <a:bodyPr/>
        <a:lstStyle/>
        <a:p>
          <a:pPr latinLnBrk="1"/>
          <a:endParaRPr lang="ko-KR" altLang="en-US"/>
        </a:p>
      </dgm:t>
    </dgm:pt>
    <dgm:pt modelId="{C78C6625-7C59-4FFC-B76A-AC867CC981AC}">
      <dgm:prSet/>
      <dgm:spPr>
        <a:xfrm>
          <a:off x="4150390" y="1963"/>
          <a:ext cx="1115669" cy="34027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latinLnBrk="1"/>
          <a:r>
            <a:rPr lang="ko-KR" altLang="en-US" dirty="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요구사항 명세서</a:t>
          </a:r>
        </a:p>
      </dgm:t>
    </dgm:pt>
    <dgm:pt modelId="{306044ED-50C5-416A-BEA3-878388DDABCE}" type="parTrans" cxnId="{84CE3E00-7A24-475A-94AA-D05078D2A977}">
      <dgm:prSet/>
      <dgm:spPr>
        <a:xfrm>
          <a:off x="3927256" y="172102"/>
          <a:ext cx="223133" cy="719607"/>
        </a:xfrm>
        <a:custGeom>
          <a:avLst/>
          <a:gdLst/>
          <a:ahLst/>
          <a:cxnLst/>
          <a:rect l="0" t="0" r="0" b="0"/>
          <a:pathLst>
            <a:path>
              <a:moveTo>
                <a:pt x="0" y="719607"/>
              </a:moveTo>
              <a:lnTo>
                <a:pt x="111566" y="719607"/>
              </a:lnTo>
              <a:lnTo>
                <a:pt x="111566" y="0"/>
              </a:lnTo>
              <a:lnTo>
                <a:pt x="223133" y="0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 latinLnBrk="1"/>
          <a:endParaRPr lang="ko-KR" altLang="en-US"/>
        </a:p>
      </dgm:t>
    </dgm:pt>
    <dgm:pt modelId="{5D68B7E0-D5DF-4399-BE1F-116BC63E9296}" type="sibTrans" cxnId="{84CE3E00-7A24-475A-94AA-D05078D2A977}">
      <dgm:prSet/>
      <dgm:spPr/>
      <dgm:t>
        <a:bodyPr/>
        <a:lstStyle/>
        <a:p>
          <a:pPr latinLnBrk="1"/>
          <a:endParaRPr lang="ko-KR" altLang="en-US"/>
        </a:p>
      </dgm:t>
    </dgm:pt>
    <dgm:pt modelId="{0628468A-180D-4AD1-AD50-5C67FEDA50F9}">
      <dgm:prSet/>
      <dgm:spPr>
        <a:xfrm>
          <a:off x="4150390" y="481701"/>
          <a:ext cx="1115669" cy="34027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latinLnBrk="1"/>
          <a:r>
            <a:rPr lang="ko-KR" altLang="en-US" dirty="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프로젝트 계획서</a:t>
          </a:r>
        </a:p>
      </dgm:t>
    </dgm:pt>
    <dgm:pt modelId="{FC0F4453-1437-40E3-928C-3095D375C812}" type="parTrans" cxnId="{0C88C505-36EA-4AE9-BAA9-958E8C63687D}">
      <dgm:prSet/>
      <dgm:spPr>
        <a:xfrm>
          <a:off x="3927256" y="651840"/>
          <a:ext cx="223133" cy="239869"/>
        </a:xfrm>
        <a:custGeom>
          <a:avLst/>
          <a:gdLst/>
          <a:ahLst/>
          <a:cxnLst/>
          <a:rect l="0" t="0" r="0" b="0"/>
          <a:pathLst>
            <a:path>
              <a:moveTo>
                <a:pt x="0" y="239869"/>
              </a:moveTo>
              <a:lnTo>
                <a:pt x="111566" y="239869"/>
              </a:lnTo>
              <a:lnTo>
                <a:pt x="111566" y="0"/>
              </a:lnTo>
              <a:lnTo>
                <a:pt x="223133" y="0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 latinLnBrk="1"/>
          <a:endParaRPr lang="ko-KR" altLang="en-US"/>
        </a:p>
      </dgm:t>
    </dgm:pt>
    <dgm:pt modelId="{3AB9B7DA-831B-44F4-A975-D0EE31F5124D}" type="sibTrans" cxnId="{0C88C505-36EA-4AE9-BAA9-958E8C63687D}">
      <dgm:prSet/>
      <dgm:spPr/>
      <dgm:t>
        <a:bodyPr/>
        <a:lstStyle/>
        <a:p>
          <a:pPr latinLnBrk="1"/>
          <a:endParaRPr lang="ko-KR" altLang="en-US"/>
        </a:p>
      </dgm:t>
    </dgm:pt>
    <dgm:pt modelId="{E4A14545-70F3-4C3B-AF3E-8522829AFFDE}">
      <dgm:prSet/>
      <dgm:spPr>
        <a:xfrm>
          <a:off x="4150390" y="1920915"/>
          <a:ext cx="1115669" cy="34027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latinLnBrk="1"/>
          <a:r>
            <a:rPr lang="en-US" altLang="ko-KR" dirty="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HTML</a:t>
          </a:r>
          <a:endParaRPr lang="ko-KR" altLang="en-US" dirty="0">
            <a:solidFill>
              <a:sysClr val="window" lastClr="FFFFFF"/>
            </a:solidFill>
            <a:latin typeface="맑은 고딕" panose="020F0502020204030204"/>
            <a:ea typeface="맑은 고딕" panose="020B0503020000020004" pitchFamily="50" charset="-127"/>
            <a:cs typeface="+mn-cs"/>
          </a:endParaRPr>
        </a:p>
      </dgm:t>
    </dgm:pt>
    <dgm:pt modelId="{EBFC3EE9-65E3-4230-9C97-FB1FC343748B}" type="parTrans" cxnId="{AE808D6E-92AD-4F29-9264-038B81104A5F}">
      <dgm:prSet/>
      <dgm:spPr>
        <a:xfrm>
          <a:off x="3927256" y="2091054"/>
          <a:ext cx="223133" cy="239869"/>
        </a:xfrm>
        <a:custGeom>
          <a:avLst/>
          <a:gdLst/>
          <a:ahLst/>
          <a:cxnLst/>
          <a:rect l="0" t="0" r="0" b="0"/>
          <a:pathLst>
            <a:path>
              <a:moveTo>
                <a:pt x="0" y="239869"/>
              </a:moveTo>
              <a:lnTo>
                <a:pt x="111566" y="239869"/>
              </a:lnTo>
              <a:lnTo>
                <a:pt x="111566" y="0"/>
              </a:lnTo>
              <a:lnTo>
                <a:pt x="223133" y="0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 latinLnBrk="1"/>
          <a:endParaRPr lang="ko-KR" altLang="en-US"/>
        </a:p>
      </dgm:t>
    </dgm:pt>
    <dgm:pt modelId="{29D8A4D9-7118-4013-9F29-B63AF1A3B942}" type="sibTrans" cxnId="{AE808D6E-92AD-4F29-9264-038B81104A5F}">
      <dgm:prSet/>
      <dgm:spPr/>
      <dgm:t>
        <a:bodyPr/>
        <a:lstStyle/>
        <a:p>
          <a:pPr latinLnBrk="1"/>
          <a:endParaRPr lang="ko-KR" altLang="en-US"/>
        </a:p>
      </dgm:t>
    </dgm:pt>
    <dgm:pt modelId="{B86139DA-AE97-413E-9411-2D59A5EC746B}">
      <dgm:prSet/>
      <dgm:spPr>
        <a:xfrm>
          <a:off x="4150390" y="2400653"/>
          <a:ext cx="1115669" cy="34027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latinLnBrk="1"/>
          <a:r>
            <a:rPr lang="en-US" altLang="ko-KR" dirty="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CSS</a:t>
          </a:r>
          <a:endParaRPr lang="ko-KR" altLang="en-US" dirty="0">
            <a:solidFill>
              <a:sysClr val="window" lastClr="FFFFFF"/>
            </a:solidFill>
            <a:latin typeface="맑은 고딕" panose="020F0502020204030204"/>
            <a:ea typeface="맑은 고딕" panose="020B0503020000020004" pitchFamily="50" charset="-127"/>
            <a:cs typeface="+mn-cs"/>
          </a:endParaRPr>
        </a:p>
      </dgm:t>
    </dgm:pt>
    <dgm:pt modelId="{F85A7268-3F01-4DF8-B5B0-8B827379D296}" type="parTrans" cxnId="{23A5B276-FC93-4CBF-ABF1-46295E3A8B1D}">
      <dgm:prSet/>
      <dgm:spPr>
        <a:xfrm>
          <a:off x="3927256" y="2330924"/>
          <a:ext cx="223133" cy="239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566" y="0"/>
              </a:lnTo>
              <a:lnTo>
                <a:pt x="111566" y="239869"/>
              </a:lnTo>
              <a:lnTo>
                <a:pt x="223133" y="239869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 latinLnBrk="1"/>
          <a:endParaRPr lang="ko-KR" altLang="en-US"/>
        </a:p>
      </dgm:t>
    </dgm:pt>
    <dgm:pt modelId="{5A0A304F-E10C-41CD-B3E1-8A6B6A66A086}" type="sibTrans" cxnId="{23A5B276-FC93-4CBF-ABF1-46295E3A8B1D}">
      <dgm:prSet/>
      <dgm:spPr/>
      <dgm:t>
        <a:bodyPr/>
        <a:lstStyle/>
        <a:p>
          <a:pPr latinLnBrk="1"/>
          <a:endParaRPr lang="ko-KR" altLang="en-US"/>
        </a:p>
      </dgm:t>
    </dgm:pt>
    <dgm:pt modelId="{FD6D869B-BB16-478B-8C08-03B66B5133A0}">
      <dgm:prSet/>
      <dgm:spPr>
        <a:xfrm>
          <a:off x="4150390" y="2880391"/>
          <a:ext cx="1115669" cy="34027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latinLnBrk="1"/>
          <a:r>
            <a:rPr lang="ko-KR" altLang="en-US" dirty="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서버언어</a:t>
          </a:r>
        </a:p>
      </dgm:t>
    </dgm:pt>
    <dgm:pt modelId="{30383151-EB67-4DE1-B3C8-C116799AB321}" type="parTrans" cxnId="{83AB93CD-723C-4357-8B7E-6DC7EE107D13}">
      <dgm:prSet/>
      <dgm:spPr>
        <a:xfrm>
          <a:off x="3927256" y="3050531"/>
          <a:ext cx="223133" cy="479738"/>
        </a:xfrm>
        <a:custGeom>
          <a:avLst/>
          <a:gdLst/>
          <a:ahLst/>
          <a:cxnLst/>
          <a:rect l="0" t="0" r="0" b="0"/>
          <a:pathLst>
            <a:path>
              <a:moveTo>
                <a:pt x="0" y="479738"/>
              </a:moveTo>
              <a:lnTo>
                <a:pt x="111566" y="479738"/>
              </a:lnTo>
              <a:lnTo>
                <a:pt x="111566" y="0"/>
              </a:lnTo>
              <a:lnTo>
                <a:pt x="223133" y="0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 latinLnBrk="1"/>
          <a:endParaRPr lang="ko-KR" altLang="en-US"/>
        </a:p>
      </dgm:t>
    </dgm:pt>
    <dgm:pt modelId="{E44BA971-BC7B-4029-AB08-52F9F1B1AB3A}" type="sibTrans" cxnId="{83AB93CD-723C-4357-8B7E-6DC7EE107D13}">
      <dgm:prSet/>
      <dgm:spPr/>
      <dgm:t>
        <a:bodyPr/>
        <a:lstStyle/>
        <a:p>
          <a:pPr latinLnBrk="1"/>
          <a:endParaRPr lang="ko-KR" altLang="en-US"/>
        </a:p>
      </dgm:t>
    </dgm:pt>
    <dgm:pt modelId="{1E4FA289-A4A6-494A-8CE7-98B85DCD3A78}">
      <dgm:prSet/>
      <dgm:spPr>
        <a:xfrm>
          <a:off x="4150390" y="961439"/>
          <a:ext cx="1115669" cy="34027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latinLnBrk="1"/>
          <a:r>
            <a:rPr lang="ko-KR" altLang="en-US" dirty="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테스트 계획서</a:t>
          </a:r>
        </a:p>
      </dgm:t>
    </dgm:pt>
    <dgm:pt modelId="{B5774490-0D14-4E9A-A7B5-7A04C9E14A15}" type="parTrans" cxnId="{FE9424EA-3935-4234-9C8B-BC29A723ABDA}">
      <dgm:prSet/>
      <dgm:spPr>
        <a:xfrm>
          <a:off x="3927256" y="891709"/>
          <a:ext cx="223133" cy="239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566" y="0"/>
              </a:lnTo>
              <a:lnTo>
                <a:pt x="111566" y="239869"/>
              </a:lnTo>
              <a:lnTo>
                <a:pt x="223133" y="239869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 latinLnBrk="1"/>
          <a:endParaRPr lang="ko-KR" altLang="en-US"/>
        </a:p>
      </dgm:t>
    </dgm:pt>
    <dgm:pt modelId="{F87FA967-910B-435A-8C40-6C62FCD6BC2A}" type="sibTrans" cxnId="{FE9424EA-3935-4234-9C8B-BC29A723ABDA}">
      <dgm:prSet/>
      <dgm:spPr/>
      <dgm:t>
        <a:bodyPr/>
        <a:lstStyle/>
        <a:p>
          <a:pPr latinLnBrk="1"/>
          <a:endParaRPr lang="ko-KR" altLang="en-US"/>
        </a:p>
      </dgm:t>
    </dgm:pt>
    <dgm:pt modelId="{4CA9A39F-C2B7-4425-9488-BA4F9C84AA0E}">
      <dgm:prSet/>
      <dgm:spPr>
        <a:xfrm>
          <a:off x="4150390" y="3360129"/>
          <a:ext cx="1115669" cy="34027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latinLnBrk="1"/>
          <a:r>
            <a:rPr lang="en-US" altLang="ko-KR" dirty="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JAVASCRIPT</a:t>
          </a:r>
          <a:endParaRPr lang="ko-KR" altLang="en-US" dirty="0">
            <a:solidFill>
              <a:sysClr val="window" lastClr="FFFFFF"/>
            </a:solidFill>
            <a:latin typeface="맑은 고딕" panose="020F0502020204030204"/>
            <a:ea typeface="맑은 고딕" panose="020B0503020000020004" pitchFamily="50" charset="-127"/>
            <a:cs typeface="+mn-cs"/>
          </a:endParaRPr>
        </a:p>
      </dgm:t>
    </dgm:pt>
    <dgm:pt modelId="{F365F785-77B8-46CB-8B53-63F8E6B4BB47}" type="parTrans" cxnId="{EE1D625A-9665-4DD8-AC38-EB9D336D63D8}">
      <dgm:prSet/>
      <dgm:spPr>
        <a:xfrm>
          <a:off x="3927256" y="3484549"/>
          <a:ext cx="22313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3133" y="45720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 latinLnBrk="1"/>
          <a:endParaRPr lang="ko-KR" altLang="en-US"/>
        </a:p>
      </dgm:t>
    </dgm:pt>
    <dgm:pt modelId="{16771D20-A43B-4EFE-B219-BA099276F36F}" type="sibTrans" cxnId="{EE1D625A-9665-4DD8-AC38-EB9D336D63D8}">
      <dgm:prSet/>
      <dgm:spPr/>
      <dgm:t>
        <a:bodyPr/>
        <a:lstStyle/>
        <a:p>
          <a:pPr latinLnBrk="1"/>
          <a:endParaRPr lang="ko-KR" altLang="en-US"/>
        </a:p>
      </dgm:t>
    </dgm:pt>
    <dgm:pt modelId="{0DAD4B00-1249-4BAF-AEDF-2050BFD83135}">
      <dgm:prSet/>
      <dgm:spPr>
        <a:xfrm>
          <a:off x="2811586" y="3839867"/>
          <a:ext cx="1115669" cy="34027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latinLnBrk="1"/>
          <a:r>
            <a:rPr lang="ko-KR" altLang="en-US" dirty="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테스트 결과 보고서</a:t>
          </a:r>
        </a:p>
      </dgm:t>
    </dgm:pt>
    <dgm:pt modelId="{240C91F6-FBA3-4669-938C-521EA7840C18}" type="parTrans" cxnId="{6C709C4F-75F5-40A2-A574-A834F2381723}">
      <dgm:prSet/>
      <dgm:spPr>
        <a:xfrm>
          <a:off x="2588453" y="3964287"/>
          <a:ext cx="22313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3133" y="45720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 latinLnBrk="1"/>
          <a:endParaRPr lang="ko-KR" altLang="en-US"/>
        </a:p>
      </dgm:t>
    </dgm:pt>
    <dgm:pt modelId="{9B770013-D442-415E-8D39-C794F33DD8C3}" type="sibTrans" cxnId="{6C709C4F-75F5-40A2-A574-A834F2381723}">
      <dgm:prSet/>
      <dgm:spPr/>
      <dgm:t>
        <a:bodyPr/>
        <a:lstStyle/>
        <a:p>
          <a:pPr latinLnBrk="1"/>
          <a:endParaRPr lang="ko-KR" altLang="en-US"/>
        </a:p>
      </dgm:t>
    </dgm:pt>
    <dgm:pt modelId="{D56A9167-A4A1-44B0-B33F-2D5AF3EA4A2F}">
      <dgm:prSet/>
      <dgm:spPr>
        <a:xfrm>
          <a:off x="1472783" y="2520587"/>
          <a:ext cx="1115669" cy="34027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latinLnBrk="1"/>
          <a:r>
            <a:rPr lang="ko-KR" altLang="en-US" dirty="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인수인계 및 오픈</a:t>
          </a:r>
        </a:p>
      </dgm:t>
    </dgm:pt>
    <dgm:pt modelId="{E3BBBB29-4FB1-47FE-A431-DEF641CAA768}" type="parTrans" cxnId="{BA0276BD-B6EE-42AB-A2EE-11E94B48CBE4}">
      <dgm:prSet/>
      <dgm:spPr>
        <a:xfrm>
          <a:off x="1249649" y="2690727"/>
          <a:ext cx="223133" cy="179901"/>
        </a:xfrm>
        <a:custGeom>
          <a:avLst/>
          <a:gdLst/>
          <a:ahLst/>
          <a:cxnLst/>
          <a:rect l="0" t="0" r="0" b="0"/>
          <a:pathLst>
            <a:path>
              <a:moveTo>
                <a:pt x="0" y="179901"/>
              </a:moveTo>
              <a:lnTo>
                <a:pt x="111566" y="179901"/>
              </a:lnTo>
              <a:lnTo>
                <a:pt x="111566" y="0"/>
              </a:lnTo>
              <a:lnTo>
                <a:pt x="223133" y="0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 latinLnBrk="1"/>
          <a:endParaRPr lang="ko-KR" altLang="en-US"/>
        </a:p>
      </dgm:t>
    </dgm:pt>
    <dgm:pt modelId="{CA25D53C-6711-4810-B4A8-F2C87FCB1638}" type="sibTrans" cxnId="{BA0276BD-B6EE-42AB-A2EE-11E94B48CBE4}">
      <dgm:prSet/>
      <dgm:spPr/>
      <dgm:t>
        <a:bodyPr/>
        <a:lstStyle/>
        <a:p>
          <a:pPr latinLnBrk="1"/>
          <a:endParaRPr lang="ko-KR" altLang="en-US"/>
        </a:p>
      </dgm:t>
    </dgm:pt>
    <dgm:pt modelId="{82879012-F110-48DB-AAD6-DE8733DC9210}">
      <dgm:prSet/>
      <dgm:spPr>
        <a:xfrm>
          <a:off x="4150390" y="3839867"/>
          <a:ext cx="1115669" cy="34027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latinLnBrk="1"/>
          <a:r>
            <a:rPr lang="ko-KR" altLang="en-US" dirty="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데이터베이스 구축</a:t>
          </a:r>
        </a:p>
      </dgm:t>
    </dgm:pt>
    <dgm:pt modelId="{A0A69515-4000-424B-B9CE-B18E42BC0AFA}" type="parTrans" cxnId="{8023C935-8027-4D68-8034-F4D499F74733}">
      <dgm:prSet/>
      <dgm:spPr>
        <a:xfrm>
          <a:off x="3927256" y="3530269"/>
          <a:ext cx="223133" cy="479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566" y="0"/>
              </a:lnTo>
              <a:lnTo>
                <a:pt x="111566" y="479738"/>
              </a:lnTo>
              <a:lnTo>
                <a:pt x="223133" y="479738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 latinLnBrk="1"/>
          <a:endParaRPr lang="ko-KR" altLang="en-US"/>
        </a:p>
      </dgm:t>
    </dgm:pt>
    <dgm:pt modelId="{AD1F68B4-DB9D-47F1-AE17-872E6937DACC}" type="sibTrans" cxnId="{8023C935-8027-4D68-8034-F4D499F74733}">
      <dgm:prSet/>
      <dgm:spPr/>
      <dgm:t>
        <a:bodyPr/>
        <a:lstStyle/>
        <a:p>
          <a:pPr latinLnBrk="1"/>
          <a:endParaRPr lang="ko-KR" altLang="en-US"/>
        </a:p>
      </dgm:t>
    </dgm:pt>
    <dgm:pt modelId="{5CC6E7BF-8478-403D-9FC9-C7961BB8D658}">
      <dgm:prSet/>
      <dgm:spPr>
        <a:xfrm>
          <a:off x="4150390" y="1441177"/>
          <a:ext cx="1115669" cy="34027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latinLnBrk="1"/>
          <a:r>
            <a:rPr lang="ko-KR" altLang="en-US" dirty="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데이터베이스 상세 설계서</a:t>
          </a:r>
        </a:p>
      </dgm:t>
    </dgm:pt>
    <dgm:pt modelId="{FA451A9A-6AB5-4020-A1AE-7E10486557F7}" type="parTrans" cxnId="{C2234DCA-4431-4524-968A-D2F00324D1B1}">
      <dgm:prSet/>
      <dgm:spPr>
        <a:xfrm>
          <a:off x="3927256" y="891709"/>
          <a:ext cx="223133" cy="7196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566" y="0"/>
              </a:lnTo>
              <a:lnTo>
                <a:pt x="111566" y="719607"/>
              </a:lnTo>
              <a:lnTo>
                <a:pt x="223133" y="719607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 latinLnBrk="1"/>
          <a:endParaRPr lang="ko-KR" altLang="en-US"/>
        </a:p>
      </dgm:t>
    </dgm:pt>
    <dgm:pt modelId="{83559BF0-4B93-4C1A-8E53-C1F56E387927}" type="sibTrans" cxnId="{C2234DCA-4431-4524-968A-D2F00324D1B1}">
      <dgm:prSet/>
      <dgm:spPr/>
      <dgm:t>
        <a:bodyPr/>
        <a:lstStyle/>
        <a:p>
          <a:pPr latinLnBrk="1"/>
          <a:endParaRPr lang="ko-KR" altLang="en-US"/>
        </a:p>
      </dgm:t>
    </dgm:pt>
    <dgm:pt modelId="{1F9F7B30-D2E4-45C2-AA3B-8E57F575A396}" type="pres">
      <dgm:prSet presAssocID="{6C9D8307-801D-4F65-A5C0-5FF0A7453A9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11E35F8-2DF7-46B1-8DBB-6EEF76F0A26D}" type="pres">
      <dgm:prSet presAssocID="{656CFB68-E488-41A6-BC6B-AB26D16EBFD9}" presName="hierRoot1" presStyleCnt="0">
        <dgm:presLayoutVars>
          <dgm:hierBranch val="init"/>
        </dgm:presLayoutVars>
      </dgm:prSet>
      <dgm:spPr/>
    </dgm:pt>
    <dgm:pt modelId="{491E145F-CA2A-43F9-9B69-31762757AB64}" type="pres">
      <dgm:prSet presAssocID="{656CFB68-E488-41A6-BC6B-AB26D16EBFD9}" presName="rootComposite1" presStyleCnt="0"/>
      <dgm:spPr/>
    </dgm:pt>
    <dgm:pt modelId="{3C2375B9-D5C7-43F0-BDB6-B7DB7D9ABBE0}" type="pres">
      <dgm:prSet presAssocID="{656CFB68-E488-41A6-BC6B-AB26D16EBFD9}" presName="rootText1" presStyleLbl="node0" presStyleIdx="0" presStyleCnt="1">
        <dgm:presLayoutVars>
          <dgm:chPref val="3"/>
        </dgm:presLayoutVars>
      </dgm:prSet>
      <dgm:spPr/>
    </dgm:pt>
    <dgm:pt modelId="{3EDC17E5-95FE-45FB-9C02-E0B29EFDE6FF}" type="pres">
      <dgm:prSet presAssocID="{656CFB68-E488-41A6-BC6B-AB26D16EBFD9}" presName="rootConnector1" presStyleLbl="node1" presStyleIdx="0" presStyleCnt="0"/>
      <dgm:spPr/>
    </dgm:pt>
    <dgm:pt modelId="{1E048EB2-42DB-466E-B042-31B1EC43B73C}" type="pres">
      <dgm:prSet presAssocID="{656CFB68-E488-41A6-BC6B-AB26D16EBFD9}" presName="hierChild2" presStyleCnt="0"/>
      <dgm:spPr/>
    </dgm:pt>
    <dgm:pt modelId="{7B9FAC99-38D2-44F4-8A1F-3990F333858E}" type="pres">
      <dgm:prSet presAssocID="{AB5C62F9-3EB1-4EB3-BE02-93CAD355F4F0}" presName="Name64" presStyleLbl="parChTrans1D2" presStyleIdx="0" presStyleCnt="4"/>
      <dgm:spPr/>
    </dgm:pt>
    <dgm:pt modelId="{CE72E887-2FD1-44D9-B4C1-4CAE31848D25}" type="pres">
      <dgm:prSet presAssocID="{A4E9AA08-E48E-45DC-88CB-ADC066651B76}" presName="hierRoot2" presStyleCnt="0">
        <dgm:presLayoutVars>
          <dgm:hierBranch val="init"/>
        </dgm:presLayoutVars>
      </dgm:prSet>
      <dgm:spPr/>
    </dgm:pt>
    <dgm:pt modelId="{2C42DFB4-F2AD-4252-85A8-E83720D214DE}" type="pres">
      <dgm:prSet presAssocID="{A4E9AA08-E48E-45DC-88CB-ADC066651B76}" presName="rootComposite" presStyleCnt="0"/>
      <dgm:spPr/>
    </dgm:pt>
    <dgm:pt modelId="{47FE9834-BE59-4789-9769-6B3049A32F9E}" type="pres">
      <dgm:prSet presAssocID="{A4E9AA08-E48E-45DC-88CB-ADC066651B76}" presName="rootText" presStyleLbl="node2" presStyleIdx="0" presStyleCnt="4">
        <dgm:presLayoutVars>
          <dgm:chPref val="3"/>
        </dgm:presLayoutVars>
      </dgm:prSet>
      <dgm:spPr/>
    </dgm:pt>
    <dgm:pt modelId="{310AFC79-9CE3-4B59-8E92-82821E74CE0D}" type="pres">
      <dgm:prSet presAssocID="{A4E9AA08-E48E-45DC-88CB-ADC066651B76}" presName="rootConnector" presStyleLbl="node2" presStyleIdx="0" presStyleCnt="4"/>
      <dgm:spPr/>
    </dgm:pt>
    <dgm:pt modelId="{15E61EF6-46F3-4F67-AF7F-64EAC3A61DD6}" type="pres">
      <dgm:prSet presAssocID="{A4E9AA08-E48E-45DC-88CB-ADC066651B76}" presName="hierChild4" presStyleCnt="0"/>
      <dgm:spPr/>
    </dgm:pt>
    <dgm:pt modelId="{C30B08DE-C3E2-49B3-8F4A-7DE1D5DAF7CB}" type="pres">
      <dgm:prSet presAssocID="{A4E9AA08-E48E-45DC-88CB-ADC066651B76}" presName="hierChild5" presStyleCnt="0"/>
      <dgm:spPr/>
    </dgm:pt>
    <dgm:pt modelId="{79FFD91B-42E0-47D6-B6BD-9E0C6FAC542D}" type="pres">
      <dgm:prSet presAssocID="{19623B63-91A6-45E9-99D6-F1AADEF743A0}" presName="Name64" presStyleLbl="parChTrans1D2" presStyleIdx="1" presStyleCnt="4"/>
      <dgm:spPr/>
    </dgm:pt>
    <dgm:pt modelId="{7C61F6F1-1315-47B8-BE91-6BA527701710}" type="pres">
      <dgm:prSet presAssocID="{3869A110-D728-45F9-8CD1-FE5474516610}" presName="hierRoot2" presStyleCnt="0">
        <dgm:presLayoutVars>
          <dgm:hierBranch val="init"/>
        </dgm:presLayoutVars>
      </dgm:prSet>
      <dgm:spPr/>
    </dgm:pt>
    <dgm:pt modelId="{9B47113D-DF49-42E5-942E-6AC261EEC21E}" type="pres">
      <dgm:prSet presAssocID="{3869A110-D728-45F9-8CD1-FE5474516610}" presName="rootComposite" presStyleCnt="0"/>
      <dgm:spPr/>
    </dgm:pt>
    <dgm:pt modelId="{DB6595A0-835E-44E4-86A3-E6FB42DEEBFD}" type="pres">
      <dgm:prSet presAssocID="{3869A110-D728-45F9-8CD1-FE5474516610}" presName="rootText" presStyleLbl="node2" presStyleIdx="1" presStyleCnt="4">
        <dgm:presLayoutVars>
          <dgm:chPref val="3"/>
        </dgm:presLayoutVars>
      </dgm:prSet>
      <dgm:spPr/>
    </dgm:pt>
    <dgm:pt modelId="{E1E24B8C-77D7-4B4E-8122-C7BBDC2BF422}" type="pres">
      <dgm:prSet presAssocID="{3869A110-D728-45F9-8CD1-FE5474516610}" presName="rootConnector" presStyleLbl="node2" presStyleIdx="1" presStyleCnt="4"/>
      <dgm:spPr/>
    </dgm:pt>
    <dgm:pt modelId="{334F0567-EF00-4423-83BE-170566FBE4DD}" type="pres">
      <dgm:prSet presAssocID="{3869A110-D728-45F9-8CD1-FE5474516610}" presName="hierChild4" presStyleCnt="0"/>
      <dgm:spPr/>
    </dgm:pt>
    <dgm:pt modelId="{8A2B7C7E-DD77-4DB3-940F-3F97770B7F04}" type="pres">
      <dgm:prSet presAssocID="{6D0D047E-546B-48A0-96CC-D26325EE8C6E}" presName="Name64" presStyleLbl="parChTrans1D3" presStyleIdx="0" presStyleCnt="4"/>
      <dgm:spPr/>
    </dgm:pt>
    <dgm:pt modelId="{98E2E0C0-D5B3-4E4C-9B5F-F931B3F3EE6B}" type="pres">
      <dgm:prSet presAssocID="{E429128E-007C-4D99-B9C1-48DB0F04A129}" presName="hierRoot2" presStyleCnt="0">
        <dgm:presLayoutVars>
          <dgm:hierBranch val="init"/>
        </dgm:presLayoutVars>
      </dgm:prSet>
      <dgm:spPr/>
    </dgm:pt>
    <dgm:pt modelId="{2BC59305-A65A-40B2-8195-2D098055302F}" type="pres">
      <dgm:prSet presAssocID="{E429128E-007C-4D99-B9C1-48DB0F04A129}" presName="rootComposite" presStyleCnt="0"/>
      <dgm:spPr/>
    </dgm:pt>
    <dgm:pt modelId="{A2CB93D6-3D58-4FC1-87F9-BE7AC06396BC}" type="pres">
      <dgm:prSet presAssocID="{E429128E-007C-4D99-B9C1-48DB0F04A129}" presName="rootText" presStyleLbl="node3" presStyleIdx="0" presStyleCnt="4">
        <dgm:presLayoutVars>
          <dgm:chPref val="3"/>
        </dgm:presLayoutVars>
      </dgm:prSet>
      <dgm:spPr/>
    </dgm:pt>
    <dgm:pt modelId="{DF481F22-4A7E-4B5A-900D-49754D93570F}" type="pres">
      <dgm:prSet presAssocID="{E429128E-007C-4D99-B9C1-48DB0F04A129}" presName="rootConnector" presStyleLbl="node3" presStyleIdx="0" presStyleCnt="4"/>
      <dgm:spPr/>
    </dgm:pt>
    <dgm:pt modelId="{863066B7-85DF-4D56-B72B-F5793895A351}" type="pres">
      <dgm:prSet presAssocID="{E429128E-007C-4D99-B9C1-48DB0F04A129}" presName="hierChild4" presStyleCnt="0"/>
      <dgm:spPr/>
    </dgm:pt>
    <dgm:pt modelId="{0B326ED4-4999-43D1-A902-97CC6FF1E02A}" type="pres">
      <dgm:prSet presAssocID="{306044ED-50C5-416A-BEA3-878388DDABCE}" presName="Name64" presStyleLbl="parChTrans1D4" presStyleIdx="0" presStyleCnt="9"/>
      <dgm:spPr/>
    </dgm:pt>
    <dgm:pt modelId="{5884E6C2-8CF6-415A-B194-5FA389B6A176}" type="pres">
      <dgm:prSet presAssocID="{C78C6625-7C59-4FFC-B76A-AC867CC981AC}" presName="hierRoot2" presStyleCnt="0">
        <dgm:presLayoutVars>
          <dgm:hierBranch val="init"/>
        </dgm:presLayoutVars>
      </dgm:prSet>
      <dgm:spPr/>
    </dgm:pt>
    <dgm:pt modelId="{B864B8B1-B640-460C-B6D4-13842B709419}" type="pres">
      <dgm:prSet presAssocID="{C78C6625-7C59-4FFC-B76A-AC867CC981AC}" presName="rootComposite" presStyleCnt="0"/>
      <dgm:spPr/>
    </dgm:pt>
    <dgm:pt modelId="{CB01804A-A8D1-4364-934A-67075FC93AEB}" type="pres">
      <dgm:prSet presAssocID="{C78C6625-7C59-4FFC-B76A-AC867CC981AC}" presName="rootText" presStyleLbl="node4" presStyleIdx="0" presStyleCnt="9">
        <dgm:presLayoutVars>
          <dgm:chPref val="3"/>
        </dgm:presLayoutVars>
      </dgm:prSet>
      <dgm:spPr/>
    </dgm:pt>
    <dgm:pt modelId="{CB6B1BCC-8444-4E90-885C-5BC8F3B43F86}" type="pres">
      <dgm:prSet presAssocID="{C78C6625-7C59-4FFC-B76A-AC867CC981AC}" presName="rootConnector" presStyleLbl="node4" presStyleIdx="0" presStyleCnt="9"/>
      <dgm:spPr/>
    </dgm:pt>
    <dgm:pt modelId="{D5F68494-F16C-4040-A0A7-56CA4308811A}" type="pres">
      <dgm:prSet presAssocID="{C78C6625-7C59-4FFC-B76A-AC867CC981AC}" presName="hierChild4" presStyleCnt="0"/>
      <dgm:spPr/>
    </dgm:pt>
    <dgm:pt modelId="{0AC0B924-26AD-4939-9513-44BCFBF14968}" type="pres">
      <dgm:prSet presAssocID="{C78C6625-7C59-4FFC-B76A-AC867CC981AC}" presName="hierChild5" presStyleCnt="0"/>
      <dgm:spPr/>
    </dgm:pt>
    <dgm:pt modelId="{09302819-3A14-42D9-AC3C-C69D947DCF7D}" type="pres">
      <dgm:prSet presAssocID="{FC0F4453-1437-40E3-928C-3095D375C812}" presName="Name64" presStyleLbl="parChTrans1D4" presStyleIdx="1" presStyleCnt="9"/>
      <dgm:spPr/>
    </dgm:pt>
    <dgm:pt modelId="{A604BD2E-4C4B-4E2B-BAC0-53C95093E971}" type="pres">
      <dgm:prSet presAssocID="{0628468A-180D-4AD1-AD50-5C67FEDA50F9}" presName="hierRoot2" presStyleCnt="0">
        <dgm:presLayoutVars>
          <dgm:hierBranch val="init"/>
        </dgm:presLayoutVars>
      </dgm:prSet>
      <dgm:spPr/>
    </dgm:pt>
    <dgm:pt modelId="{BDAABDDF-4BA6-4873-AA1C-C7BA140D55C1}" type="pres">
      <dgm:prSet presAssocID="{0628468A-180D-4AD1-AD50-5C67FEDA50F9}" presName="rootComposite" presStyleCnt="0"/>
      <dgm:spPr/>
    </dgm:pt>
    <dgm:pt modelId="{B1B996B3-9905-4D5A-ACCF-E62E69D86ED9}" type="pres">
      <dgm:prSet presAssocID="{0628468A-180D-4AD1-AD50-5C67FEDA50F9}" presName="rootText" presStyleLbl="node4" presStyleIdx="1" presStyleCnt="9">
        <dgm:presLayoutVars>
          <dgm:chPref val="3"/>
        </dgm:presLayoutVars>
      </dgm:prSet>
      <dgm:spPr/>
    </dgm:pt>
    <dgm:pt modelId="{1E859FB4-4294-4CB6-8C75-9EC2A89C535E}" type="pres">
      <dgm:prSet presAssocID="{0628468A-180D-4AD1-AD50-5C67FEDA50F9}" presName="rootConnector" presStyleLbl="node4" presStyleIdx="1" presStyleCnt="9"/>
      <dgm:spPr/>
    </dgm:pt>
    <dgm:pt modelId="{1BD1EBCB-3CF3-445E-AD9B-D3AB5EF49698}" type="pres">
      <dgm:prSet presAssocID="{0628468A-180D-4AD1-AD50-5C67FEDA50F9}" presName="hierChild4" presStyleCnt="0"/>
      <dgm:spPr/>
    </dgm:pt>
    <dgm:pt modelId="{09AD1FF1-A3DB-406D-81F2-01773A7362FC}" type="pres">
      <dgm:prSet presAssocID="{0628468A-180D-4AD1-AD50-5C67FEDA50F9}" presName="hierChild5" presStyleCnt="0"/>
      <dgm:spPr/>
    </dgm:pt>
    <dgm:pt modelId="{69E51ED1-2B59-4323-BC60-5F81A979A83E}" type="pres">
      <dgm:prSet presAssocID="{B5774490-0D14-4E9A-A7B5-7A04C9E14A15}" presName="Name64" presStyleLbl="parChTrans1D4" presStyleIdx="2" presStyleCnt="9"/>
      <dgm:spPr/>
    </dgm:pt>
    <dgm:pt modelId="{A0241A10-6263-415D-8A3F-9F50B84789C7}" type="pres">
      <dgm:prSet presAssocID="{1E4FA289-A4A6-494A-8CE7-98B85DCD3A78}" presName="hierRoot2" presStyleCnt="0">
        <dgm:presLayoutVars>
          <dgm:hierBranch val="init"/>
        </dgm:presLayoutVars>
      </dgm:prSet>
      <dgm:spPr/>
    </dgm:pt>
    <dgm:pt modelId="{F88F913E-9D36-4EE0-8BB2-070847EBAD2B}" type="pres">
      <dgm:prSet presAssocID="{1E4FA289-A4A6-494A-8CE7-98B85DCD3A78}" presName="rootComposite" presStyleCnt="0"/>
      <dgm:spPr/>
    </dgm:pt>
    <dgm:pt modelId="{14CBE7E2-1C37-4DEE-916D-B7BC2272E398}" type="pres">
      <dgm:prSet presAssocID="{1E4FA289-A4A6-494A-8CE7-98B85DCD3A78}" presName="rootText" presStyleLbl="node4" presStyleIdx="2" presStyleCnt="9">
        <dgm:presLayoutVars>
          <dgm:chPref val="3"/>
        </dgm:presLayoutVars>
      </dgm:prSet>
      <dgm:spPr/>
    </dgm:pt>
    <dgm:pt modelId="{B92F2168-97D5-41E6-9782-A92979E1D43F}" type="pres">
      <dgm:prSet presAssocID="{1E4FA289-A4A6-494A-8CE7-98B85DCD3A78}" presName="rootConnector" presStyleLbl="node4" presStyleIdx="2" presStyleCnt="9"/>
      <dgm:spPr/>
    </dgm:pt>
    <dgm:pt modelId="{B830E2BF-6152-4CC3-BBC6-1FE49335D309}" type="pres">
      <dgm:prSet presAssocID="{1E4FA289-A4A6-494A-8CE7-98B85DCD3A78}" presName="hierChild4" presStyleCnt="0"/>
      <dgm:spPr/>
    </dgm:pt>
    <dgm:pt modelId="{17F22487-E15C-45CD-B25F-E01EF9F4C86E}" type="pres">
      <dgm:prSet presAssocID="{1E4FA289-A4A6-494A-8CE7-98B85DCD3A78}" presName="hierChild5" presStyleCnt="0"/>
      <dgm:spPr/>
    </dgm:pt>
    <dgm:pt modelId="{31B813B2-882F-4A76-9AE8-2EC387594DE0}" type="pres">
      <dgm:prSet presAssocID="{FA451A9A-6AB5-4020-A1AE-7E10486557F7}" presName="Name64" presStyleLbl="parChTrans1D4" presStyleIdx="3" presStyleCnt="9"/>
      <dgm:spPr/>
    </dgm:pt>
    <dgm:pt modelId="{F0C56B0C-FEEF-47B0-8181-A4238D631DEA}" type="pres">
      <dgm:prSet presAssocID="{5CC6E7BF-8478-403D-9FC9-C7961BB8D658}" presName="hierRoot2" presStyleCnt="0">
        <dgm:presLayoutVars>
          <dgm:hierBranch val="init"/>
        </dgm:presLayoutVars>
      </dgm:prSet>
      <dgm:spPr/>
    </dgm:pt>
    <dgm:pt modelId="{76C9F385-A113-41E7-9E0F-B8369B63A5EC}" type="pres">
      <dgm:prSet presAssocID="{5CC6E7BF-8478-403D-9FC9-C7961BB8D658}" presName="rootComposite" presStyleCnt="0"/>
      <dgm:spPr/>
    </dgm:pt>
    <dgm:pt modelId="{4DC8FB33-BECB-4A80-B5D4-98C39691C20E}" type="pres">
      <dgm:prSet presAssocID="{5CC6E7BF-8478-403D-9FC9-C7961BB8D658}" presName="rootText" presStyleLbl="node4" presStyleIdx="3" presStyleCnt="9">
        <dgm:presLayoutVars>
          <dgm:chPref val="3"/>
        </dgm:presLayoutVars>
      </dgm:prSet>
      <dgm:spPr/>
    </dgm:pt>
    <dgm:pt modelId="{3DAF899A-18B4-418A-A134-4F77A463B879}" type="pres">
      <dgm:prSet presAssocID="{5CC6E7BF-8478-403D-9FC9-C7961BB8D658}" presName="rootConnector" presStyleLbl="node4" presStyleIdx="3" presStyleCnt="9"/>
      <dgm:spPr/>
    </dgm:pt>
    <dgm:pt modelId="{984E7C52-F00F-4CAE-86CB-3E0BE137F9A2}" type="pres">
      <dgm:prSet presAssocID="{5CC6E7BF-8478-403D-9FC9-C7961BB8D658}" presName="hierChild4" presStyleCnt="0"/>
      <dgm:spPr/>
    </dgm:pt>
    <dgm:pt modelId="{0E6440EA-3818-43CD-AE23-68DAF5AA434B}" type="pres">
      <dgm:prSet presAssocID="{5CC6E7BF-8478-403D-9FC9-C7961BB8D658}" presName="hierChild5" presStyleCnt="0"/>
      <dgm:spPr/>
    </dgm:pt>
    <dgm:pt modelId="{F5BC4494-9909-4908-88DE-45E82F68E85F}" type="pres">
      <dgm:prSet presAssocID="{E429128E-007C-4D99-B9C1-48DB0F04A129}" presName="hierChild5" presStyleCnt="0"/>
      <dgm:spPr/>
    </dgm:pt>
    <dgm:pt modelId="{5CDD0415-6464-4917-919D-52FB237836EB}" type="pres">
      <dgm:prSet presAssocID="{FCD28BA6-F1A4-4224-A050-7092B1224E83}" presName="Name64" presStyleLbl="parChTrans1D3" presStyleIdx="1" presStyleCnt="4"/>
      <dgm:spPr/>
    </dgm:pt>
    <dgm:pt modelId="{DDF5ACC3-E98C-4347-B9A8-D83D01B09F53}" type="pres">
      <dgm:prSet presAssocID="{82DC8E25-8D4C-4867-8CF0-231C31A24E9B}" presName="hierRoot2" presStyleCnt="0">
        <dgm:presLayoutVars>
          <dgm:hierBranch val="init"/>
        </dgm:presLayoutVars>
      </dgm:prSet>
      <dgm:spPr/>
    </dgm:pt>
    <dgm:pt modelId="{671AF21A-F8E5-4DAB-BF8E-15F517BF11C6}" type="pres">
      <dgm:prSet presAssocID="{82DC8E25-8D4C-4867-8CF0-231C31A24E9B}" presName="rootComposite" presStyleCnt="0"/>
      <dgm:spPr/>
    </dgm:pt>
    <dgm:pt modelId="{02653EFA-6DA4-496C-8DE3-9260F7ADB35E}" type="pres">
      <dgm:prSet presAssocID="{82DC8E25-8D4C-4867-8CF0-231C31A24E9B}" presName="rootText" presStyleLbl="node3" presStyleIdx="1" presStyleCnt="4">
        <dgm:presLayoutVars>
          <dgm:chPref val="3"/>
        </dgm:presLayoutVars>
      </dgm:prSet>
      <dgm:spPr/>
    </dgm:pt>
    <dgm:pt modelId="{8BAAE7B3-142F-4D61-8F8F-0EA0E61457EE}" type="pres">
      <dgm:prSet presAssocID="{82DC8E25-8D4C-4867-8CF0-231C31A24E9B}" presName="rootConnector" presStyleLbl="node3" presStyleIdx="1" presStyleCnt="4"/>
      <dgm:spPr/>
    </dgm:pt>
    <dgm:pt modelId="{6F0A5A7A-A433-48CA-9A60-BED3CA4ED48B}" type="pres">
      <dgm:prSet presAssocID="{82DC8E25-8D4C-4867-8CF0-231C31A24E9B}" presName="hierChild4" presStyleCnt="0"/>
      <dgm:spPr/>
    </dgm:pt>
    <dgm:pt modelId="{61F9B190-E228-429B-81E1-8A3BDAD0FAE0}" type="pres">
      <dgm:prSet presAssocID="{EBFC3EE9-65E3-4230-9C97-FB1FC343748B}" presName="Name64" presStyleLbl="parChTrans1D4" presStyleIdx="4" presStyleCnt="9"/>
      <dgm:spPr/>
    </dgm:pt>
    <dgm:pt modelId="{BC9B55E1-B6A8-4FA6-A57C-7B85025A17C8}" type="pres">
      <dgm:prSet presAssocID="{E4A14545-70F3-4C3B-AF3E-8522829AFFDE}" presName="hierRoot2" presStyleCnt="0">
        <dgm:presLayoutVars>
          <dgm:hierBranch val="init"/>
        </dgm:presLayoutVars>
      </dgm:prSet>
      <dgm:spPr/>
    </dgm:pt>
    <dgm:pt modelId="{070E84A9-627E-40C6-994E-5F99B84C9290}" type="pres">
      <dgm:prSet presAssocID="{E4A14545-70F3-4C3B-AF3E-8522829AFFDE}" presName="rootComposite" presStyleCnt="0"/>
      <dgm:spPr/>
    </dgm:pt>
    <dgm:pt modelId="{03011BF2-8D64-4A4E-B7DC-185B68931DA2}" type="pres">
      <dgm:prSet presAssocID="{E4A14545-70F3-4C3B-AF3E-8522829AFFDE}" presName="rootText" presStyleLbl="node4" presStyleIdx="4" presStyleCnt="9">
        <dgm:presLayoutVars>
          <dgm:chPref val="3"/>
        </dgm:presLayoutVars>
      </dgm:prSet>
      <dgm:spPr/>
    </dgm:pt>
    <dgm:pt modelId="{96B6E157-8C32-4733-A6D2-1987C6FF3321}" type="pres">
      <dgm:prSet presAssocID="{E4A14545-70F3-4C3B-AF3E-8522829AFFDE}" presName="rootConnector" presStyleLbl="node4" presStyleIdx="4" presStyleCnt="9"/>
      <dgm:spPr/>
    </dgm:pt>
    <dgm:pt modelId="{29243E0D-DDFE-4909-AC2F-873A8919546C}" type="pres">
      <dgm:prSet presAssocID="{E4A14545-70F3-4C3B-AF3E-8522829AFFDE}" presName="hierChild4" presStyleCnt="0"/>
      <dgm:spPr/>
    </dgm:pt>
    <dgm:pt modelId="{DED5EB8B-BDDC-4FCD-A8C8-6E6330D6713D}" type="pres">
      <dgm:prSet presAssocID="{E4A14545-70F3-4C3B-AF3E-8522829AFFDE}" presName="hierChild5" presStyleCnt="0"/>
      <dgm:spPr/>
    </dgm:pt>
    <dgm:pt modelId="{442BF742-431A-41F2-BC96-FC426BB88822}" type="pres">
      <dgm:prSet presAssocID="{F85A7268-3F01-4DF8-B5B0-8B827379D296}" presName="Name64" presStyleLbl="parChTrans1D4" presStyleIdx="5" presStyleCnt="9"/>
      <dgm:spPr/>
    </dgm:pt>
    <dgm:pt modelId="{575B0C26-FCDE-4709-9591-419716A4F34E}" type="pres">
      <dgm:prSet presAssocID="{B86139DA-AE97-413E-9411-2D59A5EC746B}" presName="hierRoot2" presStyleCnt="0">
        <dgm:presLayoutVars>
          <dgm:hierBranch val="init"/>
        </dgm:presLayoutVars>
      </dgm:prSet>
      <dgm:spPr/>
    </dgm:pt>
    <dgm:pt modelId="{2D67B9A9-AE0B-4D74-87CD-2AF73A355C3F}" type="pres">
      <dgm:prSet presAssocID="{B86139DA-AE97-413E-9411-2D59A5EC746B}" presName="rootComposite" presStyleCnt="0"/>
      <dgm:spPr/>
    </dgm:pt>
    <dgm:pt modelId="{E940858F-F78B-455D-9C7D-3C96794BA951}" type="pres">
      <dgm:prSet presAssocID="{B86139DA-AE97-413E-9411-2D59A5EC746B}" presName="rootText" presStyleLbl="node4" presStyleIdx="5" presStyleCnt="9">
        <dgm:presLayoutVars>
          <dgm:chPref val="3"/>
        </dgm:presLayoutVars>
      </dgm:prSet>
      <dgm:spPr/>
    </dgm:pt>
    <dgm:pt modelId="{1E3076C4-DC63-405B-A225-CD2119B91ACC}" type="pres">
      <dgm:prSet presAssocID="{B86139DA-AE97-413E-9411-2D59A5EC746B}" presName="rootConnector" presStyleLbl="node4" presStyleIdx="5" presStyleCnt="9"/>
      <dgm:spPr/>
    </dgm:pt>
    <dgm:pt modelId="{DBA4D52D-C3FC-4C85-A192-5FD19859A1B8}" type="pres">
      <dgm:prSet presAssocID="{B86139DA-AE97-413E-9411-2D59A5EC746B}" presName="hierChild4" presStyleCnt="0"/>
      <dgm:spPr/>
    </dgm:pt>
    <dgm:pt modelId="{69FDEA5E-3266-4A78-A14F-4318985C524D}" type="pres">
      <dgm:prSet presAssocID="{B86139DA-AE97-413E-9411-2D59A5EC746B}" presName="hierChild5" presStyleCnt="0"/>
      <dgm:spPr/>
    </dgm:pt>
    <dgm:pt modelId="{2106CC79-1E59-41A4-A75D-AD03628E8EDD}" type="pres">
      <dgm:prSet presAssocID="{82DC8E25-8D4C-4867-8CF0-231C31A24E9B}" presName="hierChild5" presStyleCnt="0"/>
      <dgm:spPr/>
    </dgm:pt>
    <dgm:pt modelId="{6770B650-E9C0-4A75-8D59-726DE23070BC}" type="pres">
      <dgm:prSet presAssocID="{8122473D-3BBB-42C3-B083-ECEF2C635006}" presName="Name64" presStyleLbl="parChTrans1D3" presStyleIdx="2" presStyleCnt="4"/>
      <dgm:spPr/>
    </dgm:pt>
    <dgm:pt modelId="{EC0F409F-FE96-4B6B-921D-D2E46D0E036B}" type="pres">
      <dgm:prSet presAssocID="{B45ECB20-717C-4E99-8239-819CB7816F76}" presName="hierRoot2" presStyleCnt="0">
        <dgm:presLayoutVars>
          <dgm:hierBranch val="init"/>
        </dgm:presLayoutVars>
      </dgm:prSet>
      <dgm:spPr/>
    </dgm:pt>
    <dgm:pt modelId="{FBC2050C-0992-431E-B6F6-C54528964824}" type="pres">
      <dgm:prSet presAssocID="{B45ECB20-717C-4E99-8239-819CB7816F76}" presName="rootComposite" presStyleCnt="0"/>
      <dgm:spPr/>
    </dgm:pt>
    <dgm:pt modelId="{8F936D93-0424-4AB5-866F-8A1242BA7F9B}" type="pres">
      <dgm:prSet presAssocID="{B45ECB20-717C-4E99-8239-819CB7816F76}" presName="rootText" presStyleLbl="node3" presStyleIdx="2" presStyleCnt="4">
        <dgm:presLayoutVars>
          <dgm:chPref val="3"/>
        </dgm:presLayoutVars>
      </dgm:prSet>
      <dgm:spPr/>
    </dgm:pt>
    <dgm:pt modelId="{9AF39EB9-2A73-4905-9270-5395B8D4AA9E}" type="pres">
      <dgm:prSet presAssocID="{B45ECB20-717C-4E99-8239-819CB7816F76}" presName="rootConnector" presStyleLbl="node3" presStyleIdx="2" presStyleCnt="4"/>
      <dgm:spPr/>
    </dgm:pt>
    <dgm:pt modelId="{148FC3C9-7B8E-43AB-A652-E89FD2C44175}" type="pres">
      <dgm:prSet presAssocID="{B45ECB20-717C-4E99-8239-819CB7816F76}" presName="hierChild4" presStyleCnt="0"/>
      <dgm:spPr/>
    </dgm:pt>
    <dgm:pt modelId="{BAA437C5-9319-4025-8B2B-540D13E097A2}" type="pres">
      <dgm:prSet presAssocID="{30383151-EB67-4DE1-B3C8-C116799AB321}" presName="Name64" presStyleLbl="parChTrans1D4" presStyleIdx="6" presStyleCnt="9"/>
      <dgm:spPr/>
    </dgm:pt>
    <dgm:pt modelId="{6BFA7385-27CC-489B-9E0E-7C933BA36F80}" type="pres">
      <dgm:prSet presAssocID="{FD6D869B-BB16-478B-8C08-03B66B5133A0}" presName="hierRoot2" presStyleCnt="0">
        <dgm:presLayoutVars>
          <dgm:hierBranch val="init"/>
        </dgm:presLayoutVars>
      </dgm:prSet>
      <dgm:spPr/>
    </dgm:pt>
    <dgm:pt modelId="{6F69C91E-3DB7-4C13-B46B-B15FB55353C8}" type="pres">
      <dgm:prSet presAssocID="{FD6D869B-BB16-478B-8C08-03B66B5133A0}" presName="rootComposite" presStyleCnt="0"/>
      <dgm:spPr/>
    </dgm:pt>
    <dgm:pt modelId="{56507E50-4C9E-4712-9AE3-13D3EE8C611E}" type="pres">
      <dgm:prSet presAssocID="{FD6D869B-BB16-478B-8C08-03B66B5133A0}" presName="rootText" presStyleLbl="node4" presStyleIdx="6" presStyleCnt="9">
        <dgm:presLayoutVars>
          <dgm:chPref val="3"/>
        </dgm:presLayoutVars>
      </dgm:prSet>
      <dgm:spPr/>
    </dgm:pt>
    <dgm:pt modelId="{22291C42-AC05-42FE-BF3A-192DF8A6856E}" type="pres">
      <dgm:prSet presAssocID="{FD6D869B-BB16-478B-8C08-03B66B5133A0}" presName="rootConnector" presStyleLbl="node4" presStyleIdx="6" presStyleCnt="9"/>
      <dgm:spPr/>
    </dgm:pt>
    <dgm:pt modelId="{B65CAAA4-03F8-475F-AE70-160A565482E2}" type="pres">
      <dgm:prSet presAssocID="{FD6D869B-BB16-478B-8C08-03B66B5133A0}" presName="hierChild4" presStyleCnt="0"/>
      <dgm:spPr/>
    </dgm:pt>
    <dgm:pt modelId="{3669B364-0409-4C81-910C-3A760DE76A4C}" type="pres">
      <dgm:prSet presAssocID="{FD6D869B-BB16-478B-8C08-03B66B5133A0}" presName="hierChild5" presStyleCnt="0"/>
      <dgm:spPr/>
    </dgm:pt>
    <dgm:pt modelId="{5053905B-DD3B-4F60-B0B2-ADFC549D630B}" type="pres">
      <dgm:prSet presAssocID="{F365F785-77B8-46CB-8B53-63F8E6B4BB47}" presName="Name64" presStyleLbl="parChTrans1D4" presStyleIdx="7" presStyleCnt="9"/>
      <dgm:spPr/>
    </dgm:pt>
    <dgm:pt modelId="{257148E7-ECC1-44CF-820A-FDF24676665A}" type="pres">
      <dgm:prSet presAssocID="{4CA9A39F-C2B7-4425-9488-BA4F9C84AA0E}" presName="hierRoot2" presStyleCnt="0">
        <dgm:presLayoutVars>
          <dgm:hierBranch val="init"/>
        </dgm:presLayoutVars>
      </dgm:prSet>
      <dgm:spPr/>
    </dgm:pt>
    <dgm:pt modelId="{F4785D78-B7A7-4F35-9949-87D584EED3D0}" type="pres">
      <dgm:prSet presAssocID="{4CA9A39F-C2B7-4425-9488-BA4F9C84AA0E}" presName="rootComposite" presStyleCnt="0"/>
      <dgm:spPr/>
    </dgm:pt>
    <dgm:pt modelId="{E7B961BB-007E-4108-BA35-1DA3549A1EB8}" type="pres">
      <dgm:prSet presAssocID="{4CA9A39F-C2B7-4425-9488-BA4F9C84AA0E}" presName="rootText" presStyleLbl="node4" presStyleIdx="7" presStyleCnt="9">
        <dgm:presLayoutVars>
          <dgm:chPref val="3"/>
        </dgm:presLayoutVars>
      </dgm:prSet>
      <dgm:spPr/>
    </dgm:pt>
    <dgm:pt modelId="{07438735-367F-49E8-9800-ED3FA1D46E70}" type="pres">
      <dgm:prSet presAssocID="{4CA9A39F-C2B7-4425-9488-BA4F9C84AA0E}" presName="rootConnector" presStyleLbl="node4" presStyleIdx="7" presStyleCnt="9"/>
      <dgm:spPr/>
    </dgm:pt>
    <dgm:pt modelId="{B96793E4-55AE-4313-8E92-6C194E804D2D}" type="pres">
      <dgm:prSet presAssocID="{4CA9A39F-C2B7-4425-9488-BA4F9C84AA0E}" presName="hierChild4" presStyleCnt="0"/>
      <dgm:spPr/>
    </dgm:pt>
    <dgm:pt modelId="{A58C3158-6AF3-42B0-B26A-19DBA03CBFE8}" type="pres">
      <dgm:prSet presAssocID="{4CA9A39F-C2B7-4425-9488-BA4F9C84AA0E}" presName="hierChild5" presStyleCnt="0"/>
      <dgm:spPr/>
    </dgm:pt>
    <dgm:pt modelId="{CBE009E6-11D8-4D4D-967E-25361535A0E5}" type="pres">
      <dgm:prSet presAssocID="{A0A69515-4000-424B-B9CE-B18E42BC0AFA}" presName="Name64" presStyleLbl="parChTrans1D4" presStyleIdx="8" presStyleCnt="9"/>
      <dgm:spPr/>
    </dgm:pt>
    <dgm:pt modelId="{E372D2AB-F796-4677-BD79-B4D8E4D8C8AF}" type="pres">
      <dgm:prSet presAssocID="{82879012-F110-48DB-AAD6-DE8733DC9210}" presName="hierRoot2" presStyleCnt="0">
        <dgm:presLayoutVars>
          <dgm:hierBranch val="init"/>
        </dgm:presLayoutVars>
      </dgm:prSet>
      <dgm:spPr/>
    </dgm:pt>
    <dgm:pt modelId="{C4708AC9-01BE-45E5-815D-117CBDDFB489}" type="pres">
      <dgm:prSet presAssocID="{82879012-F110-48DB-AAD6-DE8733DC9210}" presName="rootComposite" presStyleCnt="0"/>
      <dgm:spPr/>
    </dgm:pt>
    <dgm:pt modelId="{63495D87-2EC5-4700-B7D7-E9C420656B1A}" type="pres">
      <dgm:prSet presAssocID="{82879012-F110-48DB-AAD6-DE8733DC9210}" presName="rootText" presStyleLbl="node4" presStyleIdx="8" presStyleCnt="9">
        <dgm:presLayoutVars>
          <dgm:chPref val="3"/>
        </dgm:presLayoutVars>
      </dgm:prSet>
      <dgm:spPr/>
    </dgm:pt>
    <dgm:pt modelId="{8BAFDEEA-3A6F-43DC-BEB5-9A7B49DBB9C3}" type="pres">
      <dgm:prSet presAssocID="{82879012-F110-48DB-AAD6-DE8733DC9210}" presName="rootConnector" presStyleLbl="node4" presStyleIdx="8" presStyleCnt="9"/>
      <dgm:spPr/>
    </dgm:pt>
    <dgm:pt modelId="{7B7AE9FF-1310-4D20-ABC8-FDEA8A46C83C}" type="pres">
      <dgm:prSet presAssocID="{82879012-F110-48DB-AAD6-DE8733DC9210}" presName="hierChild4" presStyleCnt="0"/>
      <dgm:spPr/>
    </dgm:pt>
    <dgm:pt modelId="{4B77D4D1-6EAA-439E-9088-726B4132024E}" type="pres">
      <dgm:prSet presAssocID="{82879012-F110-48DB-AAD6-DE8733DC9210}" presName="hierChild5" presStyleCnt="0"/>
      <dgm:spPr/>
    </dgm:pt>
    <dgm:pt modelId="{C6979E2D-2086-4939-B4C2-5DBAD0280AAE}" type="pres">
      <dgm:prSet presAssocID="{B45ECB20-717C-4E99-8239-819CB7816F76}" presName="hierChild5" presStyleCnt="0"/>
      <dgm:spPr/>
    </dgm:pt>
    <dgm:pt modelId="{D4598EE9-397B-49DB-BF07-3CE10761C05D}" type="pres">
      <dgm:prSet presAssocID="{3869A110-D728-45F9-8CD1-FE5474516610}" presName="hierChild5" presStyleCnt="0"/>
      <dgm:spPr/>
    </dgm:pt>
    <dgm:pt modelId="{D1BC3FA9-CD74-4FD9-BD74-2D6BC0091B75}" type="pres">
      <dgm:prSet presAssocID="{E3BBBB29-4FB1-47FE-A431-DEF641CAA768}" presName="Name64" presStyleLbl="parChTrans1D2" presStyleIdx="2" presStyleCnt="4"/>
      <dgm:spPr/>
    </dgm:pt>
    <dgm:pt modelId="{97D61AB3-ADD1-4BC9-A700-4CE46C3C5806}" type="pres">
      <dgm:prSet presAssocID="{D56A9167-A4A1-44B0-B33F-2D5AF3EA4A2F}" presName="hierRoot2" presStyleCnt="0">
        <dgm:presLayoutVars>
          <dgm:hierBranch val="init"/>
        </dgm:presLayoutVars>
      </dgm:prSet>
      <dgm:spPr/>
    </dgm:pt>
    <dgm:pt modelId="{E8FD29D6-A308-4905-A92F-B61635BE6D9D}" type="pres">
      <dgm:prSet presAssocID="{D56A9167-A4A1-44B0-B33F-2D5AF3EA4A2F}" presName="rootComposite" presStyleCnt="0"/>
      <dgm:spPr/>
    </dgm:pt>
    <dgm:pt modelId="{47283529-EC42-4658-8CDC-166F1FCF1A34}" type="pres">
      <dgm:prSet presAssocID="{D56A9167-A4A1-44B0-B33F-2D5AF3EA4A2F}" presName="rootText" presStyleLbl="node2" presStyleIdx="2" presStyleCnt="4">
        <dgm:presLayoutVars>
          <dgm:chPref val="3"/>
        </dgm:presLayoutVars>
      </dgm:prSet>
      <dgm:spPr/>
    </dgm:pt>
    <dgm:pt modelId="{EC831932-5CE3-49BB-ABD4-6869D3245DF9}" type="pres">
      <dgm:prSet presAssocID="{D56A9167-A4A1-44B0-B33F-2D5AF3EA4A2F}" presName="rootConnector" presStyleLbl="node2" presStyleIdx="2" presStyleCnt="4"/>
      <dgm:spPr/>
    </dgm:pt>
    <dgm:pt modelId="{EB737F33-1016-4D18-BBAF-18FF81459AD7}" type="pres">
      <dgm:prSet presAssocID="{D56A9167-A4A1-44B0-B33F-2D5AF3EA4A2F}" presName="hierChild4" presStyleCnt="0"/>
      <dgm:spPr/>
    </dgm:pt>
    <dgm:pt modelId="{46741874-6A54-48FA-9712-39EF50F3F907}" type="pres">
      <dgm:prSet presAssocID="{D56A9167-A4A1-44B0-B33F-2D5AF3EA4A2F}" presName="hierChild5" presStyleCnt="0"/>
      <dgm:spPr/>
    </dgm:pt>
    <dgm:pt modelId="{F652A0CB-16DB-40A3-926D-09E884A069BB}" type="pres">
      <dgm:prSet presAssocID="{72443914-8F2F-4DFE-9C56-A53BD02D398D}" presName="Name64" presStyleLbl="parChTrans1D2" presStyleIdx="3" presStyleCnt="4"/>
      <dgm:spPr/>
    </dgm:pt>
    <dgm:pt modelId="{CE0785C8-6517-4474-B5E9-0E56E805DC73}" type="pres">
      <dgm:prSet presAssocID="{33A0D7A3-9209-41C4-827E-B0FFCC994AB3}" presName="hierRoot2" presStyleCnt="0">
        <dgm:presLayoutVars>
          <dgm:hierBranch val="init"/>
        </dgm:presLayoutVars>
      </dgm:prSet>
      <dgm:spPr/>
    </dgm:pt>
    <dgm:pt modelId="{80B06887-5D09-493A-BE11-E4659AAD74FC}" type="pres">
      <dgm:prSet presAssocID="{33A0D7A3-9209-41C4-827E-B0FFCC994AB3}" presName="rootComposite" presStyleCnt="0"/>
      <dgm:spPr/>
    </dgm:pt>
    <dgm:pt modelId="{F2AB9A01-C175-40E9-8B4F-E3BA78A529C6}" type="pres">
      <dgm:prSet presAssocID="{33A0D7A3-9209-41C4-827E-B0FFCC994AB3}" presName="rootText" presStyleLbl="node2" presStyleIdx="3" presStyleCnt="4">
        <dgm:presLayoutVars>
          <dgm:chPref val="3"/>
        </dgm:presLayoutVars>
      </dgm:prSet>
      <dgm:spPr/>
    </dgm:pt>
    <dgm:pt modelId="{81B2548B-7A6E-43B4-B7D0-6385077BC8FE}" type="pres">
      <dgm:prSet presAssocID="{33A0D7A3-9209-41C4-827E-B0FFCC994AB3}" presName="rootConnector" presStyleLbl="node2" presStyleIdx="3" presStyleCnt="4"/>
      <dgm:spPr/>
    </dgm:pt>
    <dgm:pt modelId="{5BFC92B7-86A1-464B-9B12-3951D7679BCC}" type="pres">
      <dgm:prSet presAssocID="{33A0D7A3-9209-41C4-827E-B0FFCC994AB3}" presName="hierChild4" presStyleCnt="0"/>
      <dgm:spPr/>
    </dgm:pt>
    <dgm:pt modelId="{CD3CCAD1-4286-4EAC-8DFE-E1FCCAEEF746}" type="pres">
      <dgm:prSet presAssocID="{240C91F6-FBA3-4669-938C-521EA7840C18}" presName="Name64" presStyleLbl="parChTrans1D3" presStyleIdx="3" presStyleCnt="4"/>
      <dgm:spPr/>
    </dgm:pt>
    <dgm:pt modelId="{47E0363E-B624-4701-BCC1-3AFD3DDE3FC9}" type="pres">
      <dgm:prSet presAssocID="{0DAD4B00-1249-4BAF-AEDF-2050BFD83135}" presName="hierRoot2" presStyleCnt="0">
        <dgm:presLayoutVars>
          <dgm:hierBranch val="init"/>
        </dgm:presLayoutVars>
      </dgm:prSet>
      <dgm:spPr/>
    </dgm:pt>
    <dgm:pt modelId="{46D05817-E33D-48C3-AF56-12BEBCB54458}" type="pres">
      <dgm:prSet presAssocID="{0DAD4B00-1249-4BAF-AEDF-2050BFD83135}" presName="rootComposite" presStyleCnt="0"/>
      <dgm:spPr/>
    </dgm:pt>
    <dgm:pt modelId="{963F9B0F-2F9E-4700-8D75-85839DEDE22E}" type="pres">
      <dgm:prSet presAssocID="{0DAD4B00-1249-4BAF-AEDF-2050BFD83135}" presName="rootText" presStyleLbl="node3" presStyleIdx="3" presStyleCnt="4">
        <dgm:presLayoutVars>
          <dgm:chPref val="3"/>
        </dgm:presLayoutVars>
      </dgm:prSet>
      <dgm:spPr/>
    </dgm:pt>
    <dgm:pt modelId="{3174767F-C85B-4447-9A0D-1DFE465BC6BE}" type="pres">
      <dgm:prSet presAssocID="{0DAD4B00-1249-4BAF-AEDF-2050BFD83135}" presName="rootConnector" presStyleLbl="node3" presStyleIdx="3" presStyleCnt="4"/>
      <dgm:spPr/>
    </dgm:pt>
    <dgm:pt modelId="{C8D5688E-9696-4CEC-A71A-2871B3654090}" type="pres">
      <dgm:prSet presAssocID="{0DAD4B00-1249-4BAF-AEDF-2050BFD83135}" presName="hierChild4" presStyleCnt="0"/>
      <dgm:spPr/>
    </dgm:pt>
    <dgm:pt modelId="{5B450C74-1C41-4ACC-9C97-17DE20497D50}" type="pres">
      <dgm:prSet presAssocID="{0DAD4B00-1249-4BAF-AEDF-2050BFD83135}" presName="hierChild5" presStyleCnt="0"/>
      <dgm:spPr/>
    </dgm:pt>
    <dgm:pt modelId="{47B05A0D-2CCB-42E2-ABC1-16BDB9BC0B59}" type="pres">
      <dgm:prSet presAssocID="{33A0D7A3-9209-41C4-827E-B0FFCC994AB3}" presName="hierChild5" presStyleCnt="0"/>
      <dgm:spPr/>
    </dgm:pt>
    <dgm:pt modelId="{B0E118CC-7DEA-4B5B-A6B0-095B316C7541}" type="pres">
      <dgm:prSet presAssocID="{656CFB68-E488-41A6-BC6B-AB26D16EBFD9}" presName="hierChild3" presStyleCnt="0"/>
      <dgm:spPr/>
    </dgm:pt>
  </dgm:ptLst>
  <dgm:cxnLst>
    <dgm:cxn modelId="{84CE3E00-7A24-475A-94AA-D05078D2A977}" srcId="{E429128E-007C-4D99-B9C1-48DB0F04A129}" destId="{C78C6625-7C59-4FFC-B76A-AC867CC981AC}" srcOrd="0" destOrd="0" parTransId="{306044ED-50C5-416A-BEA3-878388DDABCE}" sibTransId="{5D68B7E0-D5DF-4399-BE1F-116BC63E9296}"/>
    <dgm:cxn modelId="{0C88C505-36EA-4AE9-BAA9-958E8C63687D}" srcId="{E429128E-007C-4D99-B9C1-48DB0F04A129}" destId="{0628468A-180D-4AD1-AD50-5C67FEDA50F9}" srcOrd="1" destOrd="0" parTransId="{FC0F4453-1437-40E3-928C-3095D375C812}" sibTransId="{3AB9B7DA-831B-44F4-A975-D0EE31F5124D}"/>
    <dgm:cxn modelId="{E2982F07-84E8-4E66-B6BC-6035A66FC450}" type="presOf" srcId="{A4E9AA08-E48E-45DC-88CB-ADC066651B76}" destId="{310AFC79-9CE3-4B59-8E92-82821E74CE0D}" srcOrd="1" destOrd="0" presId="urn:microsoft.com/office/officeart/2009/3/layout/HorizontalOrganizationChart"/>
    <dgm:cxn modelId="{64B5350D-5CA1-4429-A985-6E425E684C0A}" type="presOf" srcId="{8122473D-3BBB-42C3-B083-ECEF2C635006}" destId="{6770B650-E9C0-4A75-8D59-726DE23070BC}" srcOrd="0" destOrd="0" presId="urn:microsoft.com/office/officeart/2009/3/layout/HorizontalOrganizationChart"/>
    <dgm:cxn modelId="{475FD218-8DE8-4890-BF5D-DF3EEF7E8FDC}" type="presOf" srcId="{FA451A9A-6AB5-4020-A1AE-7E10486557F7}" destId="{31B813B2-882F-4A76-9AE8-2EC387594DE0}" srcOrd="0" destOrd="0" presId="urn:microsoft.com/office/officeart/2009/3/layout/HorizontalOrganizationChart"/>
    <dgm:cxn modelId="{F2852E19-3AB7-4FF0-9C63-FB117430300B}" type="presOf" srcId="{E4A14545-70F3-4C3B-AF3E-8522829AFFDE}" destId="{03011BF2-8D64-4A4E-B7DC-185B68931DA2}" srcOrd="0" destOrd="0" presId="urn:microsoft.com/office/officeart/2009/3/layout/HorizontalOrganizationChart"/>
    <dgm:cxn modelId="{8500611F-F227-492F-9700-34C1095BFCDA}" type="presOf" srcId="{306044ED-50C5-416A-BEA3-878388DDABCE}" destId="{0B326ED4-4999-43D1-A902-97CC6FF1E02A}" srcOrd="0" destOrd="0" presId="urn:microsoft.com/office/officeart/2009/3/layout/HorizontalOrganizationChart"/>
    <dgm:cxn modelId="{A2F09E22-CFE9-4966-8654-851124B3F10B}" type="presOf" srcId="{D56A9167-A4A1-44B0-B33F-2D5AF3EA4A2F}" destId="{EC831932-5CE3-49BB-ABD4-6869D3245DF9}" srcOrd="1" destOrd="0" presId="urn:microsoft.com/office/officeart/2009/3/layout/HorizontalOrganizationChart"/>
    <dgm:cxn modelId="{64EEC924-BD91-4F63-9CE8-18741DF896EA}" type="presOf" srcId="{0628468A-180D-4AD1-AD50-5C67FEDA50F9}" destId="{B1B996B3-9905-4D5A-ACCF-E62E69D86ED9}" srcOrd="0" destOrd="0" presId="urn:microsoft.com/office/officeart/2009/3/layout/HorizontalOrganizationChart"/>
    <dgm:cxn modelId="{D5E0D028-5C7C-4C1A-BC4D-384994A2595A}" type="presOf" srcId="{E3BBBB29-4FB1-47FE-A431-DEF641CAA768}" destId="{D1BC3FA9-CD74-4FD9-BD74-2D6BC0091B75}" srcOrd="0" destOrd="0" presId="urn:microsoft.com/office/officeart/2009/3/layout/HorizontalOrganizationChart"/>
    <dgm:cxn modelId="{21DA8829-A047-4B89-84C1-B296613D0539}" type="presOf" srcId="{82DC8E25-8D4C-4867-8CF0-231C31A24E9B}" destId="{8BAAE7B3-142F-4D61-8F8F-0EA0E61457EE}" srcOrd="1" destOrd="0" presId="urn:microsoft.com/office/officeart/2009/3/layout/HorizontalOrganizationChart"/>
    <dgm:cxn modelId="{C6D90E2A-21FB-4F69-BFFE-BABD3A3C3F50}" type="presOf" srcId="{FC0F4453-1437-40E3-928C-3095D375C812}" destId="{09302819-3A14-42D9-AC3C-C69D947DCF7D}" srcOrd="0" destOrd="0" presId="urn:microsoft.com/office/officeart/2009/3/layout/HorizontalOrganizationChart"/>
    <dgm:cxn modelId="{503DF62B-997C-49C3-978D-7B55F7652D8C}" type="presOf" srcId="{1E4FA289-A4A6-494A-8CE7-98B85DCD3A78}" destId="{B92F2168-97D5-41E6-9782-A92979E1D43F}" srcOrd="1" destOrd="0" presId="urn:microsoft.com/office/officeart/2009/3/layout/HorizontalOrganizationChart"/>
    <dgm:cxn modelId="{836D0135-68CD-4E0A-9504-ABE061EA677A}" type="presOf" srcId="{C78C6625-7C59-4FFC-B76A-AC867CC981AC}" destId="{CB6B1BCC-8444-4E90-885C-5BC8F3B43F86}" srcOrd="1" destOrd="0" presId="urn:microsoft.com/office/officeart/2009/3/layout/HorizontalOrganizationChart"/>
    <dgm:cxn modelId="{8023C935-8027-4D68-8034-F4D499F74733}" srcId="{B45ECB20-717C-4E99-8239-819CB7816F76}" destId="{82879012-F110-48DB-AAD6-DE8733DC9210}" srcOrd="2" destOrd="0" parTransId="{A0A69515-4000-424B-B9CE-B18E42BC0AFA}" sibTransId="{AD1F68B4-DB9D-47F1-AE17-872E6937DACC}"/>
    <dgm:cxn modelId="{6ED24F39-6923-400C-986D-B5570B898B84}" type="presOf" srcId="{1E4FA289-A4A6-494A-8CE7-98B85DCD3A78}" destId="{14CBE7E2-1C37-4DEE-916D-B7BC2272E398}" srcOrd="0" destOrd="0" presId="urn:microsoft.com/office/officeart/2009/3/layout/HorizontalOrganizationChart"/>
    <dgm:cxn modelId="{0D91203C-C557-43A0-8586-4E5E73C43057}" type="presOf" srcId="{5CC6E7BF-8478-403D-9FC9-C7961BB8D658}" destId="{4DC8FB33-BECB-4A80-B5D4-98C39691C20E}" srcOrd="0" destOrd="0" presId="urn:microsoft.com/office/officeart/2009/3/layout/HorizontalOrganizationChart"/>
    <dgm:cxn modelId="{5925E73D-8FD8-4A19-ABD7-EF8BED19791B}" type="presOf" srcId="{C78C6625-7C59-4FFC-B76A-AC867CC981AC}" destId="{CB01804A-A8D1-4364-934A-67075FC93AEB}" srcOrd="0" destOrd="0" presId="urn:microsoft.com/office/officeart/2009/3/layout/HorizontalOrganizationChart"/>
    <dgm:cxn modelId="{3FAD2D5D-84AF-4B14-8721-FE008A7E255E}" type="presOf" srcId="{FCD28BA6-F1A4-4224-A050-7092B1224E83}" destId="{5CDD0415-6464-4917-919D-52FB237836EB}" srcOrd="0" destOrd="0" presId="urn:microsoft.com/office/officeart/2009/3/layout/HorizontalOrganizationChart"/>
    <dgm:cxn modelId="{7DD7E062-921E-4C99-8202-7F26AE955BF6}" type="presOf" srcId="{0DAD4B00-1249-4BAF-AEDF-2050BFD83135}" destId="{963F9B0F-2F9E-4700-8D75-85839DEDE22E}" srcOrd="0" destOrd="0" presId="urn:microsoft.com/office/officeart/2009/3/layout/HorizontalOrganizationChart"/>
    <dgm:cxn modelId="{BBB84D63-8ED0-4A86-852F-5170B88E970F}" type="presOf" srcId="{EBFC3EE9-65E3-4230-9C97-FB1FC343748B}" destId="{61F9B190-E228-429B-81E1-8A3BDAD0FAE0}" srcOrd="0" destOrd="0" presId="urn:microsoft.com/office/officeart/2009/3/layout/HorizontalOrganizationChart"/>
    <dgm:cxn modelId="{BFB09763-2AA2-4913-8B23-0087BDD85909}" type="presOf" srcId="{19623B63-91A6-45E9-99D6-F1AADEF743A0}" destId="{79FFD91B-42E0-47D6-B6BD-9E0C6FAC542D}" srcOrd="0" destOrd="0" presId="urn:microsoft.com/office/officeart/2009/3/layout/HorizontalOrganizationChart"/>
    <dgm:cxn modelId="{DEE46F46-CFA2-4D10-A95F-299842B28CF9}" type="presOf" srcId="{656CFB68-E488-41A6-BC6B-AB26D16EBFD9}" destId="{3EDC17E5-95FE-45FB-9C02-E0B29EFDE6FF}" srcOrd="1" destOrd="0" presId="urn:microsoft.com/office/officeart/2009/3/layout/HorizontalOrganizationChart"/>
    <dgm:cxn modelId="{E739D546-5492-462B-A3AC-9CB375B8B02D}" type="presOf" srcId="{B45ECB20-717C-4E99-8239-819CB7816F76}" destId="{9AF39EB9-2A73-4905-9270-5395B8D4AA9E}" srcOrd="1" destOrd="0" presId="urn:microsoft.com/office/officeart/2009/3/layout/HorizontalOrganizationChart"/>
    <dgm:cxn modelId="{85F9E768-CB17-47A5-8872-B0BFDEF72A2E}" type="presOf" srcId="{B5774490-0D14-4E9A-A7B5-7A04C9E14A15}" destId="{69E51ED1-2B59-4323-BC60-5F81A979A83E}" srcOrd="0" destOrd="0" presId="urn:microsoft.com/office/officeart/2009/3/layout/HorizontalOrganizationChart"/>
    <dgm:cxn modelId="{2715BB6A-EF63-4AF1-8D1B-04A05365F122}" type="presOf" srcId="{82879012-F110-48DB-AAD6-DE8733DC9210}" destId="{8BAFDEEA-3A6F-43DC-BEB5-9A7B49DBB9C3}" srcOrd="1" destOrd="0" presId="urn:microsoft.com/office/officeart/2009/3/layout/HorizontalOrganizationChart"/>
    <dgm:cxn modelId="{A871076B-8562-43B2-A009-9D552C2DCBF2}" type="presOf" srcId="{4CA9A39F-C2B7-4425-9488-BA4F9C84AA0E}" destId="{E7B961BB-007E-4108-BA35-1DA3549A1EB8}" srcOrd="0" destOrd="0" presId="urn:microsoft.com/office/officeart/2009/3/layout/HorizontalOrganizationChart"/>
    <dgm:cxn modelId="{6937156C-4111-4CED-AD48-BB13793EBF54}" type="presOf" srcId="{5CC6E7BF-8478-403D-9FC9-C7961BB8D658}" destId="{3DAF899A-18B4-418A-A134-4F77A463B879}" srcOrd="1" destOrd="0" presId="urn:microsoft.com/office/officeart/2009/3/layout/HorizontalOrganizationChart"/>
    <dgm:cxn modelId="{122E024E-6F6C-4658-8133-C803B386E679}" srcId="{656CFB68-E488-41A6-BC6B-AB26D16EBFD9}" destId="{A4E9AA08-E48E-45DC-88CB-ADC066651B76}" srcOrd="0" destOrd="0" parTransId="{AB5C62F9-3EB1-4EB3-BE02-93CAD355F4F0}" sibTransId="{D37A1179-CE6B-4648-92ED-C8CCA447001A}"/>
    <dgm:cxn modelId="{AE808D6E-92AD-4F29-9264-038B81104A5F}" srcId="{82DC8E25-8D4C-4867-8CF0-231C31A24E9B}" destId="{E4A14545-70F3-4C3B-AF3E-8522829AFFDE}" srcOrd="0" destOrd="0" parTransId="{EBFC3EE9-65E3-4230-9C97-FB1FC343748B}" sibTransId="{29D8A4D9-7118-4013-9F29-B63AF1A3B942}"/>
    <dgm:cxn modelId="{6C709C4F-75F5-40A2-A574-A834F2381723}" srcId="{33A0D7A3-9209-41C4-827E-B0FFCC994AB3}" destId="{0DAD4B00-1249-4BAF-AEDF-2050BFD83135}" srcOrd="0" destOrd="0" parTransId="{240C91F6-FBA3-4669-938C-521EA7840C18}" sibTransId="{9B770013-D442-415E-8D39-C794F33DD8C3}"/>
    <dgm:cxn modelId="{23A5B276-FC93-4CBF-ABF1-46295E3A8B1D}" srcId="{82DC8E25-8D4C-4867-8CF0-231C31A24E9B}" destId="{B86139DA-AE97-413E-9411-2D59A5EC746B}" srcOrd="1" destOrd="0" parTransId="{F85A7268-3F01-4DF8-B5B0-8B827379D296}" sibTransId="{5A0A304F-E10C-41CD-B3E1-8A6B6A66A086}"/>
    <dgm:cxn modelId="{9C803C77-3730-4159-A11F-B1D380D35E60}" type="presOf" srcId="{AB5C62F9-3EB1-4EB3-BE02-93CAD355F4F0}" destId="{7B9FAC99-38D2-44F4-8A1F-3990F333858E}" srcOrd="0" destOrd="0" presId="urn:microsoft.com/office/officeart/2009/3/layout/HorizontalOrganizationChart"/>
    <dgm:cxn modelId="{778E6678-3B0E-4E1C-ADE9-CE7693BE7386}" type="presOf" srcId="{82879012-F110-48DB-AAD6-DE8733DC9210}" destId="{63495D87-2EC5-4700-B7D7-E9C420656B1A}" srcOrd="0" destOrd="0" presId="urn:microsoft.com/office/officeart/2009/3/layout/HorizontalOrganizationChart"/>
    <dgm:cxn modelId="{CEADA559-AB5A-431F-8A45-054A63FDCAA8}" type="presOf" srcId="{240C91F6-FBA3-4669-938C-521EA7840C18}" destId="{CD3CCAD1-4286-4EAC-8DFE-E1FCCAEEF746}" srcOrd="0" destOrd="0" presId="urn:microsoft.com/office/officeart/2009/3/layout/HorizontalOrganizationChart"/>
    <dgm:cxn modelId="{8CE90B5A-0C6C-4F64-958A-E25299259E53}" type="presOf" srcId="{3869A110-D728-45F9-8CD1-FE5474516610}" destId="{E1E24B8C-77D7-4B4E-8122-C7BBDC2BF422}" srcOrd="1" destOrd="0" presId="urn:microsoft.com/office/officeart/2009/3/layout/HorizontalOrganizationChart"/>
    <dgm:cxn modelId="{EE1D625A-9665-4DD8-AC38-EB9D336D63D8}" srcId="{B45ECB20-717C-4E99-8239-819CB7816F76}" destId="{4CA9A39F-C2B7-4425-9488-BA4F9C84AA0E}" srcOrd="1" destOrd="0" parTransId="{F365F785-77B8-46CB-8B53-63F8E6B4BB47}" sibTransId="{16771D20-A43B-4EFE-B219-BA099276F36F}"/>
    <dgm:cxn modelId="{0A35F67A-3ADD-4AB8-A546-6FBFC012A0B5}" type="presOf" srcId="{D56A9167-A4A1-44B0-B33F-2D5AF3EA4A2F}" destId="{47283529-EC42-4658-8CDC-166F1FCF1A34}" srcOrd="0" destOrd="0" presId="urn:microsoft.com/office/officeart/2009/3/layout/HorizontalOrganizationChart"/>
    <dgm:cxn modelId="{EA1C267B-6AF0-43E2-BAB9-5FD9DD099882}" type="presOf" srcId="{6C9D8307-801D-4F65-A5C0-5FF0A7453A97}" destId="{1F9F7B30-D2E4-45C2-AA3B-8E57F575A396}" srcOrd="0" destOrd="0" presId="urn:microsoft.com/office/officeart/2009/3/layout/HorizontalOrganizationChart"/>
    <dgm:cxn modelId="{FC4E397B-ABC2-4CF0-835C-00971B838B36}" type="presOf" srcId="{4CA9A39F-C2B7-4425-9488-BA4F9C84AA0E}" destId="{07438735-367F-49E8-9800-ED3FA1D46E70}" srcOrd="1" destOrd="0" presId="urn:microsoft.com/office/officeart/2009/3/layout/HorizontalOrganizationChart"/>
    <dgm:cxn modelId="{A836317D-5714-4520-AB61-825955616C01}" type="presOf" srcId="{3869A110-D728-45F9-8CD1-FE5474516610}" destId="{DB6595A0-835E-44E4-86A3-E6FB42DEEBFD}" srcOrd="0" destOrd="0" presId="urn:microsoft.com/office/officeart/2009/3/layout/HorizontalOrganizationChart"/>
    <dgm:cxn modelId="{0C22F47F-6ED0-4820-83F7-362D66E791D4}" type="presOf" srcId="{FD6D869B-BB16-478B-8C08-03B66B5133A0}" destId="{22291C42-AC05-42FE-BF3A-192DF8A6856E}" srcOrd="1" destOrd="0" presId="urn:microsoft.com/office/officeart/2009/3/layout/HorizontalOrganizationChart"/>
    <dgm:cxn modelId="{9F64E682-C285-47BA-B594-EEE2D8E7A469}" type="presOf" srcId="{B86139DA-AE97-413E-9411-2D59A5EC746B}" destId="{E940858F-F78B-455D-9C7D-3C96794BA951}" srcOrd="0" destOrd="0" presId="urn:microsoft.com/office/officeart/2009/3/layout/HorizontalOrganizationChart"/>
    <dgm:cxn modelId="{1448DC83-E760-416E-8B0A-6ED3498C7D79}" type="presOf" srcId="{E429128E-007C-4D99-B9C1-48DB0F04A129}" destId="{A2CB93D6-3D58-4FC1-87F9-BE7AC06396BC}" srcOrd="0" destOrd="0" presId="urn:microsoft.com/office/officeart/2009/3/layout/HorizontalOrganizationChart"/>
    <dgm:cxn modelId="{E55D958E-0E86-42F8-9431-A9D11DBB6CF6}" srcId="{3869A110-D728-45F9-8CD1-FE5474516610}" destId="{E429128E-007C-4D99-B9C1-48DB0F04A129}" srcOrd="0" destOrd="0" parTransId="{6D0D047E-546B-48A0-96CC-D26325EE8C6E}" sibTransId="{2981CC91-227E-4B98-AA61-C64A00580749}"/>
    <dgm:cxn modelId="{0D4BC193-4749-4516-B1C1-B924E3F41781}" type="presOf" srcId="{A0A69515-4000-424B-B9CE-B18E42BC0AFA}" destId="{CBE009E6-11D8-4D4D-967E-25361535A0E5}" srcOrd="0" destOrd="0" presId="urn:microsoft.com/office/officeart/2009/3/layout/HorizontalOrganizationChart"/>
    <dgm:cxn modelId="{0C845C9B-7560-47D5-8A2E-9CC6D247B772}" srcId="{3869A110-D728-45F9-8CD1-FE5474516610}" destId="{82DC8E25-8D4C-4867-8CF0-231C31A24E9B}" srcOrd="1" destOrd="0" parTransId="{FCD28BA6-F1A4-4224-A050-7092B1224E83}" sibTransId="{0D7D9342-EDBD-4A0A-B054-A7AE90505499}"/>
    <dgm:cxn modelId="{C9CB87A4-E050-448E-9C7B-A5DAD820B630}" srcId="{656CFB68-E488-41A6-BC6B-AB26D16EBFD9}" destId="{3869A110-D728-45F9-8CD1-FE5474516610}" srcOrd="1" destOrd="0" parTransId="{19623B63-91A6-45E9-99D6-F1AADEF743A0}" sibTransId="{21E2CDEA-B4A5-47F5-ADA4-0D2A0DCE0630}"/>
    <dgm:cxn modelId="{90F6D1AF-9991-4D5E-9268-C37E2160A459}" type="presOf" srcId="{82DC8E25-8D4C-4867-8CF0-231C31A24E9B}" destId="{02653EFA-6DA4-496C-8DE3-9260F7ADB35E}" srcOrd="0" destOrd="0" presId="urn:microsoft.com/office/officeart/2009/3/layout/HorizontalOrganizationChart"/>
    <dgm:cxn modelId="{3A9F39B1-9C6F-4922-AA34-2FD8C1AA545C}" type="presOf" srcId="{30383151-EB67-4DE1-B3C8-C116799AB321}" destId="{BAA437C5-9319-4025-8B2B-540D13E097A2}" srcOrd="0" destOrd="0" presId="urn:microsoft.com/office/officeart/2009/3/layout/HorizontalOrganizationChart"/>
    <dgm:cxn modelId="{CD7F6BB5-FC9C-406C-88F0-C107C2E97A3C}" srcId="{3869A110-D728-45F9-8CD1-FE5474516610}" destId="{B45ECB20-717C-4E99-8239-819CB7816F76}" srcOrd="2" destOrd="0" parTransId="{8122473D-3BBB-42C3-B083-ECEF2C635006}" sibTransId="{BB7EB314-7586-4F51-B11A-13DEBBFF3B69}"/>
    <dgm:cxn modelId="{FF3238B7-1F20-49A0-A797-07BA5195AB8D}" type="presOf" srcId="{A4E9AA08-E48E-45DC-88CB-ADC066651B76}" destId="{47FE9834-BE59-4789-9769-6B3049A32F9E}" srcOrd="0" destOrd="0" presId="urn:microsoft.com/office/officeart/2009/3/layout/HorizontalOrganizationChart"/>
    <dgm:cxn modelId="{0DC4D1B7-BE39-424F-80D8-8C9936B17CDF}" srcId="{656CFB68-E488-41A6-BC6B-AB26D16EBFD9}" destId="{33A0D7A3-9209-41C4-827E-B0FFCC994AB3}" srcOrd="3" destOrd="0" parTransId="{72443914-8F2F-4DFE-9C56-A53BD02D398D}" sibTransId="{1E57B034-09DA-45A2-B8B1-B91360C287FB}"/>
    <dgm:cxn modelId="{765E16BD-FC7F-48F9-A769-736EF81005AF}" type="presOf" srcId="{FD6D869B-BB16-478B-8C08-03B66B5133A0}" destId="{56507E50-4C9E-4712-9AE3-13D3EE8C611E}" srcOrd="0" destOrd="0" presId="urn:microsoft.com/office/officeart/2009/3/layout/HorizontalOrganizationChart"/>
    <dgm:cxn modelId="{BA0276BD-B6EE-42AB-A2EE-11E94B48CBE4}" srcId="{656CFB68-E488-41A6-BC6B-AB26D16EBFD9}" destId="{D56A9167-A4A1-44B0-B33F-2D5AF3EA4A2F}" srcOrd="2" destOrd="0" parTransId="{E3BBBB29-4FB1-47FE-A431-DEF641CAA768}" sibTransId="{CA25D53C-6711-4810-B4A8-F2C87FCB1638}"/>
    <dgm:cxn modelId="{DA3BF6BE-B436-4BD5-8B5E-88D24F0D23E9}" type="presOf" srcId="{0DAD4B00-1249-4BAF-AEDF-2050BFD83135}" destId="{3174767F-C85B-4447-9A0D-1DFE465BC6BE}" srcOrd="1" destOrd="0" presId="urn:microsoft.com/office/officeart/2009/3/layout/HorizontalOrganizationChart"/>
    <dgm:cxn modelId="{DD62C6C1-9B7F-4D30-82F2-2830F7CF8CFD}" type="presOf" srcId="{F85A7268-3F01-4DF8-B5B0-8B827379D296}" destId="{442BF742-431A-41F2-BC96-FC426BB88822}" srcOrd="0" destOrd="0" presId="urn:microsoft.com/office/officeart/2009/3/layout/HorizontalOrganizationChart"/>
    <dgm:cxn modelId="{29CC32C4-0064-48EC-A6E3-C498B6831823}" type="presOf" srcId="{6D0D047E-546B-48A0-96CC-D26325EE8C6E}" destId="{8A2B7C7E-DD77-4DB3-940F-3F97770B7F04}" srcOrd="0" destOrd="0" presId="urn:microsoft.com/office/officeart/2009/3/layout/HorizontalOrganizationChart"/>
    <dgm:cxn modelId="{BC2E79C6-68D1-4A75-94A5-07CB28F937F1}" type="presOf" srcId="{B45ECB20-717C-4E99-8239-819CB7816F76}" destId="{8F936D93-0424-4AB5-866F-8A1242BA7F9B}" srcOrd="0" destOrd="0" presId="urn:microsoft.com/office/officeart/2009/3/layout/HorizontalOrganizationChart"/>
    <dgm:cxn modelId="{C2234DCA-4431-4524-968A-D2F00324D1B1}" srcId="{E429128E-007C-4D99-B9C1-48DB0F04A129}" destId="{5CC6E7BF-8478-403D-9FC9-C7961BB8D658}" srcOrd="3" destOrd="0" parTransId="{FA451A9A-6AB5-4020-A1AE-7E10486557F7}" sibTransId="{83559BF0-4B93-4C1A-8E53-C1F56E387927}"/>
    <dgm:cxn modelId="{E70A88CC-CD38-402B-9653-41A8A696C55C}" srcId="{6C9D8307-801D-4F65-A5C0-5FF0A7453A97}" destId="{656CFB68-E488-41A6-BC6B-AB26D16EBFD9}" srcOrd="0" destOrd="0" parTransId="{2452E993-05DB-40C5-BFF1-D0BABE09313B}" sibTransId="{A608E0B8-17C2-465C-98A2-4EDFFF85744A}"/>
    <dgm:cxn modelId="{83AB93CD-723C-4357-8B7E-6DC7EE107D13}" srcId="{B45ECB20-717C-4E99-8239-819CB7816F76}" destId="{FD6D869B-BB16-478B-8C08-03B66B5133A0}" srcOrd="0" destOrd="0" parTransId="{30383151-EB67-4DE1-B3C8-C116799AB321}" sibTransId="{E44BA971-BC7B-4029-AB08-52F9F1B1AB3A}"/>
    <dgm:cxn modelId="{E50B8BD3-33B4-42D4-87F8-AF453B2756A2}" type="presOf" srcId="{E429128E-007C-4D99-B9C1-48DB0F04A129}" destId="{DF481F22-4A7E-4B5A-900D-49754D93570F}" srcOrd="1" destOrd="0" presId="urn:microsoft.com/office/officeart/2009/3/layout/HorizontalOrganizationChart"/>
    <dgm:cxn modelId="{18EAE1D5-EB5D-4FC1-91CD-ABB7F3E59425}" type="presOf" srcId="{F365F785-77B8-46CB-8B53-63F8E6B4BB47}" destId="{5053905B-DD3B-4F60-B0B2-ADFC549D630B}" srcOrd="0" destOrd="0" presId="urn:microsoft.com/office/officeart/2009/3/layout/HorizontalOrganizationChart"/>
    <dgm:cxn modelId="{0AF3F3DC-96B5-4A74-AE90-496B81AF756B}" type="presOf" srcId="{33A0D7A3-9209-41C4-827E-B0FFCC994AB3}" destId="{81B2548B-7A6E-43B4-B7D0-6385077BC8FE}" srcOrd="1" destOrd="0" presId="urn:microsoft.com/office/officeart/2009/3/layout/HorizontalOrganizationChart"/>
    <dgm:cxn modelId="{BE8C1CE9-2B95-4915-9E82-43F885AF3A36}" type="presOf" srcId="{656CFB68-E488-41A6-BC6B-AB26D16EBFD9}" destId="{3C2375B9-D5C7-43F0-BDB6-B7DB7D9ABBE0}" srcOrd="0" destOrd="0" presId="urn:microsoft.com/office/officeart/2009/3/layout/HorizontalOrganizationChart"/>
    <dgm:cxn modelId="{FE9424EA-3935-4234-9C8B-BC29A723ABDA}" srcId="{E429128E-007C-4D99-B9C1-48DB0F04A129}" destId="{1E4FA289-A4A6-494A-8CE7-98B85DCD3A78}" srcOrd="2" destOrd="0" parTransId="{B5774490-0D14-4E9A-A7B5-7A04C9E14A15}" sibTransId="{F87FA967-910B-435A-8C40-6C62FCD6BC2A}"/>
    <dgm:cxn modelId="{971CC4ED-2E77-4D70-B063-20D70C946931}" type="presOf" srcId="{B86139DA-AE97-413E-9411-2D59A5EC746B}" destId="{1E3076C4-DC63-405B-A225-CD2119B91ACC}" srcOrd="1" destOrd="0" presId="urn:microsoft.com/office/officeart/2009/3/layout/HorizontalOrganizationChart"/>
    <dgm:cxn modelId="{A1C2F9ED-EB81-4044-A39B-44C00CD2BDDC}" type="presOf" srcId="{33A0D7A3-9209-41C4-827E-B0FFCC994AB3}" destId="{F2AB9A01-C175-40E9-8B4F-E3BA78A529C6}" srcOrd="0" destOrd="0" presId="urn:microsoft.com/office/officeart/2009/3/layout/HorizontalOrganizationChart"/>
    <dgm:cxn modelId="{4316B6F6-2E09-4E89-8A1C-E76E5E4230B9}" type="presOf" srcId="{72443914-8F2F-4DFE-9C56-A53BD02D398D}" destId="{F652A0CB-16DB-40A3-926D-09E884A069BB}" srcOrd="0" destOrd="0" presId="urn:microsoft.com/office/officeart/2009/3/layout/HorizontalOrganizationChart"/>
    <dgm:cxn modelId="{68A84BF9-F9C3-4984-BB01-9F41AF0815E4}" type="presOf" srcId="{E4A14545-70F3-4C3B-AF3E-8522829AFFDE}" destId="{96B6E157-8C32-4733-A6D2-1987C6FF3321}" srcOrd="1" destOrd="0" presId="urn:microsoft.com/office/officeart/2009/3/layout/HorizontalOrganizationChart"/>
    <dgm:cxn modelId="{C1467EFC-45D2-4BFB-B430-9CF82977227B}" type="presOf" srcId="{0628468A-180D-4AD1-AD50-5C67FEDA50F9}" destId="{1E859FB4-4294-4CB6-8C75-9EC2A89C535E}" srcOrd="1" destOrd="0" presId="urn:microsoft.com/office/officeart/2009/3/layout/HorizontalOrganizationChart"/>
    <dgm:cxn modelId="{4E4EE096-1D0C-4077-86F6-1C4AB28A966C}" type="presParOf" srcId="{1F9F7B30-D2E4-45C2-AA3B-8E57F575A396}" destId="{211E35F8-2DF7-46B1-8DBB-6EEF76F0A26D}" srcOrd="0" destOrd="0" presId="urn:microsoft.com/office/officeart/2009/3/layout/HorizontalOrganizationChart"/>
    <dgm:cxn modelId="{8E7DB963-5507-41C0-A273-C4CE68B8C65D}" type="presParOf" srcId="{211E35F8-2DF7-46B1-8DBB-6EEF76F0A26D}" destId="{491E145F-CA2A-43F9-9B69-31762757AB64}" srcOrd="0" destOrd="0" presId="urn:microsoft.com/office/officeart/2009/3/layout/HorizontalOrganizationChart"/>
    <dgm:cxn modelId="{891E3452-757E-4A7E-878A-06358397E18E}" type="presParOf" srcId="{491E145F-CA2A-43F9-9B69-31762757AB64}" destId="{3C2375B9-D5C7-43F0-BDB6-B7DB7D9ABBE0}" srcOrd="0" destOrd="0" presId="urn:microsoft.com/office/officeart/2009/3/layout/HorizontalOrganizationChart"/>
    <dgm:cxn modelId="{4BDA171D-C354-43DF-9447-145AB6B80C50}" type="presParOf" srcId="{491E145F-CA2A-43F9-9B69-31762757AB64}" destId="{3EDC17E5-95FE-45FB-9C02-E0B29EFDE6FF}" srcOrd="1" destOrd="0" presId="urn:microsoft.com/office/officeart/2009/3/layout/HorizontalOrganizationChart"/>
    <dgm:cxn modelId="{89943333-BD40-4E42-B376-6CAB57383DBC}" type="presParOf" srcId="{211E35F8-2DF7-46B1-8DBB-6EEF76F0A26D}" destId="{1E048EB2-42DB-466E-B042-31B1EC43B73C}" srcOrd="1" destOrd="0" presId="urn:microsoft.com/office/officeart/2009/3/layout/HorizontalOrganizationChart"/>
    <dgm:cxn modelId="{2E203C4C-D5CF-437B-BD73-FACE8C9EA089}" type="presParOf" srcId="{1E048EB2-42DB-466E-B042-31B1EC43B73C}" destId="{7B9FAC99-38D2-44F4-8A1F-3990F333858E}" srcOrd="0" destOrd="0" presId="urn:microsoft.com/office/officeart/2009/3/layout/HorizontalOrganizationChart"/>
    <dgm:cxn modelId="{D694F578-FAA1-405B-8735-74C271DB8501}" type="presParOf" srcId="{1E048EB2-42DB-466E-B042-31B1EC43B73C}" destId="{CE72E887-2FD1-44D9-B4C1-4CAE31848D25}" srcOrd="1" destOrd="0" presId="urn:microsoft.com/office/officeart/2009/3/layout/HorizontalOrganizationChart"/>
    <dgm:cxn modelId="{CAB2C339-6E49-47D4-9AA9-22046FDA3ECF}" type="presParOf" srcId="{CE72E887-2FD1-44D9-B4C1-4CAE31848D25}" destId="{2C42DFB4-F2AD-4252-85A8-E83720D214DE}" srcOrd="0" destOrd="0" presId="urn:microsoft.com/office/officeart/2009/3/layout/HorizontalOrganizationChart"/>
    <dgm:cxn modelId="{00CF690B-2849-47A5-8F8E-BF7D917CFA21}" type="presParOf" srcId="{2C42DFB4-F2AD-4252-85A8-E83720D214DE}" destId="{47FE9834-BE59-4789-9769-6B3049A32F9E}" srcOrd="0" destOrd="0" presId="urn:microsoft.com/office/officeart/2009/3/layout/HorizontalOrganizationChart"/>
    <dgm:cxn modelId="{925837AA-8ED2-4DE9-B6A5-1209B181D82F}" type="presParOf" srcId="{2C42DFB4-F2AD-4252-85A8-E83720D214DE}" destId="{310AFC79-9CE3-4B59-8E92-82821E74CE0D}" srcOrd="1" destOrd="0" presId="urn:microsoft.com/office/officeart/2009/3/layout/HorizontalOrganizationChart"/>
    <dgm:cxn modelId="{3EA372D9-EF5D-491C-94C4-188811B03CCB}" type="presParOf" srcId="{CE72E887-2FD1-44D9-B4C1-4CAE31848D25}" destId="{15E61EF6-46F3-4F67-AF7F-64EAC3A61DD6}" srcOrd="1" destOrd="0" presId="urn:microsoft.com/office/officeart/2009/3/layout/HorizontalOrganizationChart"/>
    <dgm:cxn modelId="{5CE146AA-6A4F-45A9-9E58-7CB560B19CA1}" type="presParOf" srcId="{CE72E887-2FD1-44D9-B4C1-4CAE31848D25}" destId="{C30B08DE-C3E2-49B3-8F4A-7DE1D5DAF7CB}" srcOrd="2" destOrd="0" presId="urn:microsoft.com/office/officeart/2009/3/layout/HorizontalOrganizationChart"/>
    <dgm:cxn modelId="{B66A405A-F788-474A-82E2-2E0AF827BCD6}" type="presParOf" srcId="{1E048EB2-42DB-466E-B042-31B1EC43B73C}" destId="{79FFD91B-42E0-47D6-B6BD-9E0C6FAC542D}" srcOrd="2" destOrd="0" presId="urn:microsoft.com/office/officeart/2009/3/layout/HorizontalOrganizationChart"/>
    <dgm:cxn modelId="{3B628613-CCE5-4811-84CA-568DEB97768A}" type="presParOf" srcId="{1E048EB2-42DB-466E-B042-31B1EC43B73C}" destId="{7C61F6F1-1315-47B8-BE91-6BA527701710}" srcOrd="3" destOrd="0" presId="urn:microsoft.com/office/officeart/2009/3/layout/HorizontalOrganizationChart"/>
    <dgm:cxn modelId="{37AD5F98-B098-4B57-97CC-3AFA9A01FC88}" type="presParOf" srcId="{7C61F6F1-1315-47B8-BE91-6BA527701710}" destId="{9B47113D-DF49-42E5-942E-6AC261EEC21E}" srcOrd="0" destOrd="0" presId="urn:microsoft.com/office/officeart/2009/3/layout/HorizontalOrganizationChart"/>
    <dgm:cxn modelId="{39627F43-1265-4279-8DB8-BD3464695F40}" type="presParOf" srcId="{9B47113D-DF49-42E5-942E-6AC261EEC21E}" destId="{DB6595A0-835E-44E4-86A3-E6FB42DEEBFD}" srcOrd="0" destOrd="0" presId="urn:microsoft.com/office/officeart/2009/3/layout/HorizontalOrganizationChart"/>
    <dgm:cxn modelId="{4F79BB91-6660-462D-9AAF-6C252516C159}" type="presParOf" srcId="{9B47113D-DF49-42E5-942E-6AC261EEC21E}" destId="{E1E24B8C-77D7-4B4E-8122-C7BBDC2BF422}" srcOrd="1" destOrd="0" presId="urn:microsoft.com/office/officeart/2009/3/layout/HorizontalOrganizationChart"/>
    <dgm:cxn modelId="{8E084E1E-5DDB-4E13-A200-27328955D601}" type="presParOf" srcId="{7C61F6F1-1315-47B8-BE91-6BA527701710}" destId="{334F0567-EF00-4423-83BE-170566FBE4DD}" srcOrd="1" destOrd="0" presId="urn:microsoft.com/office/officeart/2009/3/layout/HorizontalOrganizationChart"/>
    <dgm:cxn modelId="{D4531CE4-FC92-4696-8D39-199FDB8526FB}" type="presParOf" srcId="{334F0567-EF00-4423-83BE-170566FBE4DD}" destId="{8A2B7C7E-DD77-4DB3-940F-3F97770B7F04}" srcOrd="0" destOrd="0" presId="urn:microsoft.com/office/officeart/2009/3/layout/HorizontalOrganizationChart"/>
    <dgm:cxn modelId="{E82AF3F4-9E16-42A1-9C11-D522A8298FF0}" type="presParOf" srcId="{334F0567-EF00-4423-83BE-170566FBE4DD}" destId="{98E2E0C0-D5B3-4E4C-9B5F-F931B3F3EE6B}" srcOrd="1" destOrd="0" presId="urn:microsoft.com/office/officeart/2009/3/layout/HorizontalOrganizationChart"/>
    <dgm:cxn modelId="{C99AF5E4-EC72-49C4-AF2E-60110A431393}" type="presParOf" srcId="{98E2E0C0-D5B3-4E4C-9B5F-F931B3F3EE6B}" destId="{2BC59305-A65A-40B2-8195-2D098055302F}" srcOrd="0" destOrd="0" presId="urn:microsoft.com/office/officeart/2009/3/layout/HorizontalOrganizationChart"/>
    <dgm:cxn modelId="{C996148C-9E07-4848-A007-7D8E7C1F5CE3}" type="presParOf" srcId="{2BC59305-A65A-40B2-8195-2D098055302F}" destId="{A2CB93D6-3D58-4FC1-87F9-BE7AC06396BC}" srcOrd="0" destOrd="0" presId="urn:microsoft.com/office/officeart/2009/3/layout/HorizontalOrganizationChart"/>
    <dgm:cxn modelId="{320EA77F-DCA0-4D83-B053-59F216E3331F}" type="presParOf" srcId="{2BC59305-A65A-40B2-8195-2D098055302F}" destId="{DF481F22-4A7E-4B5A-900D-49754D93570F}" srcOrd="1" destOrd="0" presId="urn:microsoft.com/office/officeart/2009/3/layout/HorizontalOrganizationChart"/>
    <dgm:cxn modelId="{BE073252-F352-45D4-9482-AEB4AA188E15}" type="presParOf" srcId="{98E2E0C0-D5B3-4E4C-9B5F-F931B3F3EE6B}" destId="{863066B7-85DF-4D56-B72B-F5793895A351}" srcOrd="1" destOrd="0" presId="urn:microsoft.com/office/officeart/2009/3/layout/HorizontalOrganizationChart"/>
    <dgm:cxn modelId="{55A97FA9-C7D5-404A-AD6F-11181455DEE8}" type="presParOf" srcId="{863066B7-85DF-4D56-B72B-F5793895A351}" destId="{0B326ED4-4999-43D1-A902-97CC6FF1E02A}" srcOrd="0" destOrd="0" presId="urn:microsoft.com/office/officeart/2009/3/layout/HorizontalOrganizationChart"/>
    <dgm:cxn modelId="{23373F58-3E75-4AED-812E-ACA888E545C2}" type="presParOf" srcId="{863066B7-85DF-4D56-B72B-F5793895A351}" destId="{5884E6C2-8CF6-415A-B194-5FA389B6A176}" srcOrd="1" destOrd="0" presId="urn:microsoft.com/office/officeart/2009/3/layout/HorizontalOrganizationChart"/>
    <dgm:cxn modelId="{DAC59A92-C707-4700-AA5A-40BF87AB3DCA}" type="presParOf" srcId="{5884E6C2-8CF6-415A-B194-5FA389B6A176}" destId="{B864B8B1-B640-460C-B6D4-13842B709419}" srcOrd="0" destOrd="0" presId="urn:microsoft.com/office/officeart/2009/3/layout/HorizontalOrganizationChart"/>
    <dgm:cxn modelId="{AB6B8726-2D07-4E61-A90E-F02F8014A0F8}" type="presParOf" srcId="{B864B8B1-B640-460C-B6D4-13842B709419}" destId="{CB01804A-A8D1-4364-934A-67075FC93AEB}" srcOrd="0" destOrd="0" presId="urn:microsoft.com/office/officeart/2009/3/layout/HorizontalOrganizationChart"/>
    <dgm:cxn modelId="{9772C6D3-EBB0-47EF-B926-64F714ECDD54}" type="presParOf" srcId="{B864B8B1-B640-460C-B6D4-13842B709419}" destId="{CB6B1BCC-8444-4E90-885C-5BC8F3B43F86}" srcOrd="1" destOrd="0" presId="urn:microsoft.com/office/officeart/2009/3/layout/HorizontalOrganizationChart"/>
    <dgm:cxn modelId="{37276270-A016-4476-9349-AA1D5A8DD7F0}" type="presParOf" srcId="{5884E6C2-8CF6-415A-B194-5FA389B6A176}" destId="{D5F68494-F16C-4040-A0A7-56CA4308811A}" srcOrd="1" destOrd="0" presId="urn:microsoft.com/office/officeart/2009/3/layout/HorizontalOrganizationChart"/>
    <dgm:cxn modelId="{EFCAC0CD-591A-4919-BA05-436B20914C6C}" type="presParOf" srcId="{5884E6C2-8CF6-415A-B194-5FA389B6A176}" destId="{0AC0B924-26AD-4939-9513-44BCFBF14968}" srcOrd="2" destOrd="0" presId="urn:microsoft.com/office/officeart/2009/3/layout/HorizontalOrganizationChart"/>
    <dgm:cxn modelId="{FE38207E-D553-4B5A-8BE3-D26E35586DAB}" type="presParOf" srcId="{863066B7-85DF-4D56-B72B-F5793895A351}" destId="{09302819-3A14-42D9-AC3C-C69D947DCF7D}" srcOrd="2" destOrd="0" presId="urn:microsoft.com/office/officeart/2009/3/layout/HorizontalOrganizationChart"/>
    <dgm:cxn modelId="{A6FE176C-A778-4FBB-9983-7455FC8F8D1F}" type="presParOf" srcId="{863066B7-85DF-4D56-B72B-F5793895A351}" destId="{A604BD2E-4C4B-4E2B-BAC0-53C95093E971}" srcOrd="3" destOrd="0" presId="urn:microsoft.com/office/officeart/2009/3/layout/HorizontalOrganizationChart"/>
    <dgm:cxn modelId="{6CE65872-38E2-45A4-BA70-A5E00CAC7AAF}" type="presParOf" srcId="{A604BD2E-4C4B-4E2B-BAC0-53C95093E971}" destId="{BDAABDDF-4BA6-4873-AA1C-C7BA140D55C1}" srcOrd="0" destOrd="0" presId="urn:microsoft.com/office/officeart/2009/3/layout/HorizontalOrganizationChart"/>
    <dgm:cxn modelId="{4D24D70F-AADE-4D7B-8E48-6FD3BFEC58C7}" type="presParOf" srcId="{BDAABDDF-4BA6-4873-AA1C-C7BA140D55C1}" destId="{B1B996B3-9905-4D5A-ACCF-E62E69D86ED9}" srcOrd="0" destOrd="0" presId="urn:microsoft.com/office/officeart/2009/3/layout/HorizontalOrganizationChart"/>
    <dgm:cxn modelId="{8D33B70F-6A2F-4343-A1F1-741307D41BEB}" type="presParOf" srcId="{BDAABDDF-4BA6-4873-AA1C-C7BA140D55C1}" destId="{1E859FB4-4294-4CB6-8C75-9EC2A89C535E}" srcOrd="1" destOrd="0" presId="urn:microsoft.com/office/officeart/2009/3/layout/HorizontalOrganizationChart"/>
    <dgm:cxn modelId="{2FE0EF4F-26FA-4C80-991F-7DFB5E0C0345}" type="presParOf" srcId="{A604BD2E-4C4B-4E2B-BAC0-53C95093E971}" destId="{1BD1EBCB-3CF3-445E-AD9B-D3AB5EF49698}" srcOrd="1" destOrd="0" presId="urn:microsoft.com/office/officeart/2009/3/layout/HorizontalOrganizationChart"/>
    <dgm:cxn modelId="{4E46023F-3210-42F6-9215-166767536953}" type="presParOf" srcId="{A604BD2E-4C4B-4E2B-BAC0-53C95093E971}" destId="{09AD1FF1-A3DB-406D-81F2-01773A7362FC}" srcOrd="2" destOrd="0" presId="urn:microsoft.com/office/officeart/2009/3/layout/HorizontalOrganizationChart"/>
    <dgm:cxn modelId="{55128A7C-EDAC-4386-8438-24CEBF0EDABB}" type="presParOf" srcId="{863066B7-85DF-4D56-B72B-F5793895A351}" destId="{69E51ED1-2B59-4323-BC60-5F81A979A83E}" srcOrd="4" destOrd="0" presId="urn:microsoft.com/office/officeart/2009/3/layout/HorizontalOrganizationChart"/>
    <dgm:cxn modelId="{F906F243-6B54-4B49-903A-7F920089F8E5}" type="presParOf" srcId="{863066B7-85DF-4D56-B72B-F5793895A351}" destId="{A0241A10-6263-415D-8A3F-9F50B84789C7}" srcOrd="5" destOrd="0" presId="urn:microsoft.com/office/officeart/2009/3/layout/HorizontalOrganizationChart"/>
    <dgm:cxn modelId="{6BC7B388-7343-4E34-888D-C45A8E293108}" type="presParOf" srcId="{A0241A10-6263-415D-8A3F-9F50B84789C7}" destId="{F88F913E-9D36-4EE0-8BB2-070847EBAD2B}" srcOrd="0" destOrd="0" presId="urn:microsoft.com/office/officeart/2009/3/layout/HorizontalOrganizationChart"/>
    <dgm:cxn modelId="{E5BAF450-647E-438C-BA14-9FEB0636494B}" type="presParOf" srcId="{F88F913E-9D36-4EE0-8BB2-070847EBAD2B}" destId="{14CBE7E2-1C37-4DEE-916D-B7BC2272E398}" srcOrd="0" destOrd="0" presId="urn:microsoft.com/office/officeart/2009/3/layout/HorizontalOrganizationChart"/>
    <dgm:cxn modelId="{8568CE3E-D2CC-4D19-B4E0-544CFEA41733}" type="presParOf" srcId="{F88F913E-9D36-4EE0-8BB2-070847EBAD2B}" destId="{B92F2168-97D5-41E6-9782-A92979E1D43F}" srcOrd="1" destOrd="0" presId="urn:microsoft.com/office/officeart/2009/3/layout/HorizontalOrganizationChart"/>
    <dgm:cxn modelId="{2F615A48-8356-4B11-93D2-F474D6D5F511}" type="presParOf" srcId="{A0241A10-6263-415D-8A3F-9F50B84789C7}" destId="{B830E2BF-6152-4CC3-BBC6-1FE49335D309}" srcOrd="1" destOrd="0" presId="urn:microsoft.com/office/officeart/2009/3/layout/HorizontalOrganizationChart"/>
    <dgm:cxn modelId="{1BDF37AE-6938-4F41-AE48-A306D292E615}" type="presParOf" srcId="{A0241A10-6263-415D-8A3F-9F50B84789C7}" destId="{17F22487-E15C-45CD-B25F-E01EF9F4C86E}" srcOrd="2" destOrd="0" presId="urn:microsoft.com/office/officeart/2009/3/layout/HorizontalOrganizationChart"/>
    <dgm:cxn modelId="{61CF0107-8276-4D85-B788-300A97FB4D9B}" type="presParOf" srcId="{863066B7-85DF-4D56-B72B-F5793895A351}" destId="{31B813B2-882F-4A76-9AE8-2EC387594DE0}" srcOrd="6" destOrd="0" presId="urn:microsoft.com/office/officeart/2009/3/layout/HorizontalOrganizationChart"/>
    <dgm:cxn modelId="{1C546CE7-4D2B-4BEE-9A3E-9514D2F83AFC}" type="presParOf" srcId="{863066B7-85DF-4D56-B72B-F5793895A351}" destId="{F0C56B0C-FEEF-47B0-8181-A4238D631DEA}" srcOrd="7" destOrd="0" presId="urn:microsoft.com/office/officeart/2009/3/layout/HorizontalOrganizationChart"/>
    <dgm:cxn modelId="{86DAE2E7-3586-415B-94D5-4578A4F1C427}" type="presParOf" srcId="{F0C56B0C-FEEF-47B0-8181-A4238D631DEA}" destId="{76C9F385-A113-41E7-9E0F-B8369B63A5EC}" srcOrd="0" destOrd="0" presId="urn:microsoft.com/office/officeart/2009/3/layout/HorizontalOrganizationChart"/>
    <dgm:cxn modelId="{2C72A1A3-AA40-42D2-9298-83D45279C408}" type="presParOf" srcId="{76C9F385-A113-41E7-9E0F-B8369B63A5EC}" destId="{4DC8FB33-BECB-4A80-B5D4-98C39691C20E}" srcOrd="0" destOrd="0" presId="urn:microsoft.com/office/officeart/2009/3/layout/HorizontalOrganizationChart"/>
    <dgm:cxn modelId="{0EBB61FF-1E09-4601-9E97-9622871B2E7C}" type="presParOf" srcId="{76C9F385-A113-41E7-9E0F-B8369B63A5EC}" destId="{3DAF899A-18B4-418A-A134-4F77A463B879}" srcOrd="1" destOrd="0" presId="urn:microsoft.com/office/officeart/2009/3/layout/HorizontalOrganizationChart"/>
    <dgm:cxn modelId="{1F45BF51-DE30-4998-BEED-ABACCC579994}" type="presParOf" srcId="{F0C56B0C-FEEF-47B0-8181-A4238D631DEA}" destId="{984E7C52-F00F-4CAE-86CB-3E0BE137F9A2}" srcOrd="1" destOrd="0" presId="urn:microsoft.com/office/officeart/2009/3/layout/HorizontalOrganizationChart"/>
    <dgm:cxn modelId="{2176DBAB-0A04-4821-B341-8CCA6E1D9913}" type="presParOf" srcId="{F0C56B0C-FEEF-47B0-8181-A4238D631DEA}" destId="{0E6440EA-3818-43CD-AE23-68DAF5AA434B}" srcOrd="2" destOrd="0" presId="urn:microsoft.com/office/officeart/2009/3/layout/HorizontalOrganizationChart"/>
    <dgm:cxn modelId="{4CEDB0EB-61E6-4AF7-9CE9-318CDE6AF7A9}" type="presParOf" srcId="{98E2E0C0-D5B3-4E4C-9B5F-F931B3F3EE6B}" destId="{F5BC4494-9909-4908-88DE-45E82F68E85F}" srcOrd="2" destOrd="0" presId="urn:microsoft.com/office/officeart/2009/3/layout/HorizontalOrganizationChart"/>
    <dgm:cxn modelId="{29CAE1DA-2D9C-482F-B038-42F3EC63426E}" type="presParOf" srcId="{334F0567-EF00-4423-83BE-170566FBE4DD}" destId="{5CDD0415-6464-4917-919D-52FB237836EB}" srcOrd="2" destOrd="0" presId="urn:microsoft.com/office/officeart/2009/3/layout/HorizontalOrganizationChart"/>
    <dgm:cxn modelId="{870083ED-32B8-4AFE-A067-76E75D06FABC}" type="presParOf" srcId="{334F0567-EF00-4423-83BE-170566FBE4DD}" destId="{DDF5ACC3-E98C-4347-B9A8-D83D01B09F53}" srcOrd="3" destOrd="0" presId="urn:microsoft.com/office/officeart/2009/3/layout/HorizontalOrganizationChart"/>
    <dgm:cxn modelId="{E1AA0BDB-0B84-4440-B277-C5A9BB67161B}" type="presParOf" srcId="{DDF5ACC3-E98C-4347-B9A8-D83D01B09F53}" destId="{671AF21A-F8E5-4DAB-BF8E-15F517BF11C6}" srcOrd="0" destOrd="0" presId="urn:microsoft.com/office/officeart/2009/3/layout/HorizontalOrganizationChart"/>
    <dgm:cxn modelId="{26DCAF3B-C125-4020-B905-9C8DB459D3AD}" type="presParOf" srcId="{671AF21A-F8E5-4DAB-BF8E-15F517BF11C6}" destId="{02653EFA-6DA4-496C-8DE3-9260F7ADB35E}" srcOrd="0" destOrd="0" presId="urn:microsoft.com/office/officeart/2009/3/layout/HorizontalOrganizationChart"/>
    <dgm:cxn modelId="{0CF7534A-139C-4D23-A325-AA6745C1D400}" type="presParOf" srcId="{671AF21A-F8E5-4DAB-BF8E-15F517BF11C6}" destId="{8BAAE7B3-142F-4D61-8F8F-0EA0E61457EE}" srcOrd="1" destOrd="0" presId="urn:microsoft.com/office/officeart/2009/3/layout/HorizontalOrganizationChart"/>
    <dgm:cxn modelId="{559A9B1E-4FFA-47E5-AE94-5387014558B0}" type="presParOf" srcId="{DDF5ACC3-E98C-4347-B9A8-D83D01B09F53}" destId="{6F0A5A7A-A433-48CA-9A60-BED3CA4ED48B}" srcOrd="1" destOrd="0" presId="urn:microsoft.com/office/officeart/2009/3/layout/HorizontalOrganizationChart"/>
    <dgm:cxn modelId="{05E6F305-5890-4903-B0FA-4CFF29C83BAA}" type="presParOf" srcId="{6F0A5A7A-A433-48CA-9A60-BED3CA4ED48B}" destId="{61F9B190-E228-429B-81E1-8A3BDAD0FAE0}" srcOrd="0" destOrd="0" presId="urn:microsoft.com/office/officeart/2009/3/layout/HorizontalOrganizationChart"/>
    <dgm:cxn modelId="{FC3D4AEE-3467-4210-894E-E45DC979EA76}" type="presParOf" srcId="{6F0A5A7A-A433-48CA-9A60-BED3CA4ED48B}" destId="{BC9B55E1-B6A8-4FA6-A57C-7B85025A17C8}" srcOrd="1" destOrd="0" presId="urn:microsoft.com/office/officeart/2009/3/layout/HorizontalOrganizationChart"/>
    <dgm:cxn modelId="{22140AA6-3228-4254-A641-3B35405692FE}" type="presParOf" srcId="{BC9B55E1-B6A8-4FA6-A57C-7B85025A17C8}" destId="{070E84A9-627E-40C6-994E-5F99B84C9290}" srcOrd="0" destOrd="0" presId="urn:microsoft.com/office/officeart/2009/3/layout/HorizontalOrganizationChart"/>
    <dgm:cxn modelId="{414AAE68-939C-438A-BFB2-07FD3FE4B306}" type="presParOf" srcId="{070E84A9-627E-40C6-994E-5F99B84C9290}" destId="{03011BF2-8D64-4A4E-B7DC-185B68931DA2}" srcOrd="0" destOrd="0" presId="urn:microsoft.com/office/officeart/2009/3/layout/HorizontalOrganizationChart"/>
    <dgm:cxn modelId="{A59E2D7B-F6B0-4461-B2AF-3A6C9368EC9B}" type="presParOf" srcId="{070E84A9-627E-40C6-994E-5F99B84C9290}" destId="{96B6E157-8C32-4733-A6D2-1987C6FF3321}" srcOrd="1" destOrd="0" presId="urn:microsoft.com/office/officeart/2009/3/layout/HorizontalOrganizationChart"/>
    <dgm:cxn modelId="{D0992416-784E-4130-8BBF-F8E783B45FD1}" type="presParOf" srcId="{BC9B55E1-B6A8-4FA6-A57C-7B85025A17C8}" destId="{29243E0D-DDFE-4909-AC2F-873A8919546C}" srcOrd="1" destOrd="0" presId="urn:microsoft.com/office/officeart/2009/3/layout/HorizontalOrganizationChart"/>
    <dgm:cxn modelId="{FDA32AF9-DC41-4B7C-B303-6EAE21662160}" type="presParOf" srcId="{BC9B55E1-B6A8-4FA6-A57C-7B85025A17C8}" destId="{DED5EB8B-BDDC-4FCD-A8C8-6E6330D6713D}" srcOrd="2" destOrd="0" presId="urn:microsoft.com/office/officeart/2009/3/layout/HorizontalOrganizationChart"/>
    <dgm:cxn modelId="{2471BBDC-9FD7-45B7-BFD6-51CF87F13825}" type="presParOf" srcId="{6F0A5A7A-A433-48CA-9A60-BED3CA4ED48B}" destId="{442BF742-431A-41F2-BC96-FC426BB88822}" srcOrd="2" destOrd="0" presId="urn:microsoft.com/office/officeart/2009/3/layout/HorizontalOrganizationChart"/>
    <dgm:cxn modelId="{8C545D1E-271C-47F1-9B0C-4846DEC5492D}" type="presParOf" srcId="{6F0A5A7A-A433-48CA-9A60-BED3CA4ED48B}" destId="{575B0C26-FCDE-4709-9591-419716A4F34E}" srcOrd="3" destOrd="0" presId="urn:microsoft.com/office/officeart/2009/3/layout/HorizontalOrganizationChart"/>
    <dgm:cxn modelId="{2CE0F58E-9477-4466-9430-7EC2EDFDA808}" type="presParOf" srcId="{575B0C26-FCDE-4709-9591-419716A4F34E}" destId="{2D67B9A9-AE0B-4D74-87CD-2AF73A355C3F}" srcOrd="0" destOrd="0" presId="urn:microsoft.com/office/officeart/2009/3/layout/HorizontalOrganizationChart"/>
    <dgm:cxn modelId="{B317BB9E-B30E-4A17-8237-49019B70B351}" type="presParOf" srcId="{2D67B9A9-AE0B-4D74-87CD-2AF73A355C3F}" destId="{E940858F-F78B-455D-9C7D-3C96794BA951}" srcOrd="0" destOrd="0" presId="urn:microsoft.com/office/officeart/2009/3/layout/HorizontalOrganizationChart"/>
    <dgm:cxn modelId="{A56E9ACC-0366-4245-8CF7-1C545299CD33}" type="presParOf" srcId="{2D67B9A9-AE0B-4D74-87CD-2AF73A355C3F}" destId="{1E3076C4-DC63-405B-A225-CD2119B91ACC}" srcOrd="1" destOrd="0" presId="urn:microsoft.com/office/officeart/2009/3/layout/HorizontalOrganizationChart"/>
    <dgm:cxn modelId="{56F90729-6034-4EC7-8426-6CBBA048E187}" type="presParOf" srcId="{575B0C26-FCDE-4709-9591-419716A4F34E}" destId="{DBA4D52D-C3FC-4C85-A192-5FD19859A1B8}" srcOrd="1" destOrd="0" presId="urn:microsoft.com/office/officeart/2009/3/layout/HorizontalOrganizationChart"/>
    <dgm:cxn modelId="{6D113BBC-DC4B-4A13-93D7-060C690418F9}" type="presParOf" srcId="{575B0C26-FCDE-4709-9591-419716A4F34E}" destId="{69FDEA5E-3266-4A78-A14F-4318985C524D}" srcOrd="2" destOrd="0" presId="urn:microsoft.com/office/officeart/2009/3/layout/HorizontalOrganizationChart"/>
    <dgm:cxn modelId="{5796CC48-46E4-4F11-BA49-ABA725BB257E}" type="presParOf" srcId="{DDF5ACC3-E98C-4347-B9A8-D83D01B09F53}" destId="{2106CC79-1E59-41A4-A75D-AD03628E8EDD}" srcOrd="2" destOrd="0" presId="urn:microsoft.com/office/officeart/2009/3/layout/HorizontalOrganizationChart"/>
    <dgm:cxn modelId="{9F693378-9845-420B-A407-2296522C9DA0}" type="presParOf" srcId="{334F0567-EF00-4423-83BE-170566FBE4DD}" destId="{6770B650-E9C0-4A75-8D59-726DE23070BC}" srcOrd="4" destOrd="0" presId="urn:microsoft.com/office/officeart/2009/3/layout/HorizontalOrganizationChart"/>
    <dgm:cxn modelId="{B0BBDC4B-D676-4CED-BBAD-55239F70E5CF}" type="presParOf" srcId="{334F0567-EF00-4423-83BE-170566FBE4DD}" destId="{EC0F409F-FE96-4B6B-921D-D2E46D0E036B}" srcOrd="5" destOrd="0" presId="urn:microsoft.com/office/officeart/2009/3/layout/HorizontalOrganizationChart"/>
    <dgm:cxn modelId="{CAE4DBB2-81D3-454C-855A-7613B5E44A27}" type="presParOf" srcId="{EC0F409F-FE96-4B6B-921D-D2E46D0E036B}" destId="{FBC2050C-0992-431E-B6F6-C54528964824}" srcOrd="0" destOrd="0" presId="urn:microsoft.com/office/officeart/2009/3/layout/HorizontalOrganizationChart"/>
    <dgm:cxn modelId="{A2BB9179-D91C-4C4B-9E19-537A2BC475BF}" type="presParOf" srcId="{FBC2050C-0992-431E-B6F6-C54528964824}" destId="{8F936D93-0424-4AB5-866F-8A1242BA7F9B}" srcOrd="0" destOrd="0" presId="urn:microsoft.com/office/officeart/2009/3/layout/HorizontalOrganizationChart"/>
    <dgm:cxn modelId="{CCCEEFA5-21B8-4E3D-8556-A02533E32CDF}" type="presParOf" srcId="{FBC2050C-0992-431E-B6F6-C54528964824}" destId="{9AF39EB9-2A73-4905-9270-5395B8D4AA9E}" srcOrd="1" destOrd="0" presId="urn:microsoft.com/office/officeart/2009/3/layout/HorizontalOrganizationChart"/>
    <dgm:cxn modelId="{72413C79-D8A0-4165-9A8D-470CFB00968E}" type="presParOf" srcId="{EC0F409F-FE96-4B6B-921D-D2E46D0E036B}" destId="{148FC3C9-7B8E-43AB-A652-E89FD2C44175}" srcOrd="1" destOrd="0" presId="urn:microsoft.com/office/officeart/2009/3/layout/HorizontalOrganizationChart"/>
    <dgm:cxn modelId="{4652EDB1-1BE4-4D36-B1A7-6F5942042F8E}" type="presParOf" srcId="{148FC3C9-7B8E-43AB-A652-E89FD2C44175}" destId="{BAA437C5-9319-4025-8B2B-540D13E097A2}" srcOrd="0" destOrd="0" presId="urn:microsoft.com/office/officeart/2009/3/layout/HorizontalOrganizationChart"/>
    <dgm:cxn modelId="{6170EEFE-FE91-4AE2-99C2-2ACEA55F4C2A}" type="presParOf" srcId="{148FC3C9-7B8E-43AB-A652-E89FD2C44175}" destId="{6BFA7385-27CC-489B-9E0E-7C933BA36F80}" srcOrd="1" destOrd="0" presId="urn:microsoft.com/office/officeart/2009/3/layout/HorizontalOrganizationChart"/>
    <dgm:cxn modelId="{90C020B1-EF65-446C-B0DF-BAF2604ACDB4}" type="presParOf" srcId="{6BFA7385-27CC-489B-9E0E-7C933BA36F80}" destId="{6F69C91E-3DB7-4C13-B46B-B15FB55353C8}" srcOrd="0" destOrd="0" presId="urn:microsoft.com/office/officeart/2009/3/layout/HorizontalOrganizationChart"/>
    <dgm:cxn modelId="{BB5CB667-9BC2-44DA-B4D6-354B5F6C710D}" type="presParOf" srcId="{6F69C91E-3DB7-4C13-B46B-B15FB55353C8}" destId="{56507E50-4C9E-4712-9AE3-13D3EE8C611E}" srcOrd="0" destOrd="0" presId="urn:microsoft.com/office/officeart/2009/3/layout/HorizontalOrganizationChart"/>
    <dgm:cxn modelId="{6D4FCF59-43AF-4F8D-BFE6-5D3D9CCFA37B}" type="presParOf" srcId="{6F69C91E-3DB7-4C13-B46B-B15FB55353C8}" destId="{22291C42-AC05-42FE-BF3A-192DF8A6856E}" srcOrd="1" destOrd="0" presId="urn:microsoft.com/office/officeart/2009/3/layout/HorizontalOrganizationChart"/>
    <dgm:cxn modelId="{703DF36E-9B42-41E9-89CD-32DD871BCEE6}" type="presParOf" srcId="{6BFA7385-27CC-489B-9E0E-7C933BA36F80}" destId="{B65CAAA4-03F8-475F-AE70-160A565482E2}" srcOrd="1" destOrd="0" presId="urn:microsoft.com/office/officeart/2009/3/layout/HorizontalOrganizationChart"/>
    <dgm:cxn modelId="{3FE047D9-CC61-4320-B53E-C8D5B98C1C6E}" type="presParOf" srcId="{6BFA7385-27CC-489B-9E0E-7C933BA36F80}" destId="{3669B364-0409-4C81-910C-3A760DE76A4C}" srcOrd="2" destOrd="0" presId="urn:microsoft.com/office/officeart/2009/3/layout/HorizontalOrganizationChart"/>
    <dgm:cxn modelId="{72F4C623-BBC3-40F8-8851-AD846D69C51C}" type="presParOf" srcId="{148FC3C9-7B8E-43AB-A652-E89FD2C44175}" destId="{5053905B-DD3B-4F60-B0B2-ADFC549D630B}" srcOrd="2" destOrd="0" presId="urn:microsoft.com/office/officeart/2009/3/layout/HorizontalOrganizationChart"/>
    <dgm:cxn modelId="{C0F20413-55EA-499C-B294-2ED0636FA960}" type="presParOf" srcId="{148FC3C9-7B8E-43AB-A652-E89FD2C44175}" destId="{257148E7-ECC1-44CF-820A-FDF24676665A}" srcOrd="3" destOrd="0" presId="urn:microsoft.com/office/officeart/2009/3/layout/HorizontalOrganizationChart"/>
    <dgm:cxn modelId="{677E5DF7-ACCD-4543-9971-A9D298DD05E0}" type="presParOf" srcId="{257148E7-ECC1-44CF-820A-FDF24676665A}" destId="{F4785D78-B7A7-4F35-9949-87D584EED3D0}" srcOrd="0" destOrd="0" presId="urn:microsoft.com/office/officeart/2009/3/layout/HorizontalOrganizationChart"/>
    <dgm:cxn modelId="{EC3C1927-B104-4D65-9E78-C2E01C533511}" type="presParOf" srcId="{F4785D78-B7A7-4F35-9949-87D584EED3D0}" destId="{E7B961BB-007E-4108-BA35-1DA3549A1EB8}" srcOrd="0" destOrd="0" presId="urn:microsoft.com/office/officeart/2009/3/layout/HorizontalOrganizationChart"/>
    <dgm:cxn modelId="{01733911-5031-4E60-9869-E0AB66468DD8}" type="presParOf" srcId="{F4785D78-B7A7-4F35-9949-87D584EED3D0}" destId="{07438735-367F-49E8-9800-ED3FA1D46E70}" srcOrd="1" destOrd="0" presId="urn:microsoft.com/office/officeart/2009/3/layout/HorizontalOrganizationChart"/>
    <dgm:cxn modelId="{77147AC8-9A5D-4937-AE6B-CE0C5437B2C6}" type="presParOf" srcId="{257148E7-ECC1-44CF-820A-FDF24676665A}" destId="{B96793E4-55AE-4313-8E92-6C194E804D2D}" srcOrd="1" destOrd="0" presId="urn:microsoft.com/office/officeart/2009/3/layout/HorizontalOrganizationChart"/>
    <dgm:cxn modelId="{30D232E4-8CD3-4A99-A008-32F0806AF502}" type="presParOf" srcId="{257148E7-ECC1-44CF-820A-FDF24676665A}" destId="{A58C3158-6AF3-42B0-B26A-19DBA03CBFE8}" srcOrd="2" destOrd="0" presId="urn:microsoft.com/office/officeart/2009/3/layout/HorizontalOrganizationChart"/>
    <dgm:cxn modelId="{01F348AD-F38A-4EC1-BE6E-45EEC5BD1CC9}" type="presParOf" srcId="{148FC3C9-7B8E-43AB-A652-E89FD2C44175}" destId="{CBE009E6-11D8-4D4D-967E-25361535A0E5}" srcOrd="4" destOrd="0" presId="urn:microsoft.com/office/officeart/2009/3/layout/HorizontalOrganizationChart"/>
    <dgm:cxn modelId="{E2CE1EF8-9666-48FD-91EF-CB15FF44FD7B}" type="presParOf" srcId="{148FC3C9-7B8E-43AB-A652-E89FD2C44175}" destId="{E372D2AB-F796-4677-BD79-B4D8E4D8C8AF}" srcOrd="5" destOrd="0" presId="urn:microsoft.com/office/officeart/2009/3/layout/HorizontalOrganizationChart"/>
    <dgm:cxn modelId="{9EC8A174-9C1D-4C1F-BF62-52AFF7B20223}" type="presParOf" srcId="{E372D2AB-F796-4677-BD79-B4D8E4D8C8AF}" destId="{C4708AC9-01BE-45E5-815D-117CBDDFB489}" srcOrd="0" destOrd="0" presId="urn:microsoft.com/office/officeart/2009/3/layout/HorizontalOrganizationChart"/>
    <dgm:cxn modelId="{58C305D0-B1A4-42BD-8FBB-D9D84553D072}" type="presParOf" srcId="{C4708AC9-01BE-45E5-815D-117CBDDFB489}" destId="{63495D87-2EC5-4700-B7D7-E9C420656B1A}" srcOrd="0" destOrd="0" presId="urn:microsoft.com/office/officeart/2009/3/layout/HorizontalOrganizationChart"/>
    <dgm:cxn modelId="{23AAD812-2377-4F35-8F43-BF6C8D79C075}" type="presParOf" srcId="{C4708AC9-01BE-45E5-815D-117CBDDFB489}" destId="{8BAFDEEA-3A6F-43DC-BEB5-9A7B49DBB9C3}" srcOrd="1" destOrd="0" presId="urn:microsoft.com/office/officeart/2009/3/layout/HorizontalOrganizationChart"/>
    <dgm:cxn modelId="{C6C3B66A-8B45-4AC3-A7B0-D207F0976613}" type="presParOf" srcId="{E372D2AB-F796-4677-BD79-B4D8E4D8C8AF}" destId="{7B7AE9FF-1310-4D20-ABC8-FDEA8A46C83C}" srcOrd="1" destOrd="0" presId="urn:microsoft.com/office/officeart/2009/3/layout/HorizontalOrganizationChart"/>
    <dgm:cxn modelId="{2A6B5C2C-4DBD-49A7-978D-3EFD8811610C}" type="presParOf" srcId="{E372D2AB-F796-4677-BD79-B4D8E4D8C8AF}" destId="{4B77D4D1-6EAA-439E-9088-726B4132024E}" srcOrd="2" destOrd="0" presId="urn:microsoft.com/office/officeart/2009/3/layout/HorizontalOrganizationChart"/>
    <dgm:cxn modelId="{DE5CF2CA-79A8-4529-8885-5BE93F26FAE3}" type="presParOf" srcId="{EC0F409F-FE96-4B6B-921D-D2E46D0E036B}" destId="{C6979E2D-2086-4939-B4C2-5DBAD0280AAE}" srcOrd="2" destOrd="0" presId="urn:microsoft.com/office/officeart/2009/3/layout/HorizontalOrganizationChart"/>
    <dgm:cxn modelId="{61540525-4100-4D31-9F54-6FDCE94CC31F}" type="presParOf" srcId="{7C61F6F1-1315-47B8-BE91-6BA527701710}" destId="{D4598EE9-397B-49DB-BF07-3CE10761C05D}" srcOrd="2" destOrd="0" presId="urn:microsoft.com/office/officeart/2009/3/layout/HorizontalOrganizationChart"/>
    <dgm:cxn modelId="{8114535D-601E-44C1-82CF-633907C22BAA}" type="presParOf" srcId="{1E048EB2-42DB-466E-B042-31B1EC43B73C}" destId="{D1BC3FA9-CD74-4FD9-BD74-2D6BC0091B75}" srcOrd="4" destOrd="0" presId="urn:microsoft.com/office/officeart/2009/3/layout/HorizontalOrganizationChart"/>
    <dgm:cxn modelId="{472AA615-CB67-4833-AB96-62B64A01DA3F}" type="presParOf" srcId="{1E048EB2-42DB-466E-B042-31B1EC43B73C}" destId="{97D61AB3-ADD1-4BC9-A700-4CE46C3C5806}" srcOrd="5" destOrd="0" presId="urn:microsoft.com/office/officeart/2009/3/layout/HorizontalOrganizationChart"/>
    <dgm:cxn modelId="{11FE4F64-0BF5-444F-A6FF-122E6ACF7119}" type="presParOf" srcId="{97D61AB3-ADD1-4BC9-A700-4CE46C3C5806}" destId="{E8FD29D6-A308-4905-A92F-B61635BE6D9D}" srcOrd="0" destOrd="0" presId="urn:microsoft.com/office/officeart/2009/3/layout/HorizontalOrganizationChart"/>
    <dgm:cxn modelId="{8C1F7FDC-3B1E-4441-885F-C29E541C2250}" type="presParOf" srcId="{E8FD29D6-A308-4905-A92F-B61635BE6D9D}" destId="{47283529-EC42-4658-8CDC-166F1FCF1A34}" srcOrd="0" destOrd="0" presId="urn:microsoft.com/office/officeart/2009/3/layout/HorizontalOrganizationChart"/>
    <dgm:cxn modelId="{B88C8EAB-B2BB-4AFB-9487-44A47CD25BBB}" type="presParOf" srcId="{E8FD29D6-A308-4905-A92F-B61635BE6D9D}" destId="{EC831932-5CE3-49BB-ABD4-6869D3245DF9}" srcOrd="1" destOrd="0" presId="urn:microsoft.com/office/officeart/2009/3/layout/HorizontalOrganizationChart"/>
    <dgm:cxn modelId="{1A212029-27D9-4E1B-B35C-D1959924F111}" type="presParOf" srcId="{97D61AB3-ADD1-4BC9-A700-4CE46C3C5806}" destId="{EB737F33-1016-4D18-BBAF-18FF81459AD7}" srcOrd="1" destOrd="0" presId="urn:microsoft.com/office/officeart/2009/3/layout/HorizontalOrganizationChart"/>
    <dgm:cxn modelId="{1D4965EB-B85B-4958-8459-958DCF4FEC3E}" type="presParOf" srcId="{97D61AB3-ADD1-4BC9-A700-4CE46C3C5806}" destId="{46741874-6A54-48FA-9712-39EF50F3F907}" srcOrd="2" destOrd="0" presId="urn:microsoft.com/office/officeart/2009/3/layout/HorizontalOrganizationChart"/>
    <dgm:cxn modelId="{416B72AA-EE3E-48F3-93C7-275952D8B726}" type="presParOf" srcId="{1E048EB2-42DB-466E-B042-31B1EC43B73C}" destId="{F652A0CB-16DB-40A3-926D-09E884A069BB}" srcOrd="6" destOrd="0" presId="urn:microsoft.com/office/officeart/2009/3/layout/HorizontalOrganizationChart"/>
    <dgm:cxn modelId="{347E7548-75AE-49BC-9F61-DE18E6CDD83E}" type="presParOf" srcId="{1E048EB2-42DB-466E-B042-31B1EC43B73C}" destId="{CE0785C8-6517-4474-B5E9-0E56E805DC73}" srcOrd="7" destOrd="0" presId="urn:microsoft.com/office/officeart/2009/3/layout/HorizontalOrganizationChart"/>
    <dgm:cxn modelId="{F6605371-0405-4C09-95E8-A8ED42F07CBE}" type="presParOf" srcId="{CE0785C8-6517-4474-B5E9-0E56E805DC73}" destId="{80B06887-5D09-493A-BE11-E4659AAD74FC}" srcOrd="0" destOrd="0" presId="urn:microsoft.com/office/officeart/2009/3/layout/HorizontalOrganizationChart"/>
    <dgm:cxn modelId="{7835A49A-A172-423A-9C15-086B388947AD}" type="presParOf" srcId="{80B06887-5D09-493A-BE11-E4659AAD74FC}" destId="{F2AB9A01-C175-40E9-8B4F-E3BA78A529C6}" srcOrd="0" destOrd="0" presId="urn:microsoft.com/office/officeart/2009/3/layout/HorizontalOrganizationChart"/>
    <dgm:cxn modelId="{1C650CB3-9955-4B03-8D6C-B520E9E689FC}" type="presParOf" srcId="{80B06887-5D09-493A-BE11-E4659AAD74FC}" destId="{81B2548B-7A6E-43B4-B7D0-6385077BC8FE}" srcOrd="1" destOrd="0" presId="urn:microsoft.com/office/officeart/2009/3/layout/HorizontalOrganizationChart"/>
    <dgm:cxn modelId="{FA52344A-BC60-4F05-B62C-0E5C151705E0}" type="presParOf" srcId="{CE0785C8-6517-4474-B5E9-0E56E805DC73}" destId="{5BFC92B7-86A1-464B-9B12-3951D7679BCC}" srcOrd="1" destOrd="0" presId="urn:microsoft.com/office/officeart/2009/3/layout/HorizontalOrganizationChart"/>
    <dgm:cxn modelId="{DC546774-6F74-4E00-8011-E82CA7746CA8}" type="presParOf" srcId="{5BFC92B7-86A1-464B-9B12-3951D7679BCC}" destId="{CD3CCAD1-4286-4EAC-8DFE-E1FCCAEEF746}" srcOrd="0" destOrd="0" presId="urn:microsoft.com/office/officeart/2009/3/layout/HorizontalOrganizationChart"/>
    <dgm:cxn modelId="{B56AD790-6C2E-4088-9D04-5C25F87B340C}" type="presParOf" srcId="{5BFC92B7-86A1-464B-9B12-3951D7679BCC}" destId="{47E0363E-B624-4701-BCC1-3AFD3DDE3FC9}" srcOrd="1" destOrd="0" presId="urn:microsoft.com/office/officeart/2009/3/layout/HorizontalOrganizationChart"/>
    <dgm:cxn modelId="{982FC7B6-1D96-4513-B7DD-3A03B11C6176}" type="presParOf" srcId="{47E0363E-B624-4701-BCC1-3AFD3DDE3FC9}" destId="{46D05817-E33D-48C3-AF56-12BEBCB54458}" srcOrd="0" destOrd="0" presId="urn:microsoft.com/office/officeart/2009/3/layout/HorizontalOrganizationChart"/>
    <dgm:cxn modelId="{60EBC9D5-6ACB-460F-A572-ACC7F76C865E}" type="presParOf" srcId="{46D05817-E33D-48C3-AF56-12BEBCB54458}" destId="{963F9B0F-2F9E-4700-8D75-85839DEDE22E}" srcOrd="0" destOrd="0" presId="urn:microsoft.com/office/officeart/2009/3/layout/HorizontalOrganizationChart"/>
    <dgm:cxn modelId="{BF0DD9AE-6E22-4793-906C-57F47902EB3C}" type="presParOf" srcId="{46D05817-E33D-48C3-AF56-12BEBCB54458}" destId="{3174767F-C85B-4447-9A0D-1DFE465BC6BE}" srcOrd="1" destOrd="0" presId="urn:microsoft.com/office/officeart/2009/3/layout/HorizontalOrganizationChart"/>
    <dgm:cxn modelId="{C03A6F54-A197-4F05-90AC-476C180C878A}" type="presParOf" srcId="{47E0363E-B624-4701-BCC1-3AFD3DDE3FC9}" destId="{C8D5688E-9696-4CEC-A71A-2871B3654090}" srcOrd="1" destOrd="0" presId="urn:microsoft.com/office/officeart/2009/3/layout/HorizontalOrganizationChart"/>
    <dgm:cxn modelId="{ACBB3732-D098-4523-BB63-581D42A2C030}" type="presParOf" srcId="{47E0363E-B624-4701-BCC1-3AFD3DDE3FC9}" destId="{5B450C74-1C41-4ACC-9C97-17DE20497D50}" srcOrd="2" destOrd="0" presId="urn:microsoft.com/office/officeart/2009/3/layout/HorizontalOrganizationChart"/>
    <dgm:cxn modelId="{DE7974F1-5C01-4E4F-BDFD-EC76B046DE9C}" type="presParOf" srcId="{CE0785C8-6517-4474-B5E9-0E56E805DC73}" destId="{47B05A0D-2CCB-42E2-ABC1-16BDB9BC0B59}" srcOrd="2" destOrd="0" presId="urn:microsoft.com/office/officeart/2009/3/layout/HorizontalOrganizationChart"/>
    <dgm:cxn modelId="{65C57787-048B-4AE8-BEFB-A894735F8153}" type="presParOf" srcId="{211E35F8-2DF7-46B1-8DBB-6EEF76F0A26D}" destId="{B0E118CC-7DEA-4B5B-A6B0-095B316C7541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3CCAD1-4286-4EAC-8DFE-E1FCCAEEF746}">
      <dsp:nvSpPr>
        <dsp:cNvPr id="0" name=""/>
        <dsp:cNvSpPr/>
      </dsp:nvSpPr>
      <dsp:spPr>
        <a:xfrm>
          <a:off x="2588757" y="3962925"/>
          <a:ext cx="2231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3133" y="45720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52A0CB-16DB-40A3-926D-09E884A069BB}">
      <dsp:nvSpPr>
        <dsp:cNvPr id="0" name=""/>
        <dsp:cNvSpPr/>
      </dsp:nvSpPr>
      <dsp:spPr>
        <a:xfrm>
          <a:off x="1249796" y="2869133"/>
          <a:ext cx="223160" cy="1139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566" y="0"/>
              </a:lnTo>
              <a:lnTo>
                <a:pt x="111566" y="1139377"/>
              </a:lnTo>
              <a:lnTo>
                <a:pt x="223133" y="1139377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BC3FA9-CD74-4FD9-BD74-2D6BC0091B75}">
      <dsp:nvSpPr>
        <dsp:cNvPr id="0" name=""/>
        <dsp:cNvSpPr/>
      </dsp:nvSpPr>
      <dsp:spPr>
        <a:xfrm>
          <a:off x="1249796" y="2689210"/>
          <a:ext cx="223160" cy="179922"/>
        </a:xfrm>
        <a:custGeom>
          <a:avLst/>
          <a:gdLst/>
          <a:ahLst/>
          <a:cxnLst/>
          <a:rect l="0" t="0" r="0" b="0"/>
          <a:pathLst>
            <a:path>
              <a:moveTo>
                <a:pt x="0" y="179901"/>
              </a:moveTo>
              <a:lnTo>
                <a:pt x="111566" y="179901"/>
              </a:lnTo>
              <a:lnTo>
                <a:pt x="111566" y="0"/>
              </a:lnTo>
              <a:lnTo>
                <a:pt x="223133" y="0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E009E6-11D8-4D4D-967E-25361535A0E5}">
      <dsp:nvSpPr>
        <dsp:cNvPr id="0" name=""/>
        <dsp:cNvSpPr/>
      </dsp:nvSpPr>
      <dsp:spPr>
        <a:xfrm>
          <a:off x="3927718" y="3528850"/>
          <a:ext cx="223160" cy="479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566" y="0"/>
              </a:lnTo>
              <a:lnTo>
                <a:pt x="111566" y="479738"/>
              </a:lnTo>
              <a:lnTo>
                <a:pt x="223133" y="479738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53905B-DD3B-4F60-B0B2-ADFC549D630B}">
      <dsp:nvSpPr>
        <dsp:cNvPr id="0" name=""/>
        <dsp:cNvSpPr/>
      </dsp:nvSpPr>
      <dsp:spPr>
        <a:xfrm>
          <a:off x="3927718" y="3483130"/>
          <a:ext cx="2231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3133" y="45720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A437C5-9319-4025-8B2B-540D13E097A2}">
      <dsp:nvSpPr>
        <dsp:cNvPr id="0" name=""/>
        <dsp:cNvSpPr/>
      </dsp:nvSpPr>
      <dsp:spPr>
        <a:xfrm>
          <a:off x="3927718" y="3049056"/>
          <a:ext cx="223160" cy="479794"/>
        </a:xfrm>
        <a:custGeom>
          <a:avLst/>
          <a:gdLst/>
          <a:ahLst/>
          <a:cxnLst/>
          <a:rect l="0" t="0" r="0" b="0"/>
          <a:pathLst>
            <a:path>
              <a:moveTo>
                <a:pt x="0" y="479738"/>
              </a:moveTo>
              <a:lnTo>
                <a:pt x="111566" y="479738"/>
              </a:lnTo>
              <a:lnTo>
                <a:pt x="111566" y="0"/>
              </a:lnTo>
              <a:lnTo>
                <a:pt x="223133" y="0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70B650-E9C0-4A75-8D59-726DE23070BC}">
      <dsp:nvSpPr>
        <dsp:cNvPr id="0" name=""/>
        <dsp:cNvSpPr/>
      </dsp:nvSpPr>
      <dsp:spPr>
        <a:xfrm>
          <a:off x="2588757" y="2209416"/>
          <a:ext cx="223160" cy="1319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566" y="0"/>
              </a:lnTo>
              <a:lnTo>
                <a:pt x="111566" y="1319279"/>
              </a:lnTo>
              <a:lnTo>
                <a:pt x="223133" y="1319279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2BF742-431A-41F2-BC96-FC426BB88822}">
      <dsp:nvSpPr>
        <dsp:cNvPr id="0" name=""/>
        <dsp:cNvSpPr/>
      </dsp:nvSpPr>
      <dsp:spPr>
        <a:xfrm>
          <a:off x="3927718" y="2329364"/>
          <a:ext cx="223160" cy="239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566" y="0"/>
              </a:lnTo>
              <a:lnTo>
                <a:pt x="111566" y="239869"/>
              </a:lnTo>
              <a:lnTo>
                <a:pt x="223133" y="239869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F9B190-E228-429B-81E1-8A3BDAD0FAE0}">
      <dsp:nvSpPr>
        <dsp:cNvPr id="0" name=""/>
        <dsp:cNvSpPr/>
      </dsp:nvSpPr>
      <dsp:spPr>
        <a:xfrm>
          <a:off x="3927718" y="2089467"/>
          <a:ext cx="223160" cy="239897"/>
        </a:xfrm>
        <a:custGeom>
          <a:avLst/>
          <a:gdLst/>
          <a:ahLst/>
          <a:cxnLst/>
          <a:rect l="0" t="0" r="0" b="0"/>
          <a:pathLst>
            <a:path>
              <a:moveTo>
                <a:pt x="0" y="239869"/>
              </a:moveTo>
              <a:lnTo>
                <a:pt x="111566" y="239869"/>
              </a:lnTo>
              <a:lnTo>
                <a:pt x="111566" y="0"/>
              </a:lnTo>
              <a:lnTo>
                <a:pt x="223133" y="0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DD0415-6464-4917-919D-52FB237836EB}">
      <dsp:nvSpPr>
        <dsp:cNvPr id="0" name=""/>
        <dsp:cNvSpPr/>
      </dsp:nvSpPr>
      <dsp:spPr>
        <a:xfrm>
          <a:off x="2588757" y="2209416"/>
          <a:ext cx="223160" cy="1199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566" y="0"/>
              </a:lnTo>
              <a:lnTo>
                <a:pt x="111566" y="119934"/>
              </a:lnTo>
              <a:lnTo>
                <a:pt x="223133" y="119934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B813B2-882F-4A76-9AE8-2EC387594DE0}">
      <dsp:nvSpPr>
        <dsp:cNvPr id="0" name=""/>
        <dsp:cNvSpPr/>
      </dsp:nvSpPr>
      <dsp:spPr>
        <a:xfrm>
          <a:off x="3927718" y="889981"/>
          <a:ext cx="223160" cy="7196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566" y="0"/>
              </a:lnTo>
              <a:lnTo>
                <a:pt x="111566" y="719607"/>
              </a:lnTo>
              <a:lnTo>
                <a:pt x="223133" y="719607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E51ED1-2B59-4323-BC60-5F81A979A83E}">
      <dsp:nvSpPr>
        <dsp:cNvPr id="0" name=""/>
        <dsp:cNvSpPr/>
      </dsp:nvSpPr>
      <dsp:spPr>
        <a:xfrm>
          <a:off x="3927718" y="889981"/>
          <a:ext cx="223160" cy="239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566" y="0"/>
              </a:lnTo>
              <a:lnTo>
                <a:pt x="111566" y="239869"/>
              </a:lnTo>
              <a:lnTo>
                <a:pt x="223133" y="239869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302819-3A14-42D9-AC3C-C69D947DCF7D}">
      <dsp:nvSpPr>
        <dsp:cNvPr id="0" name=""/>
        <dsp:cNvSpPr/>
      </dsp:nvSpPr>
      <dsp:spPr>
        <a:xfrm>
          <a:off x="3927718" y="650084"/>
          <a:ext cx="223160" cy="239897"/>
        </a:xfrm>
        <a:custGeom>
          <a:avLst/>
          <a:gdLst/>
          <a:ahLst/>
          <a:cxnLst/>
          <a:rect l="0" t="0" r="0" b="0"/>
          <a:pathLst>
            <a:path>
              <a:moveTo>
                <a:pt x="0" y="239869"/>
              </a:moveTo>
              <a:lnTo>
                <a:pt x="111566" y="239869"/>
              </a:lnTo>
              <a:lnTo>
                <a:pt x="111566" y="0"/>
              </a:lnTo>
              <a:lnTo>
                <a:pt x="223133" y="0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326ED4-4999-43D1-A902-97CC6FF1E02A}">
      <dsp:nvSpPr>
        <dsp:cNvPr id="0" name=""/>
        <dsp:cNvSpPr/>
      </dsp:nvSpPr>
      <dsp:spPr>
        <a:xfrm>
          <a:off x="3927718" y="170289"/>
          <a:ext cx="223160" cy="719691"/>
        </a:xfrm>
        <a:custGeom>
          <a:avLst/>
          <a:gdLst/>
          <a:ahLst/>
          <a:cxnLst/>
          <a:rect l="0" t="0" r="0" b="0"/>
          <a:pathLst>
            <a:path>
              <a:moveTo>
                <a:pt x="0" y="719607"/>
              </a:moveTo>
              <a:lnTo>
                <a:pt x="111566" y="719607"/>
              </a:lnTo>
              <a:lnTo>
                <a:pt x="111566" y="0"/>
              </a:lnTo>
              <a:lnTo>
                <a:pt x="223133" y="0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2B7C7E-DD77-4DB3-940F-3F97770B7F04}">
      <dsp:nvSpPr>
        <dsp:cNvPr id="0" name=""/>
        <dsp:cNvSpPr/>
      </dsp:nvSpPr>
      <dsp:spPr>
        <a:xfrm>
          <a:off x="2588757" y="889981"/>
          <a:ext cx="223160" cy="1319434"/>
        </a:xfrm>
        <a:custGeom>
          <a:avLst/>
          <a:gdLst/>
          <a:ahLst/>
          <a:cxnLst/>
          <a:rect l="0" t="0" r="0" b="0"/>
          <a:pathLst>
            <a:path>
              <a:moveTo>
                <a:pt x="0" y="1319279"/>
              </a:moveTo>
              <a:lnTo>
                <a:pt x="111566" y="1319279"/>
              </a:lnTo>
              <a:lnTo>
                <a:pt x="111566" y="0"/>
              </a:lnTo>
              <a:lnTo>
                <a:pt x="223133" y="0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FFD91B-42E0-47D6-B6BD-9E0C6FAC542D}">
      <dsp:nvSpPr>
        <dsp:cNvPr id="0" name=""/>
        <dsp:cNvSpPr/>
      </dsp:nvSpPr>
      <dsp:spPr>
        <a:xfrm>
          <a:off x="1249796" y="2209416"/>
          <a:ext cx="223160" cy="659717"/>
        </a:xfrm>
        <a:custGeom>
          <a:avLst/>
          <a:gdLst/>
          <a:ahLst/>
          <a:cxnLst/>
          <a:rect l="0" t="0" r="0" b="0"/>
          <a:pathLst>
            <a:path>
              <a:moveTo>
                <a:pt x="0" y="659639"/>
              </a:moveTo>
              <a:lnTo>
                <a:pt x="111566" y="659639"/>
              </a:lnTo>
              <a:lnTo>
                <a:pt x="111566" y="0"/>
              </a:lnTo>
              <a:lnTo>
                <a:pt x="223133" y="0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9FAC99-38D2-44F4-8A1F-3990F333858E}">
      <dsp:nvSpPr>
        <dsp:cNvPr id="0" name=""/>
        <dsp:cNvSpPr/>
      </dsp:nvSpPr>
      <dsp:spPr>
        <a:xfrm>
          <a:off x="1249796" y="1729621"/>
          <a:ext cx="223160" cy="1139511"/>
        </a:xfrm>
        <a:custGeom>
          <a:avLst/>
          <a:gdLst/>
          <a:ahLst/>
          <a:cxnLst/>
          <a:rect l="0" t="0" r="0" b="0"/>
          <a:pathLst>
            <a:path>
              <a:moveTo>
                <a:pt x="0" y="1139377"/>
              </a:moveTo>
              <a:lnTo>
                <a:pt x="111566" y="1139377"/>
              </a:lnTo>
              <a:lnTo>
                <a:pt x="111566" y="0"/>
              </a:lnTo>
              <a:lnTo>
                <a:pt x="223133" y="0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2375B9-D5C7-43F0-BDB6-B7DB7D9ABBE0}">
      <dsp:nvSpPr>
        <dsp:cNvPr id="0" name=""/>
        <dsp:cNvSpPr/>
      </dsp:nvSpPr>
      <dsp:spPr>
        <a:xfrm>
          <a:off x="133995" y="2698973"/>
          <a:ext cx="1115801" cy="34031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800" kern="1200" dirty="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헬스 트레이너 일정 예약관리 웹사이트</a:t>
          </a:r>
        </a:p>
      </dsp:txBody>
      <dsp:txXfrm>
        <a:off x="133995" y="2698973"/>
        <a:ext cx="1115801" cy="340319"/>
      </dsp:txXfrm>
    </dsp:sp>
    <dsp:sp modelId="{47FE9834-BE59-4789-9769-6B3049A32F9E}">
      <dsp:nvSpPr>
        <dsp:cNvPr id="0" name=""/>
        <dsp:cNvSpPr/>
      </dsp:nvSpPr>
      <dsp:spPr>
        <a:xfrm>
          <a:off x="1472956" y="1559461"/>
          <a:ext cx="1115801" cy="34031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800" kern="1200" dirty="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제안서 작성</a:t>
          </a:r>
        </a:p>
      </dsp:txBody>
      <dsp:txXfrm>
        <a:off x="1472956" y="1559461"/>
        <a:ext cx="1115801" cy="340319"/>
      </dsp:txXfrm>
    </dsp:sp>
    <dsp:sp modelId="{DB6595A0-835E-44E4-86A3-E6FB42DEEBFD}">
      <dsp:nvSpPr>
        <dsp:cNvPr id="0" name=""/>
        <dsp:cNvSpPr/>
      </dsp:nvSpPr>
      <dsp:spPr>
        <a:xfrm>
          <a:off x="1472956" y="2039256"/>
          <a:ext cx="1115801" cy="34031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800" kern="1200" dirty="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개발</a:t>
          </a:r>
        </a:p>
      </dsp:txBody>
      <dsp:txXfrm>
        <a:off x="1472956" y="2039256"/>
        <a:ext cx="1115801" cy="340319"/>
      </dsp:txXfrm>
    </dsp:sp>
    <dsp:sp modelId="{A2CB93D6-3D58-4FC1-87F9-BE7AC06396BC}">
      <dsp:nvSpPr>
        <dsp:cNvPr id="0" name=""/>
        <dsp:cNvSpPr/>
      </dsp:nvSpPr>
      <dsp:spPr>
        <a:xfrm>
          <a:off x="2811917" y="719821"/>
          <a:ext cx="1115801" cy="34031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800" kern="1200" dirty="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분석</a:t>
          </a:r>
        </a:p>
      </dsp:txBody>
      <dsp:txXfrm>
        <a:off x="2811917" y="719821"/>
        <a:ext cx="1115801" cy="340319"/>
      </dsp:txXfrm>
    </dsp:sp>
    <dsp:sp modelId="{CB01804A-A8D1-4364-934A-67075FC93AEB}">
      <dsp:nvSpPr>
        <dsp:cNvPr id="0" name=""/>
        <dsp:cNvSpPr/>
      </dsp:nvSpPr>
      <dsp:spPr>
        <a:xfrm>
          <a:off x="4150878" y="129"/>
          <a:ext cx="1115801" cy="34031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800" kern="1200" dirty="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요구사항 명세서</a:t>
          </a:r>
        </a:p>
      </dsp:txBody>
      <dsp:txXfrm>
        <a:off x="4150878" y="129"/>
        <a:ext cx="1115801" cy="340319"/>
      </dsp:txXfrm>
    </dsp:sp>
    <dsp:sp modelId="{B1B996B3-9905-4D5A-ACCF-E62E69D86ED9}">
      <dsp:nvSpPr>
        <dsp:cNvPr id="0" name=""/>
        <dsp:cNvSpPr/>
      </dsp:nvSpPr>
      <dsp:spPr>
        <a:xfrm>
          <a:off x="4150878" y="479924"/>
          <a:ext cx="1115801" cy="34031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800" kern="1200" dirty="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프로젝트 계획서</a:t>
          </a:r>
        </a:p>
      </dsp:txBody>
      <dsp:txXfrm>
        <a:off x="4150878" y="479924"/>
        <a:ext cx="1115801" cy="340319"/>
      </dsp:txXfrm>
    </dsp:sp>
    <dsp:sp modelId="{14CBE7E2-1C37-4DEE-916D-B7BC2272E398}">
      <dsp:nvSpPr>
        <dsp:cNvPr id="0" name=""/>
        <dsp:cNvSpPr/>
      </dsp:nvSpPr>
      <dsp:spPr>
        <a:xfrm>
          <a:off x="4150878" y="959718"/>
          <a:ext cx="1115801" cy="34031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800" kern="1200" dirty="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테스트 계획서</a:t>
          </a:r>
        </a:p>
      </dsp:txBody>
      <dsp:txXfrm>
        <a:off x="4150878" y="959718"/>
        <a:ext cx="1115801" cy="340319"/>
      </dsp:txXfrm>
    </dsp:sp>
    <dsp:sp modelId="{4DC8FB33-BECB-4A80-B5D4-98C39691C20E}">
      <dsp:nvSpPr>
        <dsp:cNvPr id="0" name=""/>
        <dsp:cNvSpPr/>
      </dsp:nvSpPr>
      <dsp:spPr>
        <a:xfrm>
          <a:off x="4150878" y="1439513"/>
          <a:ext cx="1115801" cy="34031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800" kern="1200" dirty="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데이터베이스 상세 설계서</a:t>
          </a:r>
        </a:p>
      </dsp:txBody>
      <dsp:txXfrm>
        <a:off x="4150878" y="1439513"/>
        <a:ext cx="1115801" cy="340319"/>
      </dsp:txXfrm>
    </dsp:sp>
    <dsp:sp modelId="{02653EFA-6DA4-496C-8DE3-9260F7ADB35E}">
      <dsp:nvSpPr>
        <dsp:cNvPr id="0" name=""/>
        <dsp:cNvSpPr/>
      </dsp:nvSpPr>
      <dsp:spPr>
        <a:xfrm>
          <a:off x="2811917" y="2159205"/>
          <a:ext cx="1115801" cy="34031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800" kern="1200" dirty="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화면 설계 및 구현</a:t>
          </a:r>
        </a:p>
      </dsp:txBody>
      <dsp:txXfrm>
        <a:off x="2811917" y="2159205"/>
        <a:ext cx="1115801" cy="340319"/>
      </dsp:txXfrm>
    </dsp:sp>
    <dsp:sp modelId="{03011BF2-8D64-4A4E-B7DC-185B68931DA2}">
      <dsp:nvSpPr>
        <dsp:cNvPr id="0" name=""/>
        <dsp:cNvSpPr/>
      </dsp:nvSpPr>
      <dsp:spPr>
        <a:xfrm>
          <a:off x="4150878" y="1919307"/>
          <a:ext cx="1115801" cy="34031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 dirty="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HTML</a:t>
          </a:r>
          <a:endParaRPr lang="ko-KR" altLang="en-US" sz="800" kern="1200" dirty="0">
            <a:solidFill>
              <a:sysClr val="window" lastClr="FFFFFF"/>
            </a:solidFill>
            <a:latin typeface="맑은 고딕" panose="020F0502020204030204"/>
            <a:ea typeface="맑은 고딕" panose="020B0503020000020004" pitchFamily="50" charset="-127"/>
            <a:cs typeface="+mn-cs"/>
          </a:endParaRPr>
        </a:p>
      </dsp:txBody>
      <dsp:txXfrm>
        <a:off x="4150878" y="1919307"/>
        <a:ext cx="1115801" cy="340319"/>
      </dsp:txXfrm>
    </dsp:sp>
    <dsp:sp modelId="{E940858F-F78B-455D-9C7D-3C96794BA951}">
      <dsp:nvSpPr>
        <dsp:cNvPr id="0" name=""/>
        <dsp:cNvSpPr/>
      </dsp:nvSpPr>
      <dsp:spPr>
        <a:xfrm>
          <a:off x="4150878" y="2399102"/>
          <a:ext cx="1115801" cy="34031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 dirty="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CSS</a:t>
          </a:r>
          <a:endParaRPr lang="ko-KR" altLang="en-US" sz="800" kern="1200" dirty="0">
            <a:solidFill>
              <a:sysClr val="window" lastClr="FFFFFF"/>
            </a:solidFill>
            <a:latin typeface="맑은 고딕" panose="020F0502020204030204"/>
            <a:ea typeface="맑은 고딕" panose="020B0503020000020004" pitchFamily="50" charset="-127"/>
            <a:cs typeface="+mn-cs"/>
          </a:endParaRPr>
        </a:p>
      </dsp:txBody>
      <dsp:txXfrm>
        <a:off x="4150878" y="2399102"/>
        <a:ext cx="1115801" cy="340319"/>
      </dsp:txXfrm>
    </dsp:sp>
    <dsp:sp modelId="{8F936D93-0424-4AB5-866F-8A1242BA7F9B}">
      <dsp:nvSpPr>
        <dsp:cNvPr id="0" name=""/>
        <dsp:cNvSpPr/>
      </dsp:nvSpPr>
      <dsp:spPr>
        <a:xfrm>
          <a:off x="2811917" y="3358691"/>
          <a:ext cx="1115801" cy="34031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800" kern="1200" dirty="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기능 설계 및 구현</a:t>
          </a:r>
        </a:p>
      </dsp:txBody>
      <dsp:txXfrm>
        <a:off x="2811917" y="3358691"/>
        <a:ext cx="1115801" cy="340319"/>
      </dsp:txXfrm>
    </dsp:sp>
    <dsp:sp modelId="{56507E50-4C9E-4712-9AE3-13D3EE8C611E}">
      <dsp:nvSpPr>
        <dsp:cNvPr id="0" name=""/>
        <dsp:cNvSpPr/>
      </dsp:nvSpPr>
      <dsp:spPr>
        <a:xfrm>
          <a:off x="4150878" y="2878896"/>
          <a:ext cx="1115801" cy="34031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800" kern="1200" dirty="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서버언어</a:t>
          </a:r>
        </a:p>
      </dsp:txBody>
      <dsp:txXfrm>
        <a:off x="4150878" y="2878896"/>
        <a:ext cx="1115801" cy="340319"/>
      </dsp:txXfrm>
    </dsp:sp>
    <dsp:sp modelId="{E7B961BB-007E-4108-BA35-1DA3549A1EB8}">
      <dsp:nvSpPr>
        <dsp:cNvPr id="0" name=""/>
        <dsp:cNvSpPr/>
      </dsp:nvSpPr>
      <dsp:spPr>
        <a:xfrm>
          <a:off x="4150878" y="3358691"/>
          <a:ext cx="1115801" cy="34031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 dirty="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JAVASCRIPT</a:t>
          </a:r>
          <a:endParaRPr lang="ko-KR" altLang="en-US" sz="800" kern="1200" dirty="0">
            <a:solidFill>
              <a:sysClr val="window" lastClr="FFFFFF"/>
            </a:solidFill>
            <a:latin typeface="맑은 고딕" panose="020F0502020204030204"/>
            <a:ea typeface="맑은 고딕" panose="020B0503020000020004" pitchFamily="50" charset="-127"/>
            <a:cs typeface="+mn-cs"/>
          </a:endParaRPr>
        </a:p>
      </dsp:txBody>
      <dsp:txXfrm>
        <a:off x="4150878" y="3358691"/>
        <a:ext cx="1115801" cy="340319"/>
      </dsp:txXfrm>
    </dsp:sp>
    <dsp:sp modelId="{63495D87-2EC5-4700-B7D7-E9C420656B1A}">
      <dsp:nvSpPr>
        <dsp:cNvPr id="0" name=""/>
        <dsp:cNvSpPr/>
      </dsp:nvSpPr>
      <dsp:spPr>
        <a:xfrm>
          <a:off x="4150878" y="3838485"/>
          <a:ext cx="1115801" cy="34031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800" kern="1200" dirty="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데이터베이스 구축</a:t>
          </a:r>
        </a:p>
      </dsp:txBody>
      <dsp:txXfrm>
        <a:off x="4150878" y="3838485"/>
        <a:ext cx="1115801" cy="340319"/>
      </dsp:txXfrm>
    </dsp:sp>
    <dsp:sp modelId="{47283529-EC42-4658-8CDC-166F1FCF1A34}">
      <dsp:nvSpPr>
        <dsp:cNvPr id="0" name=""/>
        <dsp:cNvSpPr/>
      </dsp:nvSpPr>
      <dsp:spPr>
        <a:xfrm>
          <a:off x="1472956" y="2519050"/>
          <a:ext cx="1115801" cy="34031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800" kern="1200" dirty="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인수인계 및 오픈</a:t>
          </a:r>
        </a:p>
      </dsp:txBody>
      <dsp:txXfrm>
        <a:off x="1472956" y="2519050"/>
        <a:ext cx="1115801" cy="340319"/>
      </dsp:txXfrm>
    </dsp:sp>
    <dsp:sp modelId="{F2AB9A01-C175-40E9-8B4F-E3BA78A529C6}">
      <dsp:nvSpPr>
        <dsp:cNvPr id="0" name=""/>
        <dsp:cNvSpPr/>
      </dsp:nvSpPr>
      <dsp:spPr>
        <a:xfrm>
          <a:off x="1472956" y="3838485"/>
          <a:ext cx="1115801" cy="34031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800" kern="1200" dirty="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테스트</a:t>
          </a:r>
        </a:p>
      </dsp:txBody>
      <dsp:txXfrm>
        <a:off x="1472956" y="3838485"/>
        <a:ext cx="1115801" cy="340319"/>
      </dsp:txXfrm>
    </dsp:sp>
    <dsp:sp modelId="{963F9B0F-2F9E-4700-8D75-85839DEDE22E}">
      <dsp:nvSpPr>
        <dsp:cNvPr id="0" name=""/>
        <dsp:cNvSpPr/>
      </dsp:nvSpPr>
      <dsp:spPr>
        <a:xfrm>
          <a:off x="2811917" y="3838485"/>
          <a:ext cx="1115801" cy="34031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800" kern="1200" dirty="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테스트 결과 보고서</a:t>
          </a:r>
        </a:p>
      </dsp:txBody>
      <dsp:txXfrm>
        <a:off x="2811917" y="3838485"/>
        <a:ext cx="1115801" cy="3403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4952F-D98E-473F-8C4A-7117CE138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1</TotalTime>
  <Pages>10</Pages>
  <Words>610</Words>
  <Characters>2963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3566</CharactersWithSpaces>
  <SharedDoc>false</SharedDoc>
  <HLinks>
    <vt:vector size="78" baseType="variant">
      <vt:variant>
        <vt:i4>1048629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_Toc447537517</vt:lpwstr>
      </vt:variant>
      <vt:variant>
        <vt:i4>1048629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_Toc447537516</vt:lpwstr>
      </vt:variant>
      <vt:variant>
        <vt:i4>1048629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_Toc447537515</vt:lpwstr>
      </vt:variant>
      <vt:variant>
        <vt:i4>1048629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_Toc447537514</vt:lpwstr>
      </vt:variant>
      <vt:variant>
        <vt:i4>1048629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_Toc447537513</vt:lpwstr>
      </vt:variant>
      <vt:variant>
        <vt:i4>1048629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_Toc447537512</vt:lpwstr>
      </vt:variant>
      <vt:variant>
        <vt:i4>1048629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_Toc447537511</vt:lpwstr>
      </vt:variant>
      <vt:variant>
        <vt:i4>1048629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_Toc447537510</vt:lpwstr>
      </vt:variant>
      <vt:variant>
        <vt:i4>1114165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_Toc447537509</vt:lpwstr>
      </vt:variant>
      <vt:variant>
        <vt:i4>1114165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_Toc447537508</vt:lpwstr>
      </vt:variant>
      <vt:variant>
        <vt:i4>1114165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_Toc447537507</vt:lpwstr>
      </vt:variant>
      <vt:variant>
        <vt:i4>1114165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_Toc447537506</vt:lpwstr>
      </vt:variant>
      <vt:variant>
        <vt:i4>1114165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_Toc447537505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dc:description/>
  <cp:lastModifiedBy>WooIn</cp:lastModifiedBy>
  <cp:revision>3</cp:revision>
  <cp:lastPrinted>2008-01-26T04:17:00Z</cp:lastPrinted>
  <dcterms:created xsi:type="dcterms:W3CDTF">2018-06-11T04:28:00Z</dcterms:created>
  <dcterms:modified xsi:type="dcterms:W3CDTF">2018-06-11T04:34:00Z</dcterms:modified>
</cp:coreProperties>
</file>